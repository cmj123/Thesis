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D0" w:rsidRDefault="003361D0" w:rsidP="003361D0">
      <w:pPr>
        <w:pStyle w:val="Heading1"/>
      </w:pPr>
      <w:bookmarkStart w:id="0" w:name="_GoBack"/>
      <w:r>
        <w:t>Data Fusion for Laryngeal Studies</w:t>
      </w:r>
      <w:r>
        <w:t xml:space="preserve"> </w:t>
      </w:r>
    </w:p>
    <w:p w:rsidR="003361D0" w:rsidRDefault="003361D0" w:rsidP="003361D0">
      <w:pPr>
        <w:pStyle w:val="Heading2"/>
      </w:pPr>
      <w:bookmarkStart w:id="1" w:name="_Toc415670341"/>
      <w:bookmarkEnd w:id="0"/>
      <w:r>
        <w:t>Aim</w:t>
      </w:r>
      <w:bookmarkEnd w:id="1"/>
    </w:p>
    <w:p w:rsidR="003361D0" w:rsidRDefault="003361D0" w:rsidP="003361D0">
      <w:r>
        <w:t>The aim of this chapter is to discuss the design and development of a system for merging, displaying, storing and post processing of anatomical, physiological, and audio data from multiple acquisition channels.</w:t>
      </w:r>
    </w:p>
    <w:p w:rsidR="003361D0" w:rsidRDefault="003361D0" w:rsidP="003361D0">
      <w:r>
        <w:t>The key objectives of this chapter are:</w:t>
      </w:r>
    </w:p>
    <w:p w:rsidR="003361D0" w:rsidRDefault="003361D0" w:rsidP="003361D0">
      <w:pPr>
        <w:pStyle w:val="ListParagraph"/>
        <w:numPr>
          <w:ilvl w:val="0"/>
          <w:numId w:val="2"/>
        </w:numPr>
      </w:pPr>
      <w:r>
        <w:t>Design and develop a system to merge anatomical data, physiological data and audio data during sleep apnea and UARS</w:t>
      </w:r>
    </w:p>
    <w:p w:rsidR="003361D0" w:rsidRDefault="003361D0" w:rsidP="003361D0">
      <w:pPr>
        <w:pStyle w:val="ListParagraph"/>
        <w:numPr>
          <w:ilvl w:val="0"/>
          <w:numId w:val="2"/>
        </w:numPr>
      </w:pPr>
      <w:r>
        <w:t xml:space="preserve"> Design and develop a system to display anatomical data, physiological data and audio data during sleep apnea and UARS into one monitor screen</w:t>
      </w:r>
    </w:p>
    <w:p w:rsidR="003361D0" w:rsidRDefault="003361D0" w:rsidP="003361D0">
      <w:pPr>
        <w:pStyle w:val="ListParagraph"/>
        <w:numPr>
          <w:ilvl w:val="0"/>
          <w:numId w:val="2"/>
        </w:numPr>
      </w:pPr>
      <w:r>
        <w:t>Design and develop a system to store anatomical data, physiological data and audio data during sleep apnea and UARS display on one monitor screen</w:t>
      </w:r>
    </w:p>
    <w:p w:rsidR="003361D0" w:rsidRDefault="003361D0" w:rsidP="003361D0">
      <w:pPr>
        <w:pStyle w:val="ListParagraph"/>
        <w:numPr>
          <w:ilvl w:val="0"/>
          <w:numId w:val="2"/>
        </w:numPr>
      </w:pPr>
      <w:r>
        <w:t>Design and develop a system and software tool to post process anatomical data, physiological data and audio data stored during sleep apnea and UARS for diagnosis.</w:t>
      </w:r>
    </w:p>
    <w:p w:rsidR="003361D0" w:rsidRDefault="003361D0" w:rsidP="003361D0">
      <w:pPr>
        <w:pStyle w:val="Heading2"/>
      </w:pPr>
      <w:bookmarkStart w:id="2" w:name="_Toc415670342"/>
      <w:r>
        <w:t>Clinical Problem</w:t>
      </w:r>
      <w:bookmarkEnd w:id="2"/>
      <w:r>
        <w:t xml:space="preserve"> </w:t>
      </w:r>
    </w:p>
    <w:p w:rsidR="003361D0" w:rsidRPr="0023281F" w:rsidRDefault="003361D0" w:rsidP="003361D0">
      <w:pPr>
        <w:pStyle w:val="Heading3"/>
      </w:pPr>
      <w:r>
        <w:t>Sleep Apnoea Studies</w:t>
      </w:r>
    </w:p>
    <w:p w:rsidR="003361D0" w:rsidRDefault="003361D0" w:rsidP="003361D0">
      <w:r w:rsidRPr="0023281F">
        <w:t>Sleep studies is an important clinical studies required to determine diagnose the severity of a patient’s sleep apnoea and recommend the most appropriate treatment which includes surgery.</w:t>
      </w:r>
      <w:r>
        <w:t xml:space="preserve"> </w:t>
      </w:r>
      <w:r w:rsidRPr="0023281F">
        <w:t>Sleep apnoea studies in Chelsea and Westminster Hospital are done by Mr Collier Jonathan and Dr Suveer Singh</w:t>
      </w:r>
      <w:r>
        <w:t xml:space="preserve">. </w:t>
      </w:r>
    </w:p>
    <w:p w:rsidR="003361D0" w:rsidRPr="0023281F" w:rsidRDefault="003361D0" w:rsidP="003361D0">
      <w:r w:rsidRPr="0023281F">
        <w:t xml:space="preserve">During the studies, there are </w:t>
      </w:r>
    </w:p>
    <w:p w:rsidR="003361D0" w:rsidRPr="0023281F" w:rsidRDefault="003361D0" w:rsidP="003361D0">
      <w:pPr>
        <w:numPr>
          <w:ilvl w:val="0"/>
          <w:numId w:val="3"/>
        </w:numPr>
        <w:tabs>
          <w:tab w:val="num" w:pos="1440"/>
        </w:tabs>
      </w:pPr>
      <w:r w:rsidRPr="0023281F">
        <w:t>Two video displays for the sleep endoscopy</w:t>
      </w:r>
    </w:p>
    <w:p w:rsidR="003361D0" w:rsidRPr="0023281F" w:rsidRDefault="003361D0" w:rsidP="003361D0">
      <w:pPr>
        <w:numPr>
          <w:ilvl w:val="0"/>
          <w:numId w:val="3"/>
        </w:numPr>
        <w:tabs>
          <w:tab w:val="num" w:pos="1440"/>
        </w:tabs>
      </w:pPr>
      <w:r w:rsidRPr="0023281F">
        <w:t>Two video display for anaesthetic monitoring</w:t>
      </w:r>
    </w:p>
    <w:p w:rsidR="003361D0" w:rsidRPr="0023281F" w:rsidRDefault="003361D0" w:rsidP="003361D0">
      <w:pPr>
        <w:numPr>
          <w:ilvl w:val="0"/>
          <w:numId w:val="3"/>
        </w:numPr>
        <w:tabs>
          <w:tab w:val="num" w:pos="1440"/>
        </w:tabs>
      </w:pPr>
      <w:r w:rsidRPr="0023281F">
        <w:t>A sleep physiological monitor system</w:t>
      </w:r>
    </w:p>
    <w:p w:rsidR="003361D0" w:rsidRDefault="003361D0" w:rsidP="003361D0"/>
    <w:p w:rsidR="003361D0" w:rsidRDefault="003361D0" w:rsidP="003361D0">
      <w:pPr>
        <w:pStyle w:val="Heading3"/>
      </w:pPr>
      <w:r>
        <w:lastRenderedPageBreak/>
        <w:t xml:space="preserve">Upper Airway Resistance Syndrome Studies </w:t>
      </w:r>
    </w:p>
    <w:p w:rsidR="003361D0" w:rsidRPr="00DA67C3" w:rsidRDefault="003361D0" w:rsidP="003361D0">
      <w:r w:rsidRPr="00DA67C3">
        <w:t>A continuous laryngoscopy during exercise studies is required for studying unexplained hypoxemia and diagnosing upper airway problems during exercise.</w:t>
      </w:r>
    </w:p>
    <w:p w:rsidR="003361D0" w:rsidRPr="00DA67C3" w:rsidRDefault="003361D0" w:rsidP="003361D0">
      <w:r w:rsidRPr="00DA67C3">
        <w:t>These studies are carried out by Dr James Hull at Royal Brompton Hospital.</w:t>
      </w:r>
    </w:p>
    <w:p w:rsidR="003361D0" w:rsidRPr="00DA67C3" w:rsidRDefault="003361D0" w:rsidP="003361D0">
      <w:r w:rsidRPr="00DA67C3">
        <w:t xml:space="preserve">During the studies, there are </w:t>
      </w:r>
    </w:p>
    <w:p w:rsidR="003361D0" w:rsidRPr="00DA67C3" w:rsidRDefault="003361D0" w:rsidP="003361D0">
      <w:pPr>
        <w:numPr>
          <w:ilvl w:val="0"/>
          <w:numId w:val="4"/>
        </w:numPr>
      </w:pPr>
      <w:r w:rsidRPr="00DA67C3">
        <w:t>One video display from the laryngoscope</w:t>
      </w:r>
    </w:p>
    <w:p w:rsidR="003361D0" w:rsidRPr="00DA67C3" w:rsidRDefault="003361D0" w:rsidP="003361D0">
      <w:pPr>
        <w:numPr>
          <w:ilvl w:val="0"/>
          <w:numId w:val="4"/>
        </w:numPr>
      </w:pPr>
      <w:r w:rsidRPr="00DA67C3">
        <w:t>One video display for exercise monitoring</w:t>
      </w:r>
    </w:p>
    <w:p w:rsidR="003361D0" w:rsidRDefault="003361D0" w:rsidP="003361D0">
      <w:pPr>
        <w:numPr>
          <w:ilvl w:val="0"/>
          <w:numId w:val="4"/>
        </w:numPr>
      </w:pPr>
      <w:r w:rsidRPr="00DA67C3">
        <w:t>One audio input from a microphone</w:t>
      </w:r>
    </w:p>
    <w:p w:rsidR="003361D0" w:rsidRPr="00DA67C3" w:rsidRDefault="003361D0" w:rsidP="003361D0">
      <w:pPr>
        <w:pStyle w:val="Heading3"/>
      </w:pPr>
      <w:r>
        <w:t xml:space="preserve">General Problem </w:t>
      </w:r>
    </w:p>
    <w:p w:rsidR="003361D0" w:rsidRPr="00DA67C3" w:rsidRDefault="003361D0" w:rsidP="003361D0">
      <w:r w:rsidRPr="00DA67C3">
        <w:t xml:space="preserve">The problems with the both </w:t>
      </w:r>
      <w:r>
        <w:t xml:space="preserve">studies </w:t>
      </w:r>
      <w:r w:rsidRPr="00DA67C3">
        <w:t>set up are:</w:t>
      </w:r>
    </w:p>
    <w:p w:rsidR="003361D0" w:rsidRPr="00DA67C3" w:rsidRDefault="003361D0" w:rsidP="003361D0">
      <w:pPr>
        <w:pStyle w:val="ListParagraph"/>
        <w:numPr>
          <w:ilvl w:val="1"/>
          <w:numId w:val="4"/>
        </w:numPr>
      </w:pPr>
      <w:r w:rsidRPr="00DA67C3">
        <w:t>Data are independently displayed</w:t>
      </w:r>
    </w:p>
    <w:p w:rsidR="003361D0" w:rsidRPr="00DA67C3" w:rsidRDefault="003361D0" w:rsidP="003361D0">
      <w:pPr>
        <w:pStyle w:val="ListParagraph"/>
        <w:numPr>
          <w:ilvl w:val="1"/>
          <w:numId w:val="4"/>
        </w:numPr>
      </w:pPr>
      <w:r w:rsidRPr="00DA67C3">
        <w:t>Data are independently stored in different systems</w:t>
      </w:r>
    </w:p>
    <w:p w:rsidR="003361D0" w:rsidRPr="00DA67C3" w:rsidRDefault="003361D0" w:rsidP="003361D0">
      <w:pPr>
        <w:pStyle w:val="ListParagraph"/>
        <w:numPr>
          <w:ilvl w:val="1"/>
          <w:numId w:val="4"/>
        </w:numPr>
      </w:pPr>
      <w:r w:rsidRPr="00DA67C3">
        <w:t>Data are independently retrieved for post processing analysis</w:t>
      </w:r>
    </w:p>
    <w:p w:rsidR="003361D0" w:rsidRDefault="003361D0" w:rsidP="003361D0">
      <w:pPr>
        <w:pStyle w:val="ListParagraph"/>
        <w:numPr>
          <w:ilvl w:val="1"/>
          <w:numId w:val="4"/>
        </w:numPr>
      </w:pPr>
      <w:r w:rsidRPr="00DA67C3">
        <w:t>Data are don’t synchronised in time</w:t>
      </w:r>
    </w:p>
    <w:p w:rsidR="003361D0" w:rsidRDefault="003361D0" w:rsidP="003361D0"/>
    <w:p w:rsidR="003361D0" w:rsidRDefault="003361D0" w:rsidP="003361D0">
      <w:pPr>
        <w:pStyle w:val="Heading3"/>
      </w:pPr>
      <w:r>
        <w:t>Proposed solution</w:t>
      </w:r>
    </w:p>
    <w:p w:rsidR="003361D0" w:rsidRPr="00AC0206" w:rsidRDefault="003361D0" w:rsidP="003361D0">
      <w:pPr>
        <w:numPr>
          <w:ilvl w:val="0"/>
          <w:numId w:val="5"/>
        </w:numPr>
      </w:pPr>
      <w:r w:rsidRPr="00AC0206">
        <w:t>A proposed solution will be to have one system that will</w:t>
      </w:r>
    </w:p>
    <w:p w:rsidR="003361D0" w:rsidRPr="00AC0206" w:rsidRDefault="003361D0" w:rsidP="003361D0">
      <w:pPr>
        <w:numPr>
          <w:ilvl w:val="1"/>
          <w:numId w:val="5"/>
        </w:numPr>
      </w:pPr>
      <w:r w:rsidRPr="00AC0206">
        <w:t>1. Merge all the data</w:t>
      </w:r>
    </w:p>
    <w:p w:rsidR="003361D0" w:rsidRPr="00AC0206" w:rsidRDefault="003361D0" w:rsidP="003361D0">
      <w:pPr>
        <w:numPr>
          <w:ilvl w:val="1"/>
          <w:numId w:val="5"/>
        </w:numPr>
      </w:pPr>
      <w:r w:rsidRPr="00AC0206">
        <w:t>2. Display all the data on screen</w:t>
      </w:r>
    </w:p>
    <w:p w:rsidR="003361D0" w:rsidRPr="00AC0206" w:rsidRDefault="003361D0" w:rsidP="003361D0">
      <w:pPr>
        <w:numPr>
          <w:ilvl w:val="1"/>
          <w:numId w:val="5"/>
        </w:numPr>
      </w:pPr>
      <w:r w:rsidRPr="00AC0206">
        <w:t xml:space="preserve">3. Store all the data simultaneously </w:t>
      </w:r>
    </w:p>
    <w:p w:rsidR="003361D0" w:rsidRPr="00AC0206" w:rsidRDefault="003361D0" w:rsidP="003361D0">
      <w:pPr>
        <w:numPr>
          <w:ilvl w:val="1"/>
          <w:numId w:val="5"/>
        </w:numPr>
      </w:pPr>
      <w:r w:rsidRPr="00AC0206">
        <w:t>4. Automatically synchronise the data in time.</w:t>
      </w:r>
    </w:p>
    <w:p w:rsidR="003361D0" w:rsidRDefault="003361D0" w:rsidP="003361D0">
      <w:pPr>
        <w:numPr>
          <w:ilvl w:val="0"/>
          <w:numId w:val="5"/>
        </w:numPr>
      </w:pPr>
      <w:r w:rsidRPr="00AC0206">
        <w:t>However, we will start by combining different systems to achieve the solution proposed above</w:t>
      </w:r>
    </w:p>
    <w:p w:rsidR="003361D0" w:rsidRDefault="003361D0" w:rsidP="003361D0"/>
    <w:p w:rsidR="003361D0" w:rsidRDefault="003361D0" w:rsidP="003361D0">
      <w:pPr>
        <w:jc w:val="left"/>
        <w:rPr>
          <w:rFonts w:asciiTheme="majorHAnsi" w:eastAsiaTheme="majorEastAsia" w:hAnsiTheme="majorHAnsi" w:cstheme="majorBidi"/>
          <w:b/>
          <w:bCs/>
          <w:color w:val="4F81BD" w:themeColor="accent1"/>
          <w:sz w:val="26"/>
          <w:szCs w:val="26"/>
        </w:rPr>
      </w:pPr>
      <w:r>
        <w:br w:type="page"/>
      </w:r>
    </w:p>
    <w:p w:rsidR="003361D0" w:rsidRPr="00142E2E" w:rsidRDefault="003361D0" w:rsidP="003361D0">
      <w:pPr>
        <w:pStyle w:val="Heading2"/>
        <w:jc w:val="left"/>
      </w:pPr>
      <w:bookmarkStart w:id="3" w:name="_Toc415670343"/>
      <w:r>
        <w:lastRenderedPageBreak/>
        <w:t>System Architecture</w:t>
      </w:r>
      <w:bookmarkEnd w:id="3"/>
    </w:p>
    <w:p w:rsidR="003361D0" w:rsidRDefault="003361D0" w:rsidP="003361D0">
      <w:pPr>
        <w:pStyle w:val="Caption"/>
      </w:pPr>
      <w:r>
        <w:rPr>
          <w:noProof/>
          <w:lang w:eastAsia="en-GB"/>
        </w:rPr>
        <mc:AlternateContent>
          <mc:Choice Requires="wpg">
            <w:drawing>
              <wp:anchor distT="0" distB="0" distL="114300" distR="114300" simplePos="0" relativeHeight="251659264" behindDoc="0" locked="0" layoutInCell="1" allowOverlap="1" wp14:anchorId="5987CF35" wp14:editId="4A251159">
                <wp:simplePos x="0" y="0"/>
                <wp:positionH relativeFrom="column">
                  <wp:posOffset>373711</wp:posOffset>
                </wp:positionH>
                <wp:positionV relativeFrom="paragraph">
                  <wp:posOffset>155078</wp:posOffset>
                </wp:positionV>
                <wp:extent cx="4391364" cy="8073198"/>
                <wp:effectExtent l="0" t="0" r="28575" b="23495"/>
                <wp:wrapNone/>
                <wp:docPr id="475" name="Group 475"/>
                <wp:cNvGraphicFramePr/>
                <a:graphic xmlns:a="http://schemas.openxmlformats.org/drawingml/2006/main">
                  <a:graphicData uri="http://schemas.microsoft.com/office/word/2010/wordprocessingGroup">
                    <wpg:wgp>
                      <wpg:cNvGrpSpPr/>
                      <wpg:grpSpPr>
                        <a:xfrm>
                          <a:off x="0" y="0"/>
                          <a:ext cx="4391364" cy="8073198"/>
                          <a:chOff x="0" y="-71563"/>
                          <a:chExt cx="4391364" cy="8073198"/>
                        </a:xfrm>
                      </wpg:grpSpPr>
                      <wps:wsp>
                        <wps:cNvPr id="13" name="Straight Arrow Connector 13"/>
                        <wps:cNvCnPr/>
                        <wps:spPr>
                          <a:xfrm>
                            <a:off x="3609892" y="1534602"/>
                            <a:ext cx="0" cy="17213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474" name="Group 474"/>
                        <wpg:cNvGrpSpPr/>
                        <wpg:grpSpPr>
                          <a:xfrm>
                            <a:off x="0" y="-71563"/>
                            <a:ext cx="4391364" cy="8073198"/>
                            <a:chOff x="0" y="-71563"/>
                            <a:chExt cx="4391364" cy="8073198"/>
                          </a:xfrm>
                        </wpg:grpSpPr>
                        <wps:wsp>
                          <wps:cNvPr id="11" name="Rectangle 11"/>
                          <wps:cNvSpPr/>
                          <wps:spPr>
                            <a:xfrm>
                              <a:off x="3331597" y="1280160"/>
                              <a:ext cx="624067" cy="25444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sidRPr="004C2A0D">
                                  <w:rPr>
                                    <w:i/>
                                    <w:sz w:val="18"/>
                                    <w:szCs w:val="18"/>
                                  </w:rPr>
                                  <w:t>S-Video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3108960" y="1534602"/>
                              <a:ext cx="0" cy="17213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473" name="Group 473"/>
                          <wpg:cNvGrpSpPr/>
                          <wpg:grpSpPr>
                            <a:xfrm>
                              <a:off x="0" y="-71563"/>
                              <a:ext cx="4391364" cy="8073198"/>
                              <a:chOff x="0" y="-71563"/>
                              <a:chExt cx="4391364" cy="8073198"/>
                            </a:xfrm>
                          </wpg:grpSpPr>
                          <wps:wsp>
                            <wps:cNvPr id="287" name="Rectangle 287"/>
                            <wps:cNvSpPr/>
                            <wps:spPr>
                              <a:xfrm>
                                <a:off x="1789044" y="1224501"/>
                                <a:ext cx="446405" cy="23241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sidRPr="004C2A0D">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1304014" y="1224501"/>
                                <a:ext cx="488950" cy="23241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sidRPr="004C2A0D">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035534" y="1455088"/>
                                <a:ext cx="0" cy="132386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grpSp>
                            <wpg:cNvPr id="472" name="Group 472"/>
                            <wpg:cNvGrpSpPr/>
                            <wpg:grpSpPr>
                              <a:xfrm>
                                <a:off x="0" y="-71563"/>
                                <a:ext cx="4391364" cy="8073198"/>
                                <a:chOff x="0" y="-71563"/>
                                <a:chExt cx="4391364" cy="8073198"/>
                              </a:xfrm>
                            </wpg:grpSpPr>
                            <wpg:grpSp>
                              <wpg:cNvPr id="471" name="Group 471"/>
                              <wpg:cNvGrpSpPr/>
                              <wpg:grpSpPr>
                                <a:xfrm>
                                  <a:off x="1924216" y="6981245"/>
                                  <a:ext cx="886294" cy="515786"/>
                                  <a:chOff x="0" y="0"/>
                                  <a:chExt cx="886294" cy="515786"/>
                                </a:xfrm>
                              </wpg:grpSpPr>
                              <wps:wsp>
                                <wps:cNvPr id="19" name="Rectangle 19"/>
                                <wps:cNvSpPr/>
                                <wps:spPr>
                                  <a:xfrm>
                                    <a:off x="0" y="0"/>
                                    <a:ext cx="886294" cy="27876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40950" w:rsidRDefault="003361D0" w:rsidP="003361D0">
                                      <w:pPr>
                                        <w:spacing w:line="240" w:lineRule="auto"/>
                                        <w:jc w:val="center"/>
                                        <w:rPr>
                                          <w:b/>
                                          <w:sz w:val="18"/>
                                          <w:szCs w:val="18"/>
                                        </w:rPr>
                                      </w:pPr>
                                      <w:r>
                                        <w:rPr>
                                          <w:b/>
                                          <w:sz w:val="18"/>
                                          <w:szCs w:val="18"/>
                                        </w:rPr>
                                        <w:t>VGA</w:t>
                                      </w:r>
                                      <w:r w:rsidRPr="00340950">
                                        <w:rPr>
                                          <w:b/>
                                          <w:sz w:val="18"/>
                                          <w:szCs w:val="18"/>
                                        </w:rPr>
                                        <w:t xml:space="preserve">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78296"/>
                                    <a:ext cx="483870" cy="23749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53224" y="278296"/>
                                    <a:ext cx="433070" cy="23749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0" name="Group 470"/>
                              <wpg:cNvGrpSpPr/>
                              <wpg:grpSpPr>
                                <a:xfrm>
                                  <a:off x="0" y="-71563"/>
                                  <a:ext cx="4391364" cy="8073198"/>
                                  <a:chOff x="0" y="-71563"/>
                                  <a:chExt cx="4391364" cy="8073198"/>
                                </a:xfrm>
                              </wpg:grpSpPr>
                              <wpg:grpSp>
                                <wpg:cNvPr id="15" name="Group 15"/>
                                <wpg:cNvGrpSpPr/>
                                <wpg:grpSpPr>
                                  <a:xfrm>
                                    <a:off x="0" y="-71563"/>
                                    <a:ext cx="4391364" cy="8073198"/>
                                    <a:chOff x="379419" y="-79514"/>
                                    <a:chExt cx="4391364" cy="8073198"/>
                                  </a:xfrm>
                                </wpg:grpSpPr>
                                <wpg:grpSp>
                                  <wpg:cNvPr id="318" name="Group 318"/>
                                  <wpg:cNvGrpSpPr/>
                                  <wpg:grpSpPr>
                                    <a:xfrm>
                                      <a:off x="379419" y="-79514"/>
                                      <a:ext cx="4391364" cy="8073198"/>
                                      <a:chOff x="399895" y="-101462"/>
                                      <a:chExt cx="4391462" cy="8073560"/>
                                    </a:xfrm>
                                  </wpg:grpSpPr>
                                  <wpg:grpSp>
                                    <wpg:cNvPr id="312" name="Group 312"/>
                                    <wpg:cNvGrpSpPr/>
                                    <wpg:grpSpPr>
                                      <a:xfrm>
                                        <a:off x="1222245" y="-101462"/>
                                        <a:ext cx="3569112" cy="8073560"/>
                                        <a:chOff x="897691" y="-101471"/>
                                        <a:chExt cx="3569405" cy="8074247"/>
                                      </a:xfrm>
                                    </wpg:grpSpPr>
                                    <wpg:grpSp>
                                      <wpg:cNvPr id="311" name="Group 311"/>
                                      <wpg:cNvGrpSpPr/>
                                      <wpg:grpSpPr>
                                        <a:xfrm>
                                          <a:off x="897691" y="-101471"/>
                                          <a:ext cx="3569405" cy="8074247"/>
                                          <a:chOff x="897691" y="-101471"/>
                                          <a:chExt cx="3569405" cy="8074247"/>
                                        </a:xfrm>
                                      </wpg:grpSpPr>
                                      <wpg:grpSp>
                                        <wpg:cNvPr id="300" name="Group 300"/>
                                        <wpg:cNvGrpSpPr/>
                                        <wpg:grpSpPr>
                                          <a:xfrm>
                                            <a:off x="897691" y="-101471"/>
                                            <a:ext cx="3569405" cy="8074247"/>
                                            <a:chOff x="897700" y="-101472"/>
                                            <a:chExt cx="3569438" cy="8074341"/>
                                          </a:xfrm>
                                        </wpg:grpSpPr>
                                        <wpg:grpSp>
                                          <wpg:cNvPr id="295" name="Group 295"/>
                                          <wpg:cNvGrpSpPr/>
                                          <wpg:grpSpPr>
                                            <a:xfrm>
                                              <a:off x="897700" y="-101472"/>
                                              <a:ext cx="3569438" cy="8074341"/>
                                              <a:chOff x="897700" y="-101472"/>
                                              <a:chExt cx="3569438" cy="8074341"/>
                                            </a:xfrm>
                                          </wpg:grpSpPr>
                                          <wpg:grpSp>
                                            <wpg:cNvPr id="290" name="Group 290"/>
                                            <wpg:cNvGrpSpPr/>
                                            <wpg:grpSpPr>
                                              <a:xfrm>
                                                <a:off x="897700" y="-101472"/>
                                                <a:ext cx="3569438" cy="8074341"/>
                                                <a:chOff x="-36020" y="-101480"/>
                                                <a:chExt cx="3569495" cy="8074959"/>
                                              </a:xfrm>
                                            </wpg:grpSpPr>
                                            <wpg:grpSp>
                                              <wpg:cNvPr id="283" name="Group 283"/>
                                              <wpg:cNvGrpSpPr/>
                                              <wpg:grpSpPr>
                                                <a:xfrm>
                                                  <a:off x="-36020" y="-101480"/>
                                                  <a:ext cx="3569495" cy="8074959"/>
                                                  <a:chOff x="-165674" y="-101480"/>
                                                  <a:chExt cx="3569495" cy="8074959"/>
                                                </a:xfrm>
                                              </wpg:grpSpPr>
                                              <wpg:grpSp>
                                                <wpg:cNvPr id="277" name="Group 277"/>
                                                <wpg:cNvGrpSpPr/>
                                                <wpg:grpSpPr>
                                                  <a:xfrm>
                                                    <a:off x="-165674" y="-101480"/>
                                                    <a:ext cx="3126367" cy="8074959"/>
                                                    <a:chOff x="-165688" y="-101480"/>
                                                    <a:chExt cx="3126643" cy="8074959"/>
                                                  </a:xfrm>
                                                </wpg:grpSpPr>
                                                <wpg:grpSp>
                                                  <wpg:cNvPr id="242" name="Group 242"/>
                                                  <wpg:cNvGrpSpPr/>
                                                  <wpg:grpSpPr>
                                                    <a:xfrm>
                                                      <a:off x="-165688" y="-101480"/>
                                                      <a:ext cx="3126643" cy="8074959"/>
                                                      <a:chOff x="-165759" y="-101484"/>
                                                      <a:chExt cx="3126823" cy="8075296"/>
                                                    </a:xfrm>
                                                  </wpg:grpSpPr>
                                                  <wpg:grpSp>
                                                    <wpg:cNvPr id="243" name="Group 243"/>
                                                    <wpg:cNvGrpSpPr/>
                                                    <wpg:grpSpPr>
                                                      <a:xfrm>
                                                        <a:off x="827409" y="2736122"/>
                                                        <a:ext cx="1573620" cy="766291"/>
                                                        <a:chOff x="759170" y="293365"/>
                                                        <a:chExt cx="1573621" cy="766805"/>
                                                      </a:xfrm>
                                                    </wpg:grpSpPr>
                                                    <wpg:grpSp>
                                                      <wpg:cNvPr id="244" name="Group 244"/>
                                                      <wpg:cNvGrpSpPr/>
                                                      <wpg:grpSpPr>
                                                        <a:xfrm>
                                                          <a:off x="759170" y="293365"/>
                                                          <a:ext cx="1573621" cy="511108"/>
                                                          <a:chOff x="759170" y="300260"/>
                                                          <a:chExt cx="1573621" cy="511230"/>
                                                        </a:xfrm>
                                                      </wpg:grpSpPr>
                                                      <wps:wsp>
                                                        <wps:cNvPr id="245" name="Rectangle 245"/>
                                                        <wps:cNvSpPr/>
                                                        <wps:spPr>
                                                          <a:xfrm>
                                                            <a:off x="759170" y="542724"/>
                                                            <a:ext cx="1573621" cy="268766"/>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204D2" w:rsidRDefault="003361D0" w:rsidP="003361D0">
                                                              <w:pPr>
                                                                <w:spacing w:after="0"/>
                                                                <w:jc w:val="center"/>
                                                                <w:rPr>
                                                                  <w:b/>
                                                                  <w:sz w:val="18"/>
                                                                  <w:szCs w:val="18"/>
                                                                </w:rPr>
                                                              </w:pPr>
                                                              <w:r w:rsidRPr="00A204D2">
                                                                <w:rPr>
                                                                  <w:b/>
                                                                  <w:sz w:val="18"/>
                                                                  <w:szCs w:val="18"/>
                                                                </w:rPr>
                                                                <w:t xml:space="preserve">Picture in Picture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759183" y="313925"/>
                                                            <a:ext cx="482328" cy="22879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sidRPr="004C2A0D">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835110" y="300260"/>
                                                            <a:ext cx="453353" cy="24246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Rectangle 248"/>
                                                      <wps:cNvSpPr/>
                                                      <wps:spPr>
                                                        <a:xfrm>
                                                          <a:off x="1316563" y="804473"/>
                                                          <a:ext cx="411050" cy="25569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sidRPr="004C2A0D">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9" name="Group 249"/>
                                                    <wpg:cNvGrpSpPr/>
                                                    <wpg:grpSpPr>
                                                      <a:xfrm>
                                                        <a:off x="212344" y="-101484"/>
                                                        <a:ext cx="2748720" cy="2676634"/>
                                                        <a:chOff x="212344" y="-101484"/>
                                                        <a:chExt cx="2748720" cy="2676634"/>
                                                      </a:xfrm>
                                                    </wpg:grpSpPr>
                                                    <wpg:grpSp>
                                                      <wpg:cNvPr id="250" name="Group 250"/>
                                                      <wpg:cNvGrpSpPr/>
                                                      <wpg:grpSpPr>
                                                        <a:xfrm>
                                                          <a:off x="212344" y="-101484"/>
                                                          <a:ext cx="1272328" cy="668083"/>
                                                          <a:chOff x="212344" y="-101596"/>
                                                          <a:chExt cx="1272328" cy="668815"/>
                                                        </a:xfrm>
                                                      </wpg:grpSpPr>
                                                      <wps:wsp>
                                                        <wps:cNvPr id="251" name="Rectangle 251"/>
                                                        <wps:cNvSpPr/>
                                                        <wps:spPr>
                                                          <a:xfrm>
                                                            <a:off x="212344" y="-101596"/>
                                                            <a:ext cx="1272328" cy="38724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65C55" w:rsidRDefault="003361D0" w:rsidP="003361D0">
                                                              <w:pPr>
                                                                <w:spacing w:after="0" w:line="240" w:lineRule="auto"/>
                                                                <w:jc w:val="center"/>
                                                                <w:rPr>
                                                                  <w:b/>
                                                                  <w:sz w:val="18"/>
                                                                  <w:szCs w:val="18"/>
                                                                </w:rPr>
                                                              </w:pPr>
                                                              <w:r w:rsidRPr="00A65C55">
                                                                <w:rPr>
                                                                  <w:b/>
                                                                  <w:sz w:val="18"/>
                                                                  <w:szCs w:val="18"/>
                                                                </w:rPr>
                                                                <w:t>Monitoring System 1</w:t>
                                                              </w:r>
                                                              <w:r>
                                                                <w:rPr>
                                                                  <w:b/>
                                                                  <w:sz w:val="18"/>
                                                                  <w:szCs w:val="18"/>
                                                                </w:rPr>
                                                                <w:t xml:space="preserve"> (laryngoscope)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212439" y="306020"/>
                                                            <a:ext cx="493636" cy="261199"/>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sidRPr="00EB210F">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4" name="Group 254"/>
                                                      <wpg:cNvGrpSpPr/>
                                                      <wpg:grpSpPr>
                                                        <a:xfrm>
                                                          <a:off x="1396390" y="-101484"/>
                                                          <a:ext cx="1564674" cy="2676634"/>
                                                          <a:chOff x="-77568" y="-101484"/>
                                                          <a:chExt cx="1564674" cy="2676634"/>
                                                        </a:xfrm>
                                                      </wpg:grpSpPr>
                                                      <wps:wsp>
                                                        <wps:cNvPr id="262" name="Straight Arrow Connector 262"/>
                                                        <wps:cNvCnPr/>
                                                        <wps:spPr>
                                                          <a:xfrm>
                                                            <a:off x="628883" y="519052"/>
                                                            <a:ext cx="0" cy="2044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255" name="Group 255"/>
                                                        <wpg:cNvGrpSpPr/>
                                                        <wpg:grpSpPr>
                                                          <a:xfrm>
                                                            <a:off x="230124" y="-101484"/>
                                                            <a:ext cx="1256982" cy="668084"/>
                                                            <a:chOff x="32232" y="-101595"/>
                                                            <a:chExt cx="1256982" cy="668815"/>
                                                          </a:xfrm>
                                                        </wpg:grpSpPr>
                                                        <wps:wsp>
                                                          <wps:cNvPr id="256" name="Rectangle 256"/>
                                                          <wps:cNvSpPr/>
                                                          <wps:spPr>
                                                            <a:xfrm>
                                                              <a:off x="33813" y="-101595"/>
                                                              <a:ext cx="1255401" cy="38722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spacing w:after="0" w:line="240" w:lineRule="auto"/>
                                                                  <w:jc w:val="center"/>
                                                                  <w:rPr>
                                                                    <w:b/>
                                                                    <w:sz w:val="18"/>
                                                                    <w:szCs w:val="18"/>
                                                                  </w:rPr>
                                                                </w:pPr>
                                                                <w:r w:rsidRPr="00340950">
                                                                  <w:rPr>
                                                                    <w:b/>
                                                                    <w:sz w:val="18"/>
                                                                    <w:szCs w:val="18"/>
                                                                  </w:rPr>
                                                                  <w:t>Monitoring System 2</w:t>
                                                                </w:r>
                                                              </w:p>
                                                              <w:p w:rsidR="003361D0" w:rsidRPr="00340950" w:rsidRDefault="003361D0" w:rsidP="003361D0">
                                                                <w:pPr>
                                                                  <w:spacing w:after="0" w:line="240" w:lineRule="auto"/>
                                                                  <w:jc w:val="center"/>
                                                                  <w:rPr>
                                                                    <w:b/>
                                                                    <w:sz w:val="18"/>
                                                                    <w:szCs w:val="18"/>
                                                                  </w:rPr>
                                                                </w:pPr>
                                                                <w:r>
                                                                  <w:rPr>
                                                                    <w:b/>
                                                                    <w:sz w:val="18"/>
                                                                    <w:szCs w:val="18"/>
                                                                  </w:rPr>
                                                                  <w:t>(</w:t>
                                                                </w:r>
                                                                <w:proofErr w:type="gramStart"/>
                                                                <w:r>
                                                                  <w:rPr>
                                                                    <w:b/>
                                                                    <w:sz w:val="18"/>
                                                                    <w:szCs w:val="18"/>
                                                                  </w:rPr>
                                                                  <w:t>physiology</w:t>
                                                                </w:r>
                                                                <w:proofErr w:type="gramEnd"/>
                                                                <w:r>
                                                                  <w:rPr>
                                                                    <w:b/>
                                                                    <w:sz w:val="18"/>
                                                                    <w:szCs w:val="18"/>
                                                                  </w:rPr>
                                                                  <w:t xml:space="preserve"> sensors)</w:t>
                                                                </w:r>
                                                              </w:p>
                                                              <w:p w:rsidR="003361D0" w:rsidRDefault="003361D0" w:rsidP="003361D0">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32232" y="306022"/>
                                                              <a:ext cx="655205" cy="26119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Pr>
                                                                    <w:i/>
                                                                    <w:sz w:val="18"/>
                                                                    <w:szCs w:val="18"/>
                                                                  </w:rPr>
                                                                  <w:t>S-Video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8" name="Group 258"/>
                                                        <wpg:cNvGrpSpPr/>
                                                        <wpg:grpSpPr>
                                                          <a:xfrm>
                                                            <a:off x="-77568" y="1680134"/>
                                                            <a:ext cx="1004741" cy="895016"/>
                                                            <a:chOff x="-77580" y="704668"/>
                                                            <a:chExt cx="1004900" cy="895219"/>
                                                          </a:xfrm>
                                                        </wpg:grpSpPr>
                                                        <wps:wsp>
                                                          <wps:cNvPr id="259" name="Rectangle 259"/>
                                                          <wps:cNvSpPr/>
                                                          <wps:spPr>
                                                            <a:xfrm>
                                                              <a:off x="-77580" y="925403"/>
                                                              <a:ext cx="1004900" cy="40616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540FC1" w:rsidRDefault="003361D0" w:rsidP="003361D0">
                                                                <w:pPr>
                                                                  <w:spacing w:line="240" w:lineRule="auto"/>
                                                                  <w:jc w:val="center"/>
                                                                  <w:rPr>
                                                                    <w:b/>
                                                                    <w:sz w:val="18"/>
                                                                    <w:szCs w:val="18"/>
                                                                  </w:rPr>
                                                                </w:pPr>
                                                                <w:r w:rsidRPr="00540FC1">
                                                                  <w:rPr>
                                                                    <w:b/>
                                                                    <w:sz w:val="18"/>
                                                                    <w:szCs w:val="18"/>
                                                                  </w:rPr>
                                                                  <w:t>S-Video to VGA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63803" y="704668"/>
                                                              <a:ext cx="655309" cy="21699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Pr>
                                                                    <w:i/>
                                                                    <w:sz w:val="18"/>
                                                                    <w:szCs w:val="18"/>
                                                                  </w:rPr>
                                                                  <w:t>S-Video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368409" y="1332005"/>
                                                              <a:ext cx="558910" cy="26788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64" name="Group 264"/>
                                                    <wpg:cNvGrpSpPr/>
                                                    <wpg:grpSpPr>
                                                      <a:xfrm>
                                                        <a:off x="-165759" y="3502413"/>
                                                        <a:ext cx="1750510" cy="4471399"/>
                                                        <a:chOff x="-684374" y="35882"/>
                                                        <a:chExt cx="1750510" cy="4471399"/>
                                                      </a:xfrm>
                                                    </wpg:grpSpPr>
                                                    <wps:wsp>
                                                      <wps:cNvPr id="265" name="Straight Arrow Connector 265"/>
                                                      <wps:cNvCnPr/>
                                                      <wps:spPr>
                                                        <a:xfrm>
                                                          <a:off x="1047965" y="35882"/>
                                                          <a:ext cx="0" cy="248212"/>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66" name="Rectangle 266"/>
                                                      <wps:cNvSpPr/>
                                                      <wps:spPr>
                                                        <a:xfrm>
                                                          <a:off x="581562" y="3233663"/>
                                                          <a:ext cx="484574" cy="254379"/>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684374" y="4226289"/>
                                                          <a:ext cx="1046209" cy="28099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650FB4" w:rsidRDefault="003361D0" w:rsidP="003361D0">
                                                            <w:pPr>
                                                              <w:spacing w:after="0" w:line="240" w:lineRule="auto"/>
                                                              <w:jc w:val="center"/>
                                                              <w:rPr>
                                                                <w:b/>
                                                                <w:sz w:val="18"/>
                                                                <w:szCs w:val="18"/>
                                                              </w:rPr>
                                                            </w:pPr>
                                                            <w:r w:rsidRPr="00650FB4">
                                                              <w:rPr>
                                                                <w:b/>
                                                                <w:sz w:val="18"/>
                                                                <w:szCs w:val="18"/>
                                                              </w:rPr>
                                                              <w:t>Display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69" name="Rectangle 269"/>
                                                  <wps:cNvSpPr/>
                                                  <wps:spPr>
                                                    <a:xfrm>
                                                      <a:off x="1731975" y="968851"/>
                                                      <a:ext cx="1222553" cy="27940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40950" w:rsidRDefault="003361D0" w:rsidP="003361D0">
                                                        <w:pPr>
                                                          <w:spacing w:line="240" w:lineRule="auto"/>
                                                          <w:jc w:val="center"/>
                                                          <w:rPr>
                                                            <w:b/>
                                                            <w:sz w:val="18"/>
                                                            <w:szCs w:val="18"/>
                                                          </w:rPr>
                                                        </w:pPr>
                                                        <w:r w:rsidRPr="00340950">
                                                          <w:rPr>
                                                            <w:b/>
                                                            <w:sz w:val="18"/>
                                                            <w:szCs w:val="18"/>
                                                          </w:rPr>
                                                          <w:t>S-Video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737680" y="713195"/>
                                                      <a:ext cx="655168" cy="25844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Pr>
                                                            <w:i/>
                                                            <w:sz w:val="18"/>
                                                            <w:szCs w:val="18"/>
                                                          </w:rPr>
                                                          <w:t>S-Video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731974" y="1248521"/>
                                                      <a:ext cx="621044" cy="25955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sidRPr="004C2A0D">
                                                          <w:rPr>
                                                            <w:i/>
                                                            <w:sz w:val="18"/>
                                                            <w:szCs w:val="18"/>
                                                          </w:rPr>
                                                          <w:t>S-Video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1" name="Rectangle 281"/>
                                                <wps:cNvSpPr/>
                                                <wps:spPr>
                                                  <a:xfrm>
                                                    <a:off x="2470792" y="1660804"/>
                                                    <a:ext cx="620990" cy="23615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sidRPr="004C2A0D">
                                                        <w:rPr>
                                                          <w:i/>
                                                          <w:sz w:val="18"/>
                                                          <w:szCs w:val="18"/>
                                                        </w:rPr>
                                                        <w:t>S-Video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2469545" y="1875386"/>
                                                    <a:ext cx="934276" cy="45720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431803" y="566576"/>
                                                  <a:ext cx="932325" cy="633454"/>
                                                  <a:chOff x="431803" y="-204523"/>
                                                  <a:chExt cx="932325" cy="633454"/>
                                                </a:xfrm>
                                              </wpg:grpSpPr>
                                              <wps:wsp>
                                                <wps:cNvPr id="284" name="Straight Arrow Connector 284"/>
                                                <wps:cNvCnPr>
                                                  <a:stCxn id="252" idx="2"/>
                                                </wps:cNvCnPr>
                                                <wps:spPr>
                                                  <a:xfrm flipH="1">
                                                    <a:off x="588865" y="-204523"/>
                                                    <a:ext cx="40" cy="13182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85" name="Rectangle 285"/>
                                                <wps:cNvSpPr/>
                                                <wps:spPr>
                                                  <a:xfrm>
                                                    <a:off x="431803" y="149531"/>
                                                    <a:ext cx="932325" cy="27940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40950" w:rsidRDefault="003361D0" w:rsidP="003361D0">
                                                      <w:pPr>
                                                        <w:spacing w:line="240" w:lineRule="auto"/>
                                                        <w:jc w:val="center"/>
                                                        <w:rPr>
                                                          <w:b/>
                                                          <w:sz w:val="18"/>
                                                          <w:szCs w:val="18"/>
                                                        </w:rPr>
                                                      </w:pPr>
                                                      <w:r w:rsidRPr="00340950">
                                                        <w:rPr>
                                                          <w:b/>
                                                          <w:sz w:val="18"/>
                                                          <w:szCs w:val="18"/>
                                                        </w:rPr>
                                                        <w:t>VGA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431803" y="-74365"/>
                                                    <a:ext cx="489687" cy="22389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sidRPr="00EB210F">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1" name="Straight Arrow Connector 291"/>
                                            <wps:cNvCnPr/>
                                            <wps:spPr>
                                              <a:xfrm>
                                                <a:off x="1625078" y="1427218"/>
                                                <a:ext cx="2578" cy="181083"/>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92" name="Rectangle 292"/>
                                            <wps:cNvSpPr/>
                                            <wps:spPr>
                                              <a:xfrm>
                                                <a:off x="1275837" y="1608301"/>
                                                <a:ext cx="607330" cy="25345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677DA" w:rsidRDefault="003361D0" w:rsidP="003361D0">
                                                  <w:pPr>
                                                    <w:spacing w:after="0" w:line="240" w:lineRule="auto"/>
                                                    <w:jc w:val="center"/>
                                                    <w:rPr>
                                                      <w:i/>
                                                      <w:sz w:val="18"/>
                                                      <w:szCs w:val="18"/>
                                                    </w:rPr>
                                                  </w:pPr>
                                                  <w:r w:rsidRPr="003677DA">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901942" y="1861758"/>
                                                <a:ext cx="981148" cy="398641"/>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Rectangle 296"/>
                                          <wps:cNvSpPr/>
                                          <wps:spPr>
                                            <a:xfrm>
                                              <a:off x="1919906" y="3974193"/>
                                              <a:ext cx="1487463" cy="31887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204D2" w:rsidRDefault="003361D0" w:rsidP="003361D0">
                                                <w:pPr>
                                                  <w:spacing w:line="240" w:lineRule="auto"/>
                                                  <w:jc w:val="center"/>
                                                  <w:rPr>
                                                    <w:b/>
                                                    <w:sz w:val="18"/>
                                                    <w:szCs w:val="18"/>
                                                  </w:rPr>
                                                </w:pPr>
                                                <w:r w:rsidRPr="00A204D2">
                                                  <w:rPr>
                                                    <w:b/>
                                                    <w:sz w:val="18"/>
                                                    <w:szCs w:val="18"/>
                                                  </w:rPr>
                                                  <w:t>DVI to HDMI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2396686" y="3750181"/>
                                              <a:ext cx="482250" cy="22401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sidRPr="004C2A0D">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2396686" y="4293063"/>
                                              <a:ext cx="510892" cy="26001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Arrow Connector 299"/>
                                          <wps:cNvCnPr/>
                                          <wps:spPr>
                                            <a:xfrm>
                                              <a:off x="2645094" y="4553081"/>
                                              <a:ext cx="0" cy="2381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cNvPr id="305" name="Group 305"/>
                                        <wpg:cNvGrpSpPr/>
                                        <wpg:grpSpPr>
                                          <a:xfrm>
                                            <a:off x="1620305" y="4791149"/>
                                            <a:ext cx="1671712" cy="936584"/>
                                            <a:chOff x="433029" y="-1255403"/>
                                            <a:chExt cx="1672016" cy="937027"/>
                                          </a:xfrm>
                                        </wpg:grpSpPr>
                                        <wps:wsp>
                                          <wps:cNvPr id="301" name="Rectangle 301"/>
                                          <wps:cNvSpPr/>
                                          <wps:spPr>
                                            <a:xfrm>
                                              <a:off x="433029" y="-1021562"/>
                                              <a:ext cx="1671769" cy="259676"/>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204D2" w:rsidRDefault="003361D0" w:rsidP="003361D0">
                                                <w:pPr>
                                                  <w:spacing w:line="240" w:lineRule="auto"/>
                                                  <w:jc w:val="center"/>
                                                  <w:rPr>
                                                    <w:b/>
                                                    <w:sz w:val="18"/>
                                                    <w:szCs w:val="18"/>
                                                  </w:rPr>
                                                </w:pPr>
                                                <w:r>
                                                  <w:rPr>
                                                    <w:b/>
                                                    <w:sz w:val="18"/>
                                                    <w:szCs w:val="18"/>
                                                  </w:rPr>
                                                  <w:t xml:space="preserve">Game </w:t>
                                                </w:r>
                                                <w:r w:rsidRPr="00A204D2">
                                                  <w:rPr>
                                                    <w:b/>
                                                    <w:sz w:val="18"/>
                                                    <w:szCs w:val="18"/>
                                                  </w:rPr>
                                                  <w:t>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178580" y="-1255403"/>
                                              <a:ext cx="926465" cy="23405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sidRPr="001C68D5">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916046" y="-761859"/>
                                              <a:ext cx="544744" cy="25194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1209540" y="-509890"/>
                                              <a:ext cx="0" cy="19151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grpSp>
                                      <wpg:cNvPr id="310" name="Group 310"/>
                                      <wpg:cNvGrpSpPr/>
                                      <wpg:grpSpPr>
                                        <a:xfrm>
                                          <a:off x="1808192" y="5737388"/>
                                          <a:ext cx="1482832" cy="961909"/>
                                          <a:chOff x="-1610572" y="-595173"/>
                                          <a:chExt cx="1482832" cy="961909"/>
                                        </a:xfrm>
                                      </wpg:grpSpPr>
                                      <wps:wsp>
                                        <wps:cNvPr id="306" name="Rectangle 306"/>
                                        <wps:cNvSpPr/>
                                        <wps:spPr>
                                          <a:xfrm>
                                            <a:off x="-1610572" y="-356658"/>
                                            <a:ext cx="1482832" cy="28635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650FB4" w:rsidRDefault="003361D0" w:rsidP="003361D0">
                                              <w:pPr>
                                                <w:spacing w:line="240" w:lineRule="auto"/>
                                                <w:jc w:val="center"/>
                                                <w:rPr>
                                                  <w:b/>
                                                  <w:sz w:val="18"/>
                                                  <w:szCs w:val="18"/>
                                                </w:rPr>
                                              </w:pPr>
                                              <w:r w:rsidRPr="00650FB4">
                                                <w:rPr>
                                                  <w:b/>
                                                  <w:sz w:val="18"/>
                                                  <w:szCs w:val="18"/>
                                                </w:rPr>
                                                <w:t>HDMI to VGA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1294920" y="-595173"/>
                                            <a:ext cx="524046" cy="23924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274608" y="-70538"/>
                                            <a:ext cx="503573" cy="252859"/>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flipH="1">
                                            <a:off x="-970771" y="182610"/>
                                            <a:ext cx="1" cy="18412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grpSp>
                                    <wpg:cNvPr id="317" name="Group 317"/>
                                    <wpg:cNvGrpSpPr/>
                                    <wpg:grpSpPr>
                                      <a:xfrm>
                                        <a:off x="399895" y="-29896"/>
                                        <a:ext cx="2313853" cy="5054349"/>
                                        <a:chOff x="399895" y="-29896"/>
                                        <a:chExt cx="2313853" cy="5054349"/>
                                      </a:xfrm>
                                    </wpg:grpSpPr>
                                    <wps:wsp>
                                      <wps:cNvPr id="268" name="Rectangle 268"/>
                                      <wps:cNvSpPr/>
                                      <wps:spPr>
                                        <a:xfrm>
                                          <a:off x="399907" y="-29896"/>
                                          <a:ext cx="826596" cy="30723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65C55" w:rsidRDefault="003361D0" w:rsidP="003361D0">
                                            <w:pPr>
                                              <w:spacing w:after="0" w:line="240" w:lineRule="auto"/>
                                              <w:jc w:val="center"/>
                                              <w:rPr>
                                                <w:b/>
                                                <w:sz w:val="18"/>
                                                <w:szCs w:val="18"/>
                                              </w:rPr>
                                            </w:pPr>
                                            <w:r w:rsidRPr="00A65C55">
                                              <w:rPr>
                                                <w:b/>
                                                <w:sz w:val="18"/>
                                                <w:szCs w:val="18"/>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1942223" y="4790540"/>
                                          <a:ext cx="771525" cy="23391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Pr>
                                                <w:i/>
                                                <w:sz w:val="18"/>
                                                <w:szCs w:val="18"/>
                                              </w:rPr>
                                              <w:t>Audio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399895" y="285261"/>
                                          <a:ext cx="684523" cy="23368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Pr>
                                                <w:i/>
                                                <w:sz w:val="18"/>
                                                <w:szCs w:val="18"/>
                                              </w:rPr>
                                              <w:t>Audio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Connector 315"/>
                                      <wps:cNvCnPr/>
                                      <wps:spPr>
                                        <a:xfrm>
                                          <a:off x="688688" y="518928"/>
                                          <a:ext cx="0" cy="440506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6" name="Straight Arrow Connector 316"/>
                                      <wps:cNvCnPr/>
                                      <wps:spPr>
                                        <a:xfrm>
                                          <a:off x="688680" y="4923806"/>
                                          <a:ext cx="1263426"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s:wsp>
                                  <wps:cNvPr id="14" name="Straight Arrow Connector 14"/>
                                  <wps:cNvCnPr/>
                                  <wps:spPr>
                                    <a:xfrm>
                                      <a:off x="3466769" y="2600077"/>
                                      <a:ext cx="0" cy="1609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s:wsp>
                                <wps:cNvPr id="23" name="Straight Arrow Connector 23"/>
                                <wps:cNvCnPr/>
                                <wps:spPr>
                                  <a:xfrm>
                                    <a:off x="2154804" y="7498080"/>
                                    <a:ext cx="0" cy="21003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2894275" y="7704814"/>
                                    <a:ext cx="1496695" cy="29337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650FB4" w:rsidRDefault="003361D0" w:rsidP="003361D0">
                                      <w:pPr>
                                        <w:spacing w:after="0" w:line="240" w:lineRule="auto"/>
                                        <w:jc w:val="center"/>
                                        <w:rPr>
                                          <w:b/>
                                          <w:sz w:val="18"/>
                                          <w:szCs w:val="18"/>
                                        </w:rPr>
                                      </w:pPr>
                                      <w:r>
                                        <w:rPr>
                                          <w:b/>
                                          <w:sz w:val="18"/>
                                          <w:szCs w:val="18"/>
                                        </w:rPr>
                                        <w:t>Data Time Synchroniser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852654" y="7720716"/>
                                    <a:ext cx="483870" cy="27746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456953" y="7704814"/>
                                    <a:ext cx="433070" cy="29337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639833" y="7498080"/>
                                    <a:ext cx="0" cy="2095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14:sizeRelV relativeFrom="margin">
                  <wp14:pctHeight>0</wp14:pctHeight>
                </wp14:sizeRelV>
              </wp:anchor>
            </w:drawing>
          </mc:Choice>
          <mc:Fallback>
            <w:pict>
              <v:group id="Group 475" o:spid="_x0000_s1026" style="position:absolute;left:0;text-align:left;margin-left:29.45pt;margin-top:12.2pt;width:345.8pt;height:635.7pt;z-index:251659264;mso-height-relative:margin" coordorigin=",-715" coordsize="43913,8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">
                <v:shapetype id="_x0000_t32" coordsize="21600,21600" o:spt="32" o:oned="t" path="m,l21600,21600e" filled="f">
                  <v:path arrowok="t" fillok="f" o:connecttype="none"/>
                  <o:lock v:ext="edit" shapetype="t"/>
                </v:shapetype>
                <v:shape id="Straight Arrow Connector 13" o:spid="_x0000_s1027" type="#_x0000_t32" style="position:absolute;left:36098;top:15346;width:0;height:1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Z4cEAAADbAAAADwAAAGRycy9kb3ducmV2LnhtbERP22oCMRB9L/gPYYS+FDdrBbGrUVRa&#10;9NFLP2DYzF7azWRJUnf37xtB8G0O5zqrTW8acSPna8sKpkkKgji3uuZSwff1a7IA4QOyxsYyKRjI&#10;w2Y9ellhpm3HZ7pdQiliCPsMFVQhtJmUPq/IoE9sSxy5wjqDIUJXSu2wi+Gmke9pOpcGa44NFba0&#10;ryj/vfwZBXQctD18tvuft7J2p9N51xcfO6Vex/12CSJQH57ih/uo4/wZ3H+JB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hnhwQAAANsAAAAPAAAAAAAAAAAAAAAA&#10;AKECAABkcnMvZG93bnJldi54bWxQSwUGAAAAAAQABAD5AAAAjwMAAAAA&#10;" strokecolor="black [3040]" strokeweight="1.5pt">
                  <v:stroke endarrow="open"/>
                </v:shape>
                <v:group id="Group 474" o:spid="_x0000_s1028" style="position:absolute;top:-715;width:43913;height:80731" coordorigin=",-715" coordsize="43913,80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rect id="Rectangle 11" o:spid="_x0000_s1029" style="position:absolute;left:33315;top:12801;width:6241;height:2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3361D0" w:rsidRPr="004C2A0D" w:rsidRDefault="003361D0" w:rsidP="003361D0">
                          <w:pPr>
                            <w:spacing w:after="0" w:line="240" w:lineRule="auto"/>
                            <w:jc w:val="center"/>
                            <w:rPr>
                              <w:i/>
                              <w:sz w:val="18"/>
                              <w:szCs w:val="18"/>
                            </w:rPr>
                          </w:pPr>
                          <w:r w:rsidRPr="004C2A0D">
                            <w:rPr>
                              <w:i/>
                              <w:sz w:val="18"/>
                              <w:szCs w:val="18"/>
                            </w:rPr>
                            <w:t>S-Video</w:t>
                          </w:r>
                        </w:p>
                      </w:txbxContent>
                    </v:textbox>
                  </v:rect>
                  <v:shape id="Straight Arrow Connector 12" o:spid="_x0000_s1030" type="#_x0000_t32" style="position:absolute;left:31089;top:15346;width:0;height:1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68esAAAADbAAAADwAAAGRycy9kb3ducmV2LnhtbERPzYrCMBC+L/gOYQQvi6b2sLjVKKso&#10;9qiuDzA0Y1u3mZQk2vbtNwsL3ubj+53VpjeNeJLztWUF81kCgriwuuZSwfX7MF2A8AFZY2OZFAzk&#10;YbMeva0w07bjMz0voRQxhH2GCqoQ2kxKX1Rk0M9sSxy5m3UGQ4SulNphF8NNI9Mk+ZAGa44NFba0&#10;q6j4uTyMAsoHbY/7dnd/L2t3Op23/e1zq9Rk3H8tQQTqw0v87851nJ/C3y/x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vHrAAAAA2wAAAA8AAAAAAAAAAAAAAAAA&#10;oQIAAGRycy9kb3ducmV2LnhtbFBLBQYAAAAABAAEAPkAAACOAwAAAAA=&#10;" strokecolor="black [3040]" strokeweight="1.5pt">
                    <v:stroke endarrow="open"/>
                  </v:shape>
                  <v:group id="Group 473" o:spid="_x0000_s1031" style="position:absolute;top:-715;width:43913;height:80731" coordorigin=",-715" coordsize="43913,80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287" o:spid="_x0000_s1032" style="position:absolute;left:17890;top:12245;width:44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sI08QA&#10;AADcAAAADwAAAGRycy9kb3ducmV2LnhtbESPT4vCMBTE78J+h/AW9qbpevBPNcpSWJT1ZNWDt0fz&#10;bIvNS2mytfXTG0HwOMzMb5jlujOVaKlxpWUF36MIBHFmdcm5guPhdzgD4TyyxsoyKejJwXr1MVhi&#10;rO2N99SmPhcBwi5GBYX3dSylywoy6Ea2Jg7exTYGfZBNLnWDtwA3lRxH0UQaLDksFFhTUlB2Tf+N&#10;gl0vfXs8Teb3Nil7nZ6TzR8lSn19dj8LEJ46/w6/2lutYDybwvN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CNPEAAAA3AAAAA8AAAAAAAAAAAAAAAAAmAIAAGRycy9k&#10;b3ducmV2LnhtbFBLBQYAAAAABAAEAPUAAACJAwAAAAA=&#10;" fillcolor="white [3201]" strokecolor="black [3200]" strokeweight="2pt">
                      <v:textbox>
                        <w:txbxContent>
                          <w:p w:rsidR="003361D0" w:rsidRPr="004C2A0D" w:rsidRDefault="003361D0" w:rsidP="003361D0">
                            <w:pPr>
                              <w:spacing w:after="0" w:line="240" w:lineRule="auto"/>
                              <w:jc w:val="center"/>
                              <w:rPr>
                                <w:i/>
                                <w:sz w:val="18"/>
                                <w:szCs w:val="18"/>
                              </w:rPr>
                            </w:pPr>
                            <w:r w:rsidRPr="004C2A0D">
                              <w:rPr>
                                <w:i/>
                                <w:sz w:val="18"/>
                                <w:szCs w:val="18"/>
                              </w:rPr>
                              <w:t>VGA</w:t>
                            </w:r>
                          </w:p>
                        </w:txbxContent>
                      </v:textbox>
                    </v:rect>
                    <v:rect id="Rectangle 1" o:spid="_x0000_s1033" style="position:absolute;left:13040;top:12245;width:488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3361D0" w:rsidRPr="004C2A0D" w:rsidRDefault="003361D0" w:rsidP="003361D0">
                            <w:pPr>
                              <w:spacing w:after="0" w:line="240" w:lineRule="auto"/>
                              <w:jc w:val="center"/>
                              <w:rPr>
                                <w:i/>
                                <w:sz w:val="18"/>
                                <w:szCs w:val="18"/>
                              </w:rPr>
                            </w:pPr>
                            <w:r w:rsidRPr="004C2A0D">
                              <w:rPr>
                                <w:i/>
                                <w:sz w:val="18"/>
                                <w:szCs w:val="18"/>
                              </w:rPr>
                              <w:t>VGA</w:t>
                            </w:r>
                          </w:p>
                        </w:txbxContent>
                      </v:textbox>
                    </v:rect>
                    <v:shape id="Straight Arrow Connector 18" o:spid="_x0000_s1034" type="#_x0000_t32" style="position:absolute;left:20355;top:14550;width:0;height:1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mJccAAADbAAAADwAAAGRycy9kb3ducmV2LnhtbESPQU/CQBCF7yb8h82QeDGyVQjRykKM&#10;VQIH0lA9eBy7Q9vQnW26K1R+vXMw8TaT9+a9bxarwbXqRH1oPBu4mySgiEtvG64MfLy/3T6AChHZ&#10;YuuZDPxQgNVydLXA1Poz7+lUxEpJCIcUDdQxdqnWoazJYZj4jli0g+8dRln7StsezxLuWn2fJHPt&#10;sGFpqLGjl5rKY/HtDLxuPil/3OazIh9upuuvS7Zrs8yY6/Hw/AQq0hD/zX/XGyv4Aiu/yAB6+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OSYlxwAAANsAAAAPAAAAAAAA&#10;AAAAAAAAAKECAABkcnMvZG93bnJldi54bWxQSwUGAAAAAAQABAD5AAAAlQMAAAAA&#10;" strokecolor="black [3040]" strokeweight="1pt">
                      <v:stroke endarrow="open"/>
                    </v:shape>
                    <v:group id="Group 472" o:spid="_x0000_s1035" style="position:absolute;top:-715;width:43913;height:80731" coordorigin=",-715" coordsize="43913,80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group id="Group 471" o:spid="_x0000_s1036" style="position:absolute;left:19242;top:69812;width:8863;height:5158" coordsize="8862,5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rect id="Rectangle 19" o:spid="_x0000_s1037" style="position:absolute;width:8862;height: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3361D0" w:rsidRPr="00340950" w:rsidRDefault="003361D0" w:rsidP="003361D0">
                                <w:pPr>
                                  <w:spacing w:line="240" w:lineRule="auto"/>
                                  <w:jc w:val="center"/>
                                  <w:rPr>
                                    <w:b/>
                                    <w:sz w:val="18"/>
                                    <w:szCs w:val="18"/>
                                  </w:rPr>
                                </w:pPr>
                                <w:r>
                                  <w:rPr>
                                    <w:b/>
                                    <w:sz w:val="18"/>
                                    <w:szCs w:val="18"/>
                                  </w:rPr>
                                  <w:t>VGA</w:t>
                                </w:r>
                                <w:r w:rsidRPr="00340950">
                                  <w:rPr>
                                    <w:b/>
                                    <w:sz w:val="18"/>
                                    <w:szCs w:val="18"/>
                                  </w:rPr>
                                  <w:t xml:space="preserve"> Splitter</w:t>
                                </w:r>
                              </w:p>
                            </w:txbxContent>
                          </v:textbox>
                        </v:rect>
                        <v:rect id="Rectangle 20" o:spid="_x0000_s1038" style="position:absolute;top:2782;width:4838;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rect id="Rectangle 21" o:spid="_x0000_s1039" style="position:absolute;left:4532;top:2782;width:433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group>
                      <v:group id="Group 470" o:spid="_x0000_s1040" style="position:absolute;top:-715;width:43913;height:80731" coordorigin=",-715" coordsize="43913,80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15" o:spid="_x0000_s1041" style="position:absolute;top:-715;width:43913;height:80731" coordorigin="3794,-795" coordsize="43913,80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318" o:spid="_x0000_s1042" style="position:absolute;left:3794;top:-795;width:43913;height:80731" coordorigin="3998,-1014" coordsize="43914,80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2" o:spid="_x0000_s1043" style="position:absolute;left:12222;top:-1014;width:35691;height:80734" coordorigin="8976,-1014" coordsize="35694,80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311" o:spid="_x0000_s1044" style="position:absolute;left:8976;top:-1014;width:35694;height:80741" coordorigin="8976,-1014" coordsize="35694,80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0" o:spid="_x0000_s1045" style="position:absolute;left:8976;top:-1014;width:35694;height:80741" coordorigin="8977,-1014" coordsize="35694,8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Group 295" o:spid="_x0000_s1046" style="position:absolute;left:8977;top:-1014;width:35694;height:80742" coordorigin="8977,-1014" coordsize="35694,80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290" o:spid="_x0000_s1047" style="position:absolute;left:8977;top:-1014;width:35694;height:80742" coordorigin="-360,-1014" coordsize="35694,80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83" o:spid="_x0000_s1048" style="position:absolute;left:-360;top:-1014;width:35694;height:80748" coordorigin="-1656,-1014" coordsize="35694,80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group id="Group 277" o:spid="_x0000_s1049" style="position:absolute;left:-1656;top:-1014;width:31262;height:80748" coordorigin="-1656,-1014" coordsize="31266,80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42" o:spid="_x0000_s1050" style="position:absolute;left:-1656;top:-1014;width:31265;height:80748" coordorigin="-1657,-1014" coordsize="31268,8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group id="Group 243" o:spid="_x0000_s1051" style="position:absolute;left:8274;top:27361;width:15736;height:7663" coordorigin="7591,2933" coordsize="15736,7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group id="Group 244" o:spid="_x0000_s1052" style="position:absolute;left:7591;top:2933;width:15736;height:5111" coordorigin="7591,3002" coordsize="15736,5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rect id="Rectangle 245" o:spid="_x0000_s1053" style="position:absolute;left:7591;top:5427;width:15736;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yJpcUA&#10;AADcAAAADwAAAGRycy9kb3ducmV2LnhtbESPQWvCQBSE70L/w/IK3nRTaaWNbkIJSMWeTNODt0f2&#10;NQnNvg3ZNSb++m5B8DjMzDfMNh1NKwbqXWNZwdMyAkFcWt1wpaD42i1eQTiPrLG1TAomcpAmD7Mt&#10;xtpe+EhD7isRIOxiVFB738VSurImg25pO+Lg/djeoA+yr6Tu8RLgppWrKFpLgw2HhRo7ymoqf/Oz&#10;UfA5ST8U3+u365A1k85P2ceBMqXmj+P7BoSn0d/Dt/ZeK1g9v8D/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ImlxQAAANwAAAAPAAAAAAAAAAAAAAAAAJgCAABkcnMv&#10;ZG93bnJldi54bWxQSwUGAAAAAAQABAD1AAAAigMAAAAA&#10;" fillcolor="white [3201]" strokecolor="black [3200]" strokeweight="2pt">
                                                  <v:textbox>
                                                    <w:txbxContent>
                                                      <w:p w:rsidR="003361D0" w:rsidRPr="00A204D2" w:rsidRDefault="003361D0" w:rsidP="003361D0">
                                                        <w:pPr>
                                                          <w:spacing w:after="0"/>
                                                          <w:jc w:val="center"/>
                                                          <w:rPr>
                                                            <w:b/>
                                                            <w:sz w:val="18"/>
                                                            <w:szCs w:val="18"/>
                                                          </w:rPr>
                                                        </w:pPr>
                                                        <w:r w:rsidRPr="00A204D2">
                                                          <w:rPr>
                                                            <w:b/>
                                                            <w:sz w:val="18"/>
                                                            <w:szCs w:val="18"/>
                                                          </w:rPr>
                                                          <w:t xml:space="preserve">Picture in Picture System </w:t>
                                                        </w:r>
                                                      </w:p>
                                                    </w:txbxContent>
                                                  </v:textbox>
                                                </v:rect>
                                                <v:rect id="Rectangle 246" o:spid="_x0000_s1054" style="position:absolute;left:7591;top:3139;width:4824;height: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4X0sQA&#10;AADcAAAADwAAAGRycy9kb3ducmV2LnhtbESPQWvCQBSE74L/YXmCN90oJbTRVSQgLXpqqgdvj+wz&#10;CWbfhuw2Jv56Vyj0OMzMN8x625tadNS6yrKCxTwCQZxbXXGh4PSzn72DcB5ZY22ZFAzkYLsZj9aY&#10;aHvnb+oyX4gAYZeggtL7JpHS5SUZdHPbEAfvaluDPsi2kLrFe4CbWi6jKJYGKw4LJTaUlpTfsl+j&#10;4DhI353O8cejS6tBZ5f080CpUtNJv1uB8NT7//Bf+0srWL7F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uF9LEAAAA3AAAAA8AAAAAAAAAAAAAAAAAmAIAAGRycy9k&#10;b3ducmV2LnhtbFBLBQYAAAAABAAEAPUAAACJAwAAAAA=&#10;" fillcolor="white [3201]" strokecolor="black [3200]" strokeweight="2pt">
                                                  <v:textbox>
                                                    <w:txbxContent>
                                                      <w:p w:rsidR="003361D0" w:rsidRPr="004C2A0D" w:rsidRDefault="003361D0" w:rsidP="003361D0">
                                                        <w:pPr>
                                                          <w:jc w:val="center"/>
                                                          <w:rPr>
                                                            <w:i/>
                                                            <w:sz w:val="18"/>
                                                            <w:szCs w:val="18"/>
                                                          </w:rPr>
                                                        </w:pPr>
                                                        <w:r w:rsidRPr="004C2A0D">
                                                          <w:rPr>
                                                            <w:i/>
                                                            <w:sz w:val="18"/>
                                                            <w:szCs w:val="18"/>
                                                          </w:rPr>
                                                          <w:t>VGA</w:t>
                                                        </w:r>
                                                      </w:p>
                                                    </w:txbxContent>
                                                  </v:textbox>
                                                </v:rect>
                                                <v:rect id="Rectangle 247" o:spid="_x0000_s1055" style="position:absolute;left:18351;top:3002;width:4533;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yScUA&#10;AADcAAAADwAAAGRycy9kb3ducmV2LnhtbESPT2vCQBTE70K/w/IKvemmIv6JrlICYmlPxnjw9sg+&#10;k2D2bciuMemn7xYKHoeZ+Q2z2fWmFh21rrKs4H0SgSDOra64UJCd9uMlCOeRNdaWScFADnbbl9EG&#10;Y20ffKQu9YUIEHYxKii9b2IpXV6SQTexDXHwrrY16INsC6lbfAS4qeU0iubSYMVhocSGkpLyW3o3&#10;Cr4H6bvsPF/9dEk16PSSHL4oUerttf9Yg/DU+2f4v/2pFUxnC/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rJJxQAAANwAAAAPAAAAAAAAAAAAAAAAAJgCAABkcnMv&#10;ZG93bnJldi54bWxQSwUGAAAAAAQABAD1AAAAigMAAAAA&#10;" fillcolor="white [3201]" strokecolor="black [3200]" strokeweight="2pt">
                                                  <v:textbox>
                                                    <w:txbxContent>
                                                      <w:p w:rsidR="003361D0" w:rsidRPr="004C2A0D" w:rsidRDefault="003361D0" w:rsidP="003361D0">
                                                        <w:pPr>
                                                          <w:jc w:val="center"/>
                                                          <w:rPr>
                                                            <w:i/>
                                                            <w:sz w:val="18"/>
                                                            <w:szCs w:val="18"/>
                                                          </w:rPr>
                                                        </w:pPr>
                                                        <w:r>
                                                          <w:rPr>
                                                            <w:i/>
                                                            <w:sz w:val="18"/>
                                                            <w:szCs w:val="18"/>
                                                          </w:rPr>
                                                          <w:t>VGA</w:t>
                                                        </w:r>
                                                      </w:p>
                                                    </w:txbxContent>
                                                  </v:textbox>
                                                </v:rect>
                                              </v:group>
                                              <v:rect id="Rectangle 248" o:spid="_x0000_s1056" style="position:absolute;left:13165;top:8044;width:4111;height:2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0mO8IA&#10;AADcAAAADwAAAGRycy9kb3ducmV2LnhtbERPPWvDMBDdA/kP4gLdYrmhhMS1EoqhtDRTHWfodlhX&#10;29Q6GUl17P76aChkfLzv/DiZXozkfGdZwWOSgiCure64UVCdX9c7ED4ga+wtk4KZPBwPy0WOmbZX&#10;/qSxDI2IIewzVNCGMGRS+rolgz6xA3Hkvq0zGCJ0jdQOrzHc9HKTpltpsOPY0OJARUv1T/lrFJxm&#10;Gcbqst3/jUU36/KrePugQqmH1fTyDCLQFO7if/e7VrB5imvjmXgE5O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SY7wgAAANwAAAAPAAAAAAAAAAAAAAAAAJgCAABkcnMvZG93&#10;bnJldi54bWxQSwUGAAAAAAQABAD1AAAAhwMAAAAA&#10;" fillcolor="white [3201]" strokecolor="black [3200]" strokeweight="2pt">
                                                <v:textbox>
                                                  <w:txbxContent>
                                                    <w:p w:rsidR="003361D0" w:rsidRPr="004C2A0D" w:rsidRDefault="003361D0" w:rsidP="003361D0">
                                                      <w:pPr>
                                                        <w:jc w:val="center"/>
                                                        <w:rPr>
                                                          <w:i/>
                                                          <w:sz w:val="18"/>
                                                          <w:szCs w:val="18"/>
                                                        </w:rPr>
                                                      </w:pPr>
                                                      <w:r w:rsidRPr="004C2A0D">
                                                        <w:rPr>
                                                          <w:i/>
                                                          <w:sz w:val="18"/>
                                                          <w:szCs w:val="18"/>
                                                        </w:rPr>
                                                        <w:t>DVI</w:t>
                                                      </w:r>
                                                    </w:p>
                                                  </w:txbxContent>
                                                </v:textbox>
                                              </v:rect>
                                            </v:group>
                                            <v:group id="Group 249" o:spid="_x0000_s1057" style="position:absolute;left:2123;top:-1014;width:27487;height:26765" coordorigin="2123,-1014" coordsize="27487,26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Group 250" o:spid="_x0000_s1058" style="position:absolute;left:2123;top:-1014;width:12723;height:6679" coordorigin="2123,-1015" coordsize="12723,6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rect id="Rectangle 251" o:spid="_x0000_s1059" style="position:absolute;left:2123;top:-1015;width:12723;height:3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4Ze8QA&#10;AADcAAAADwAAAGRycy9kb3ducmV2LnhtbESPQYvCMBSE7wv+h/AEb2uqoKzVKFKQFT1t1YO3R/Ns&#10;i81LabK19dcbYWGPw8x8w6w2nalES40rLSuYjCMQxJnVJecKzqfd5xcI55E1VpZJQU8ONuvBxwpj&#10;bR/8Q23qcxEg7GJUUHhfx1K6rCCDbmxr4uDdbGPQB9nkUjf4CHBTyWkUzaXBksNCgTUlBWX39Nco&#10;OPbSt+fLfPFsk7LX6TX5PlCi1GjYbZcgPHX+P/zX3msF09kE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eGXvEAAAA3AAAAA8AAAAAAAAAAAAAAAAAmAIAAGRycy9k&#10;b3ducmV2LnhtbFBLBQYAAAAABAAEAPUAAACJAwAAAAA=&#10;" fillcolor="white [3201]" strokecolor="black [3200]" strokeweight="2pt">
                                                  <v:textbox>
                                                    <w:txbxContent>
                                                      <w:p w:rsidR="003361D0" w:rsidRPr="00A65C55" w:rsidRDefault="003361D0" w:rsidP="003361D0">
                                                        <w:pPr>
                                                          <w:spacing w:after="0" w:line="240" w:lineRule="auto"/>
                                                          <w:jc w:val="center"/>
                                                          <w:rPr>
                                                            <w:b/>
                                                            <w:sz w:val="18"/>
                                                            <w:szCs w:val="18"/>
                                                          </w:rPr>
                                                        </w:pPr>
                                                        <w:r w:rsidRPr="00A65C55">
                                                          <w:rPr>
                                                            <w:b/>
                                                            <w:sz w:val="18"/>
                                                            <w:szCs w:val="18"/>
                                                          </w:rPr>
                                                          <w:t>Monitoring System 1</w:t>
                                                        </w:r>
                                                        <w:r>
                                                          <w:rPr>
                                                            <w:b/>
                                                            <w:sz w:val="18"/>
                                                            <w:szCs w:val="18"/>
                                                          </w:rPr>
                                                          <w:t xml:space="preserve"> (laryngoscope)</w:t>
                                                        </w:r>
                                                      </w:p>
                                                    </w:txbxContent>
                                                  </v:textbox>
                                                </v:rect>
                                                <v:rect id="Rectangle 252" o:spid="_x0000_s1060" style="position:absolute;left:2124;top:3060;width:4936;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DMQA&#10;AADcAAAADwAAAGRycy9kb3ducmV2LnhtbESPQWvCQBSE7wX/w/IEb3VjQKnRVSQgFXtq1IO3R/aZ&#10;BLNvQ3YbE3+9Wyj0OMzMN8x625tadNS6yrKC2TQCQZxbXXGh4Hzav3+AcB5ZY22ZFAzkYLsZva0x&#10;0fbB39RlvhABwi5BBaX3TSKly0sy6Ka2IQ7ezbYGfZBtIXWLjwA3tYyjaCENVhwWSmwoLSm/Zz9G&#10;wdcgfXe+LJbPLq0GnV3TzyOlSk3G/W4FwlPv/8N/7YNWEM9j+D0Tjo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MhwzEAAAA3AAAAA8AAAAAAAAAAAAAAAAAmAIAAGRycy9k&#10;b3ducmV2LnhtbFBLBQYAAAAABAAEAPUAAACJAwAAAAA=&#10;" fillcolor="white [3201]" strokecolor="black [3200]" strokeweight="2pt">
                                                  <v:textbox>
                                                    <w:txbxContent>
                                                      <w:p w:rsidR="003361D0" w:rsidRPr="00EB210F" w:rsidRDefault="003361D0" w:rsidP="003361D0">
                                                        <w:pPr>
                                                          <w:jc w:val="center"/>
                                                          <w:rPr>
                                                            <w:i/>
                                                            <w:sz w:val="18"/>
                                                            <w:szCs w:val="18"/>
                                                          </w:rPr>
                                                        </w:pPr>
                                                        <w:r w:rsidRPr="00EB210F">
                                                          <w:rPr>
                                                            <w:i/>
                                                            <w:sz w:val="18"/>
                                                            <w:szCs w:val="18"/>
                                                          </w:rPr>
                                                          <w:t>VGA</w:t>
                                                        </w:r>
                                                      </w:p>
                                                    </w:txbxContent>
                                                  </v:textbox>
                                                </v:rect>
                                              </v:group>
                                              <v:group id="Group 254" o:spid="_x0000_s1061" style="position:absolute;left:13963;top:-1014;width:15647;height:26765" coordorigin="-775,-1014" coordsize="15646,26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Straight Arrow Connector 262" o:spid="_x0000_s1062" type="#_x0000_t32" style="position:absolute;left:6288;top:5190;width:0;height:2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4TqcQAAADcAAAADwAAAGRycy9kb3ducmV2LnhtbESPzW7CMBCE75V4B2uRuFTFIQfUphgE&#10;qIgc+ekDrOIlCcTryHbz8/a4UqUeRzPzjWa1GUwjOnK+tqxgMU9AEBdW11wq+L4e3t5B+ICssbFM&#10;CkbysFlPXlaYadvzmbpLKEWEsM9QQRVCm0npi4oM+rltiaN3s85giNKVUjvsI9w0Mk2SpTRYc1yo&#10;sKV9RcXj8mMUUD5qe/xq9/fXsnan03k33D52Ss2mw/YTRKAh/If/2rlWkC5T+D0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3hOpxAAAANwAAAAPAAAAAAAAAAAA&#10;AAAAAKECAABkcnMvZG93bnJldi54bWxQSwUGAAAAAAQABAD5AAAAkgMAAAAA&#10;" strokecolor="black [3040]" strokeweight="1.5pt">
                                                  <v:stroke endarrow="open"/>
                                                </v:shape>
                                                <v:group id="Group 255" o:spid="_x0000_s1063" style="position:absolute;left:2301;top:-1014;width:12570;height:6680" coordorigin="322,-1015" coordsize="12569,6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256" o:spid="_x0000_s1064" style="position:absolute;left:338;top:-1015;width:12554;height:3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BD8QA&#10;AADcAAAADwAAAGRycy9kb3ducmV2LnhtbESPQWvCQBSE74L/YXmCN90oNLTRVSQgLXpqqgdvj+wz&#10;CWbfhuw2Jv56Vyj0OMzMN8x625tadNS6yrKCxTwCQZxbXXGh4PSzn72DcB5ZY22ZFAzkYLsZj9aY&#10;aHvnb+oyX4gAYZeggtL7JpHS5SUZdHPbEAfvaluDPsi2kLrFe4CbWi6jKJYGKw4LJTaUlpTfsl+j&#10;4DhI353O8cejS6tBZ5f080CpUtNJv1uB8NT7//Bf+0srWL7F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3gQ/EAAAA3AAAAA8AAAAAAAAAAAAAAAAAmAIAAGRycy9k&#10;b3ducmV2LnhtbFBLBQYAAAAABAAEAPUAAACJAwAAAAA=&#10;" fillcolor="white [3201]" strokecolor="black [3200]" strokeweight="2pt">
                                                    <v:textbox>
                                                      <w:txbxContent>
                                                        <w:p w:rsidR="003361D0" w:rsidRDefault="003361D0" w:rsidP="003361D0">
                                                          <w:pPr>
                                                            <w:spacing w:after="0" w:line="240" w:lineRule="auto"/>
                                                            <w:jc w:val="center"/>
                                                            <w:rPr>
                                                              <w:b/>
                                                              <w:sz w:val="18"/>
                                                              <w:szCs w:val="18"/>
                                                            </w:rPr>
                                                          </w:pPr>
                                                          <w:r w:rsidRPr="00340950">
                                                            <w:rPr>
                                                              <w:b/>
                                                              <w:sz w:val="18"/>
                                                              <w:szCs w:val="18"/>
                                                            </w:rPr>
                                                            <w:t>Monitoring System 2</w:t>
                                                          </w:r>
                                                        </w:p>
                                                        <w:p w:rsidR="003361D0" w:rsidRPr="00340950" w:rsidRDefault="003361D0" w:rsidP="003361D0">
                                                          <w:pPr>
                                                            <w:spacing w:after="0" w:line="240" w:lineRule="auto"/>
                                                            <w:jc w:val="center"/>
                                                            <w:rPr>
                                                              <w:b/>
                                                              <w:sz w:val="18"/>
                                                              <w:szCs w:val="18"/>
                                                            </w:rPr>
                                                          </w:pPr>
                                                          <w:r>
                                                            <w:rPr>
                                                              <w:b/>
                                                              <w:sz w:val="18"/>
                                                              <w:szCs w:val="18"/>
                                                            </w:rPr>
                                                            <w:t>(</w:t>
                                                          </w:r>
                                                          <w:proofErr w:type="gramStart"/>
                                                          <w:r>
                                                            <w:rPr>
                                                              <w:b/>
                                                              <w:sz w:val="18"/>
                                                              <w:szCs w:val="18"/>
                                                            </w:rPr>
                                                            <w:t>physiology</w:t>
                                                          </w:r>
                                                          <w:proofErr w:type="gramEnd"/>
                                                          <w:r>
                                                            <w:rPr>
                                                              <w:b/>
                                                              <w:sz w:val="18"/>
                                                              <w:szCs w:val="18"/>
                                                            </w:rPr>
                                                            <w:t xml:space="preserve"> sensors)</w:t>
                                                          </w:r>
                                                        </w:p>
                                                        <w:p w:rsidR="003361D0" w:rsidRDefault="003361D0" w:rsidP="003361D0">
                                                          <w:pPr>
                                                            <w:spacing w:after="0"/>
                                                            <w:jc w:val="center"/>
                                                          </w:pPr>
                                                        </w:p>
                                                      </w:txbxContent>
                                                    </v:textbox>
                                                  </v:rect>
                                                  <v:rect id="Rectangle 257" o:spid="_x0000_s1065" style="position:absolute;left:322;top:3060;width:6552;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sklMUA&#10;AADcAAAADwAAAGRycy9kb3ducmV2LnhtbESPT2vCQBTE70K/w/IKvemmgv+iq5SAWNqTMR68PbLP&#10;JJh9G7JrTPrpu4WCx2FmfsNsdr2pRUetqywreJ9EIIhzqysuFGSn/XgJwnlkjbVlUjCQg932ZbTB&#10;WNsHH6lLfSEChF2MCkrvm1hKl5dk0E1sQxy8q20N+iDbQuoWHwFuajmNork0WHFYKLGhpKT8lt6N&#10;gu9B+i47z1c/XVINOr0khy9KlHp77T/WIDz1/hn+b39qBdPZAv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ySUxQAAANwAAAAPAAAAAAAAAAAAAAAAAJgCAABkcnMv&#10;ZG93bnJldi54bWxQSwUGAAAAAAQABAD1AAAAigMAAAAA&#10;" fillcolor="white [3201]" strokecolor="black [3200]" strokeweight="2pt">
                                                    <v:textbox>
                                                      <w:txbxContent>
                                                        <w:p w:rsidR="003361D0" w:rsidRPr="00EB210F" w:rsidRDefault="003361D0" w:rsidP="003361D0">
                                                          <w:pPr>
                                                            <w:jc w:val="center"/>
                                                            <w:rPr>
                                                              <w:i/>
                                                              <w:sz w:val="18"/>
                                                              <w:szCs w:val="18"/>
                                                            </w:rPr>
                                                          </w:pPr>
                                                          <w:r>
                                                            <w:rPr>
                                                              <w:i/>
                                                              <w:sz w:val="18"/>
                                                              <w:szCs w:val="18"/>
                                                            </w:rPr>
                                                            <w:t>S-Video</w:t>
                                                          </w:r>
                                                        </w:p>
                                                      </w:txbxContent>
                                                    </v:textbox>
                                                  </v:rect>
                                                </v:group>
                                                <v:group id="Group 258" o:spid="_x0000_s1066" style="position:absolute;left:-775;top:16801;width:10046;height:8950" coordorigin="-775,7046" coordsize="10049,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259" o:spid="_x0000_s1067" style="position:absolute;left:-775;top:9254;width:10048;height:4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VfcQA&#10;AADcAAAADwAAAGRycy9kb3ducmV2LnhtbESPQYvCMBSE7wv+h/AEb2uqoKzVKFKQFT1t1YO3R/Ns&#10;i81LabK19dcbYWGPw8x8w6w2nalES40rLSuYjCMQxJnVJecKzqfd5xcI55E1VpZJQU8ONuvBxwpj&#10;bR/8Q23qcxEg7GJUUHhfx1K6rCCDbmxr4uDdbGPQB9nkUjf4CHBTyWkUzaXBksNCgTUlBWX39Nco&#10;OPbSt+fLfPFsk7LX6TX5PlCi1GjYbZcgPHX+P/zX3msF09kC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oFX3EAAAA3AAAAA8AAAAAAAAAAAAAAAAAmAIAAGRycy9k&#10;b3ducmV2LnhtbFBLBQYAAAAABAAEAPUAAACJAwAAAAA=&#10;" fillcolor="white [3201]" strokecolor="black [3200]" strokeweight="2pt">
                                                    <v:textbox>
                                                      <w:txbxContent>
                                                        <w:p w:rsidR="003361D0" w:rsidRPr="00540FC1" w:rsidRDefault="003361D0" w:rsidP="003361D0">
                                                          <w:pPr>
                                                            <w:spacing w:line="240" w:lineRule="auto"/>
                                                            <w:jc w:val="center"/>
                                                            <w:rPr>
                                                              <w:b/>
                                                              <w:sz w:val="18"/>
                                                              <w:szCs w:val="18"/>
                                                            </w:rPr>
                                                          </w:pPr>
                                                          <w:r w:rsidRPr="00540FC1">
                                                            <w:rPr>
                                                              <w:b/>
                                                              <w:sz w:val="18"/>
                                                              <w:szCs w:val="18"/>
                                                            </w:rPr>
                                                            <w:t>S-Video to VGA Converter</w:t>
                                                          </w:r>
                                                        </w:p>
                                                      </w:txbxContent>
                                                    </v:textbox>
                                                  </v:rect>
                                                  <v:rect id="Rectangle 260" o:spid="_x0000_s1068" style="position:absolute;left:2638;top:7046;width:6553;height:2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2XcIA&#10;AADcAAAADwAAAGRycy9kb3ducmV2LnhtbERPu2rDMBTdC/kHcQPZGjkeTOJGCcUQWpopTjp0u1i3&#10;tql1ZSTVj3x9NBQ6Hs57f5xMJwZyvrWsYLNOQBBXVrdcK7hdT89bED4ga+wsk4KZPBwPi6c95tqO&#10;fKGhDLWIIexzVNCE0OdS+qohg35te+LIfVtnMEToaqkdjjHcdDJNkkwabDk2NNhT0VD1U/4aBedZ&#10;huH2me3uQ9HOuvwq3j6oUGq1nF5fQASawr/4z/2uFaRZnB/PxCM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nZdwgAAANwAAAAPAAAAAAAAAAAAAAAAAJgCAABkcnMvZG93&#10;bnJldi54bWxQSwUGAAAAAAQABAD1AAAAhwMAAAAA&#10;" fillcolor="white [3201]" strokecolor="black [3200]" strokeweight="2pt">
                                                    <v:textbox>
                                                      <w:txbxContent>
                                                        <w:p w:rsidR="003361D0" w:rsidRPr="004C2A0D" w:rsidRDefault="003361D0" w:rsidP="003361D0">
                                                          <w:pPr>
                                                            <w:jc w:val="center"/>
                                                            <w:rPr>
                                                              <w:i/>
                                                              <w:sz w:val="18"/>
                                                              <w:szCs w:val="18"/>
                                                            </w:rPr>
                                                          </w:pPr>
                                                          <w:r>
                                                            <w:rPr>
                                                              <w:i/>
                                                              <w:sz w:val="18"/>
                                                              <w:szCs w:val="18"/>
                                                            </w:rPr>
                                                            <w:t>S-Video</w:t>
                                                          </w:r>
                                                        </w:p>
                                                      </w:txbxContent>
                                                    </v:textbox>
                                                  </v:rect>
                                                  <v:rect id="Rectangle 261" o:spid="_x0000_s1069" style="position:absolute;left:3684;top:13320;width:5589;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xsMA&#10;AADcAAAADwAAAGRycy9kb3ducmV2LnhtbESPQYvCMBSE78L+h/AW9qapHop2jSKFZWU9WfXg7dG8&#10;bYvNS2libf31RhA8DjPzDbNc96YWHbWusqxgOolAEOdWV1woOB5+xnMQziNrrC2TgoEcrFcfoyUm&#10;2t54T13mCxEg7BJUUHrfJFK6vCSDbmIb4uD929agD7ItpG7xFuCmlrMoiqXBisNCiQ2lJeWX7GoU&#10;7Abpu+MpXty7tBp0dk5//yhV6uuz33yD8NT7d/jV3moFs3gK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TxsMAAADcAAAADwAAAAAAAAAAAAAAAACYAgAAZHJzL2Rv&#10;d25yZXYueG1sUEsFBgAAAAAEAAQA9QAAAIgDAAAAAA==&#10;" fillcolor="white [3201]" strokecolor="black [3200]" strokeweight="2pt">
                                                    <v:textbox>
                                                      <w:txbxContent>
                                                        <w:p w:rsidR="003361D0" w:rsidRPr="004C2A0D" w:rsidRDefault="003361D0" w:rsidP="003361D0">
                                                          <w:pPr>
                                                            <w:spacing w:after="0" w:line="240" w:lineRule="auto"/>
                                                            <w:jc w:val="center"/>
                                                            <w:rPr>
                                                              <w:i/>
                                                              <w:sz w:val="18"/>
                                                              <w:szCs w:val="18"/>
                                                            </w:rPr>
                                                          </w:pPr>
                                                          <w:r>
                                                            <w:rPr>
                                                              <w:i/>
                                                              <w:sz w:val="18"/>
                                                              <w:szCs w:val="18"/>
                                                            </w:rPr>
                                                            <w:t>VGA</w:t>
                                                          </w:r>
                                                        </w:p>
                                                      </w:txbxContent>
                                                    </v:textbox>
                                                  </v:rect>
                                                </v:group>
                                              </v:group>
                                            </v:group>
                                            <v:group id="Group 264" o:spid="_x0000_s1070" style="position:absolute;left:-1657;top:35024;width:17504;height:44714" coordorigin="-6843,358" coordsize="17505,44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Straight Arrow Connector 265" o:spid="_x0000_s1071" type="#_x0000_t32" style="position:absolute;left:10479;top:358;width:0;height:2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eL3cUAAADcAAAADwAAAGRycy9kb3ducmV2LnhtbESPwWrDMBBE74X+g9hCL6WRE2hoXMsm&#10;Din1MUnzAYu1sd1aKyMpif33VSGQ4zAzb5isGE0vLuR8Z1nBfJaAIK6t7rhRcPz+fH0H4QOyxt4y&#10;KZjIQ5E/PmSYanvlPV0OoRERwj5FBW0IQyqlr1sy6Gd2II7eyTqDIUrXSO3wGuGml4skWUqDHceF&#10;FgfatFT/Hs5GAVWTtl/bYfPz0nRut9uX42lVKvX8NK4/QAQawz18a1dawWL5Bv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eL3cUAAADcAAAADwAAAAAAAAAA&#10;AAAAAAChAgAAZHJzL2Rvd25yZXYueG1sUEsFBgAAAAAEAAQA+QAAAJMDAAAAAA==&#10;" strokecolor="black [3040]" strokeweight="1.5pt">
                                                <v:stroke endarrow="open"/>
                                              </v:shape>
                                              <v:rect id="Rectangle 266" o:spid="_x0000_s1072" style="position:absolute;left:5815;top:32336;width:4846;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tLssUA&#10;AADcAAAADwAAAGRycy9kb3ducmV2LnhtbESPwWrDMBBE74H+g9hCb7GcHETjRgnBUFraUxzn0Nti&#10;bW1Ta2Us1bH79VEhkOMwM2+Y7X6ynRhp8K1jDaskBUFcOdNyraE8vS6fQfiAbLBzTBpm8rDfPSy2&#10;mBl34SONRahFhLDPUEMTQp9J6auGLPrE9cTR+3aDxRDlUEsz4CXCbSfXaaqkxZbjQoM95Q1VP8Wv&#10;1fA5yzCWZ7X5G/N2NsVX/vZBudZPj9PhBUSgKdzDt/a70bBWCv7Px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0uyxQAAANwAAAAPAAAAAAAAAAAAAAAAAJgCAABkcnMv&#10;ZG93bnJldi54bWxQSwUGAAAAAAQABAD1AAAAigM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rect id="Rectangle 267" o:spid="_x0000_s1073" style="position:absolute;left:-6843;top:42262;width:104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fuKcUA&#10;AADcAAAADwAAAGRycy9kb3ducmV2LnhtbESPQWvCQBSE70L/w/IKvZlNPUQbs4oESkt7MtWDt0f2&#10;mQSzb0N2G5P++q4geBxm5hsm246mFQP1rrGs4DWKQRCXVjdcKTj8vM9XIJxH1thaJgUTOdhunmYZ&#10;ptpeeU9D4SsRIOxSVFB736VSurImgy6yHXHwzrY36IPsK6l7vAa4aeUijhNpsOGwUGNHeU3lpfg1&#10;Cr4n6YfDMXn7G/Jm0sUp//iiXKmX53G3BuFp9I/wvf2pFSySJdzOhCM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4pxQAAANwAAAAPAAAAAAAAAAAAAAAAAJgCAABkcnMv&#10;ZG93bnJldi54bWxQSwUGAAAAAAQABAD1AAAAigMAAAAA&#10;" fillcolor="white [3201]" strokecolor="black [3200]" strokeweight="2pt">
                                                <v:textbox>
                                                  <w:txbxContent>
                                                    <w:p w:rsidR="003361D0" w:rsidRPr="00650FB4" w:rsidRDefault="003361D0" w:rsidP="003361D0">
                                                      <w:pPr>
                                                        <w:spacing w:after="0" w:line="240" w:lineRule="auto"/>
                                                        <w:jc w:val="center"/>
                                                        <w:rPr>
                                                          <w:b/>
                                                          <w:sz w:val="18"/>
                                                          <w:szCs w:val="18"/>
                                                        </w:rPr>
                                                      </w:pPr>
                                                      <w:r w:rsidRPr="00650FB4">
                                                        <w:rPr>
                                                          <w:b/>
                                                          <w:sz w:val="18"/>
                                                          <w:szCs w:val="18"/>
                                                        </w:rPr>
                                                        <w:t>Display Monitor</w:t>
                                                      </w:r>
                                                    </w:p>
                                                  </w:txbxContent>
                                                </v:textbox>
                                              </v:rect>
                                            </v:group>
                                          </v:group>
                                          <v:rect id="Rectangle 269" o:spid="_x0000_s1074" style="position:absolute;left:17319;top:9688;width:12226;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fwMUA&#10;AADcAAAADwAAAGRycy9kb3ducmV2LnhtbESPzWrDMBCE74W8g9hAb7WcHEztRAnBEBrSU1330Nti&#10;bWwTa2Us1T99+qpQ6HGYmW+Y/XE2nRhpcK1lBZsoBkFcWd1yraB8Pz89g3AeWWNnmRQs5OB4WD3s&#10;MdN24jcaC1+LAGGXoYLG+z6T0lUNGXSR7YmDd7ODQR/kUEs94BTgppPbOE6kwZbDQoM95Q1V9+LL&#10;KHhdpB/LjyT9HvN20cVn/nKlXKnH9XzagfA0+//wX/uiFWyTF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hN/AxQAAANwAAAAPAAAAAAAAAAAAAAAAAJgCAABkcnMv&#10;ZG93bnJldi54bWxQSwUGAAAAAAQABAD1AAAAigMAAAAA&#10;" fillcolor="white [3201]" strokecolor="black [3200]" strokeweight="2pt">
                                            <v:textbox>
                                              <w:txbxContent>
                                                <w:p w:rsidR="003361D0" w:rsidRPr="00340950" w:rsidRDefault="003361D0" w:rsidP="003361D0">
                                                  <w:pPr>
                                                    <w:spacing w:line="240" w:lineRule="auto"/>
                                                    <w:jc w:val="center"/>
                                                    <w:rPr>
                                                      <w:b/>
                                                      <w:sz w:val="18"/>
                                                      <w:szCs w:val="18"/>
                                                    </w:rPr>
                                                  </w:pPr>
                                                  <w:r w:rsidRPr="00340950">
                                                    <w:rPr>
                                                      <w:b/>
                                                      <w:sz w:val="18"/>
                                                      <w:szCs w:val="18"/>
                                                    </w:rPr>
                                                    <w:t>S-Video Splitter</w:t>
                                                  </w:r>
                                                </w:p>
                                              </w:txbxContent>
                                            </v:textbox>
                                          </v:rect>
                                          <v:rect id="Rectangle 270" o:spid="_x0000_s1075" style="position:absolute;left:17376;top:7131;width:6552;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ggMIA&#10;AADcAAAADwAAAGRycy9kb3ducmV2LnhtbERPPWvDMBDdA/kP4gLdYrkZksa1EoqhtDRTHGfodlhX&#10;29Q6GUl17P76agh0fLzv/DiZXozkfGdZwWOSgiCure64UVBdXtdPIHxA1thbJgUzeTgeloscM21v&#10;fKaxDI2IIewzVNCGMGRS+rolgz6xA3HkvqwzGCJ0jdQObzHc9HKTpltpsOPY0OJARUv1d/ljFJxm&#10;Gcbqut3/jkU36/KzePugQqmH1fTyDCLQFP7Fd/e7VrDZxfnxTDwC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CAwgAAANwAAAAPAAAAAAAAAAAAAAAAAJgCAABkcnMvZG93&#10;bnJldi54bWxQSwUGAAAAAAQABAD1AAAAhwMAAAAA&#10;" fillcolor="white [3201]" strokecolor="black [3200]" strokeweight="2pt">
                                            <v:textbox>
                                              <w:txbxContent>
                                                <w:p w:rsidR="003361D0" w:rsidRPr="00EB210F" w:rsidRDefault="003361D0" w:rsidP="003361D0">
                                                  <w:pPr>
                                                    <w:jc w:val="center"/>
                                                    <w:rPr>
                                                      <w:i/>
                                                      <w:sz w:val="18"/>
                                                      <w:szCs w:val="18"/>
                                                    </w:rPr>
                                                  </w:pPr>
                                                  <w:r>
                                                    <w:rPr>
                                                      <w:i/>
                                                      <w:sz w:val="18"/>
                                                      <w:szCs w:val="18"/>
                                                    </w:rPr>
                                                    <w:t>S-Video</w:t>
                                                  </w:r>
                                                </w:p>
                                              </w:txbxContent>
                                            </v:textbox>
                                          </v:rect>
                                          <v:rect id="Rectangle 271" o:spid="_x0000_s1076" style="position:absolute;left:17319;top:12485;width:6211;height:2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FG8UA&#10;AADcAAAADwAAAGRycy9kb3ducmV2LnhtbESPzWrDMBCE74G+g9hCb7EcH9LUjRKKobQ0pzjuobfF&#10;2tgm1spYqn/69FEhkOMwM98w2/1kWjFQ7xrLClZRDIK4tLrhSkFxel9uQDiPrLG1TApmcrDfPSy2&#10;mGo78pGG3FciQNilqKD2vkuldGVNBl1kO+LgnW1v0AfZV1L3OAa4aWUSx2tpsOGwUGNHWU3lJf81&#10;Cg6z9EPxvX75G7Jm1vlP9vFFmVJPj9PbKwhPk7+Hb+1PrSB5XsH/mXA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0UbxQAAANwAAAAPAAAAAAAAAAAAAAAAAJgCAABkcnMv&#10;ZG93bnJldi54bWxQSwUGAAAAAAQABAD1AAAAigMAAAAA&#10;" fillcolor="white [3201]" strokecolor="black [3200]" strokeweight="2pt">
                                            <v:textbox>
                                              <w:txbxContent>
                                                <w:p w:rsidR="003361D0" w:rsidRPr="004C2A0D" w:rsidRDefault="003361D0" w:rsidP="003361D0">
                                                  <w:pPr>
                                                    <w:spacing w:after="0" w:line="240" w:lineRule="auto"/>
                                                    <w:jc w:val="center"/>
                                                    <w:rPr>
                                                      <w:i/>
                                                      <w:sz w:val="18"/>
                                                      <w:szCs w:val="18"/>
                                                    </w:rPr>
                                                  </w:pPr>
                                                  <w:r w:rsidRPr="004C2A0D">
                                                    <w:rPr>
                                                      <w:i/>
                                                      <w:sz w:val="18"/>
                                                      <w:szCs w:val="18"/>
                                                    </w:rPr>
                                                    <w:t>S-Video</w:t>
                                                  </w:r>
                                                </w:p>
                                              </w:txbxContent>
                                            </v:textbox>
                                          </v:rect>
                                        </v:group>
                                        <v:rect id="Rectangle 281" o:spid="_x0000_s1077" style="position:absolute;left:24707;top:16608;width:6210;height:2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1PMUA&#10;AADcAAAADwAAAGRycy9kb3ducmV2LnhtbESPzWrDMBCE74W8g9hAb7WcHEzqWAnBEBrSU93kkNti&#10;bWwTa2Us1T99+qpQ6HGYmW+YbD+ZVgzUu8ayglUUgyAurW64UnD5PL5sQDiPrLG1TApmcrDfLZ4y&#10;TLUd+YOGwlciQNilqKD2vkuldGVNBl1kO+Lg3W1v0AfZV1L3OAa4aeU6jhNpsOGwUGNHeU3lo/gy&#10;Ct5n6YfLNXn9HvJm1sUtfztTrtTzcjpsQXia/H/4r33SCtabF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jU8xQAAANwAAAAPAAAAAAAAAAAAAAAAAJgCAABkcnMv&#10;ZG93bnJldi54bWxQSwUGAAAAAAQABAD1AAAAigMAAAAA&#10;" fillcolor="white [3201]" strokecolor="black [3200]" strokeweight="2pt">
                                          <v:textbox>
                                            <w:txbxContent>
                                              <w:p w:rsidR="003361D0" w:rsidRPr="004C2A0D" w:rsidRDefault="003361D0" w:rsidP="003361D0">
                                                <w:pPr>
                                                  <w:spacing w:after="0" w:line="240" w:lineRule="auto"/>
                                                  <w:jc w:val="center"/>
                                                  <w:rPr>
                                                    <w:i/>
                                                    <w:sz w:val="18"/>
                                                    <w:szCs w:val="18"/>
                                                  </w:rPr>
                                                </w:pPr>
                                                <w:r w:rsidRPr="004C2A0D">
                                                  <w:rPr>
                                                    <w:i/>
                                                    <w:sz w:val="18"/>
                                                    <w:szCs w:val="18"/>
                                                  </w:rPr>
                                                  <w:t>S-Video</w:t>
                                                </w:r>
                                              </w:p>
                                            </w:txbxContent>
                                          </v:textbox>
                                        </v:rect>
                                        <v:rect id="Rectangle 282" o:spid="_x0000_s1078" style="position:absolute;left:24695;top:18753;width:93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rS8MA&#10;AADcAAAADwAAAGRycy9kb3ducmV2LnhtbESPQYvCMBSE74L/ITxhb5rag7jVKFKQFfdkVw/eHs2z&#10;LTYvpcnWdn/9RhA8DjPzDbPe9qYWHbWusqxgPotAEOdWV1woOP/sp0sQziNrrC2TgoEcbDfj0RoT&#10;bR98oi7zhQgQdgkqKL1vEildXpJBN7MNcfButjXog2wLqVt8BLipZRxFC2mw4rBQYkNpSfk9+zUK&#10;vgfpu/Nl8fnXpdWgs2v6daRUqY9Jv1uB8NT7d/jVPmgF8TKG55l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rS8MAAADcAAAADwAAAAAAAAAAAAAAAACYAgAAZHJzL2Rv&#10;d25yZXYueG1sUEsFBgAAAAAEAAQA9QAAAIgDAAAAAA==&#10;" fillcolor="white [3201]" strokecolor="black [3200]" strokeweight="2pt">
                                          <v:textbo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v:textbox>
                                        </v:rect>
                                      </v:group>
                                      <v:group id="Group 289" o:spid="_x0000_s1079" style="position:absolute;left:4318;top:5665;width:9323;height:6335" coordorigin="4318,-2045" coordsize="9323,6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Straight Arrow Connector 284" o:spid="_x0000_s1080" type="#_x0000_t32" style="position:absolute;left:5888;top:-2045;width:1;height:1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JEk8QAAADcAAAADwAAAGRycy9kb3ducmV2LnhtbESPQWsCMRSE74X+h/AK3mpWkSKrUbSg&#10;eFQr6PG5eW4WNy/bJLq7/74pFHocZuYbZr7sbC2e5EPlWMFomIEgLpyuuFRw+tq8T0GEiKyxdkwK&#10;egqwXLy+zDHXruUDPY+xFAnCIUcFJsYmlzIUhiyGoWuIk3dz3mJM0pdSe2wT3NZynGUf0mLFacFg&#10;Q5+GivvxYRV896Pr+tpvm33bb89m7S/n9nBRavDWrWYgInXxP/zX3mkF4+kEfs+kI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UkSTxAAAANwAAAAPAAAAAAAAAAAA&#10;AAAAAKECAABkcnMvZG93bnJldi54bWxQSwUGAAAAAAQABAD5AAAAkgMAAAAA&#10;" strokecolor="black [3040]" strokeweight="1.5pt">
                                          <v:stroke endarrow="open"/>
                                        </v:shape>
                                        <v:rect id="Rectangle 285" o:spid="_x0000_s1081" style="position:absolute;left:4318;top:1495;width:9323;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zP8QA&#10;AADcAAAADwAAAGRycy9kb3ducmV2LnhtbESPQYvCMBSE78L+h/AWvGmqoLhdo0hhUfRkdQ97ezTP&#10;tti8lCZbW3+9EQSPw8x8wyzXnalES40rLSuYjCMQxJnVJecKzqef0QKE88gaK8ukoCcH69XHYImx&#10;tjc+Upv6XAQIuxgVFN7XsZQuK8igG9uaOHgX2xj0QTa51A3eAtxUchpFc2mw5LBQYE1JQdk1/TcK&#10;Dr307fl3/nVvk7LX6V+y3VOi1PCz23yD8NT5d/jV3mkF08UM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FMz/EAAAA3AAAAA8AAAAAAAAAAAAAAAAAmAIAAGRycy9k&#10;b3ducmV2LnhtbFBLBQYAAAAABAAEAPUAAACJAwAAAAA=&#10;" fillcolor="white [3201]" strokecolor="black [3200]" strokeweight="2pt">
                                          <v:textbox>
                                            <w:txbxContent>
                                              <w:p w:rsidR="003361D0" w:rsidRPr="00340950" w:rsidRDefault="003361D0" w:rsidP="003361D0">
                                                <w:pPr>
                                                  <w:spacing w:line="240" w:lineRule="auto"/>
                                                  <w:jc w:val="center"/>
                                                  <w:rPr>
                                                    <w:b/>
                                                    <w:sz w:val="18"/>
                                                    <w:szCs w:val="18"/>
                                                  </w:rPr>
                                                </w:pPr>
                                                <w:r w:rsidRPr="00340950">
                                                  <w:rPr>
                                                    <w:b/>
                                                    <w:sz w:val="18"/>
                                                    <w:szCs w:val="18"/>
                                                  </w:rPr>
                                                  <w:t>VGA Splitter</w:t>
                                                </w:r>
                                              </w:p>
                                            </w:txbxContent>
                                          </v:textbox>
                                        </v:rect>
                                        <v:rect id="Rectangle 286" o:spid="_x0000_s1082" style="position:absolute;left:4318;top:-743;width:4896;height:2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SMMA&#10;AADcAAAADwAAAGRycy9kb3ducmV2LnhtbESPQYvCMBSE78L+h/AWvGm6Hop2jSKFxWU9WfXg7dG8&#10;bYvNS2libf31RhA8DjPzDbNc96YWHbWusqzgaxqBIM6trrhQcDz8TOYgnEfWWFsmBQM5WK8+RktM&#10;tL3xnrrMFyJA2CWooPS+SaR0eUkG3dQ2xMH7t61BH2RbSN3iLcBNLWdRFEuDFYeFEhtKS8ov2dUo&#10;2A3Sd8dTvLh3aTXo7Jxu/yhVavzZb75BeOr9O/xq/2oFs3k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tSMMAAADcAAAADwAAAAAAAAAAAAAAAACYAgAAZHJzL2Rv&#10;d25yZXYueG1sUEsFBgAAAAAEAAQA9QAAAIgDAAAAAA==&#10;" fillcolor="white [3201]" strokecolor="black [3200]" strokeweight="2pt">
                                          <v:textbox>
                                            <w:txbxContent>
                                              <w:p w:rsidR="003361D0" w:rsidRPr="00EB210F" w:rsidRDefault="003361D0" w:rsidP="003361D0">
                                                <w:pPr>
                                                  <w:jc w:val="center"/>
                                                  <w:rPr>
                                                    <w:i/>
                                                    <w:sz w:val="18"/>
                                                    <w:szCs w:val="18"/>
                                                  </w:rPr>
                                                </w:pPr>
                                                <w:r w:rsidRPr="00EB210F">
                                                  <w:rPr>
                                                    <w:i/>
                                                    <w:sz w:val="18"/>
                                                    <w:szCs w:val="18"/>
                                                  </w:rPr>
                                                  <w:t>VGA</w:t>
                                                </w:r>
                                              </w:p>
                                            </w:txbxContent>
                                          </v:textbox>
                                        </v:rect>
                                      </v:group>
                                    </v:group>
                                    <v:shape id="Straight Arrow Connector 291" o:spid="_x0000_s1083" type="#_x0000_t32" style="position:absolute;left:16250;top:14272;width:2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9+cMAAADcAAAADwAAAGRycy9kb3ducmV2LnhtbESPwW7CMBBE70j8g7VIXBBxyKFqAgYB&#10;agVHoP2AVbwkaeN1ZBsS/r5GQupxNDNvNKvNYFpxJ+cbywoWSQqCuLS64UrB99fn/B2ED8gaW8uk&#10;4EEeNuvxaIWFtj2f6X4JlYgQ9gUqqEPoCil9WZNBn9iOOHpX6wyGKF0ltcM+wk0rszR9kwYbjgs1&#10;drSvqfy93IwCOj60PXx0+59Z1bjT6bwbrvlOqelk2C5BBBrCf/jVPmoFWb6A55l4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Z/fnDAAAA3AAAAA8AAAAAAAAAAAAA&#10;AAAAoQIAAGRycy9kb3ducmV2LnhtbFBLBQYAAAAABAAEAPkAAACRAwAAAAA=&#10;" strokecolor="black [3040]" strokeweight="1.5pt">
                                      <v:stroke endarrow="open"/>
                                    </v:shape>
                                    <v:rect id="Rectangle 292" o:spid="_x0000_s1084" style="position:absolute;left:12758;top:16083;width:6073;height:2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9lsMA&#10;AADcAAAADwAAAGRycy9kb3ducmV2LnhtbESPQYvCMBSE7wv+h/CEva2pPYhWo0hBVtyTVQ/eHs2z&#10;LTYvpcnWdn/9RhA8DjPzDbPa9KYWHbWusqxgOolAEOdWV1woOJ92X3MQziNrrC2TgoEcbNajjxUm&#10;2j74SF3mCxEg7BJUUHrfJFK6vCSDbmIb4uDdbGvQB9kWUrf4CHBTyziKZtJgxWGhxIbSkvJ79msU&#10;/AzSd+fLbPHXpdWgs2v6faBUqc9xv12C8NT7d/jV3msF8SKG55l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U9lsMAAADcAAAADwAAAAAAAAAAAAAAAACYAgAAZHJzL2Rv&#10;d25yZXYueG1sUEsFBgAAAAAEAAQA9QAAAIgDAAAAAA==&#10;" fillcolor="white [3201]" strokecolor="black [3200]" strokeweight="2pt">
                                      <v:textbox>
                                        <w:txbxContent>
                                          <w:p w:rsidR="003361D0" w:rsidRPr="003677DA" w:rsidRDefault="003361D0" w:rsidP="003361D0">
                                            <w:pPr>
                                              <w:spacing w:after="0" w:line="240" w:lineRule="auto"/>
                                              <w:jc w:val="center"/>
                                              <w:rPr>
                                                <w:i/>
                                                <w:sz w:val="18"/>
                                                <w:szCs w:val="18"/>
                                              </w:rPr>
                                            </w:pPr>
                                            <w:r w:rsidRPr="003677DA">
                                              <w:rPr>
                                                <w:i/>
                                                <w:sz w:val="18"/>
                                                <w:szCs w:val="18"/>
                                              </w:rPr>
                                              <w:t>VGA</w:t>
                                            </w:r>
                                          </w:p>
                                        </w:txbxContent>
                                      </v:textbox>
                                    </v:rect>
                                    <v:rect id="Rectangle 293" o:spid="_x0000_s1085" style="position:absolute;left:9019;top:18617;width:9811;height:3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YDcQA&#10;AADcAAAADwAAAGRycy9kb3ducmV2LnhtbESPQYvCMBSE7wv+h/AEb2uqgqzVKFKQFT1t1YO3R/Ns&#10;i81LabK19dcbYWGPw8x8w6w2nalES40rLSuYjCMQxJnVJecKzqfd5xcI55E1VpZJQU8ONuvBxwpj&#10;bR/8Q23qcxEg7GJUUHhfx1K6rCCDbmxr4uDdbGPQB9nkUjf4CHBTyWkUzaXBksNCgTUlBWX39Nco&#10;OPbSt+fLfPFsk7LX6TX5PlCi1GjYbZcgPHX+P/zX3msF08UM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5mA3EAAAA3AAAAA8AAAAAAAAAAAAAAAAAmAIAAGRycy9k&#10;b3ducmV2LnhtbFBLBQYAAAAABAAEAPUAAACJAwAAAAA=&#10;" fillcolor="white [3201]" strokecolor="black [3200]" strokeweight="2pt">
                                      <v:textbo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v:textbox>
                                    </v:rect>
                                  </v:group>
                                  <v:rect id="Rectangle 296" o:spid="_x0000_s1086" style="position:absolute;left:19199;top:39741;width:14874;height:3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47lcUA&#10;AADcAAAADwAAAGRycy9kb3ducmV2LnhtbESPzWrDMBCE74W8g9hAb7WcHEztRAnBEBrSU1330Nti&#10;bWwTa2Us1T99+qpQ6HGYmW+Y/XE2nRhpcK1lBZsoBkFcWd1yraB8Pz89g3AeWWNnmRQs5OB4WD3s&#10;MdN24jcaC1+LAGGXoYLG+z6T0lUNGXSR7YmDd7ODQR/kUEs94BTgppPbOE6kwZbDQoM95Q1V9+LL&#10;KHhdpB/LjyT9HvN20cVn/nKlXKnH9XzagfA0+//wX/uiFWzTBH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zjuVxQAAANwAAAAPAAAAAAAAAAAAAAAAAJgCAABkcnMv&#10;ZG93bnJldi54bWxQSwUGAAAAAAQABAD1AAAAigMAAAAA&#10;" fillcolor="white [3201]" strokecolor="black [3200]" strokeweight="2pt">
                                    <v:textbox>
                                      <w:txbxContent>
                                        <w:p w:rsidR="003361D0" w:rsidRPr="00A204D2" w:rsidRDefault="003361D0" w:rsidP="003361D0">
                                          <w:pPr>
                                            <w:spacing w:line="240" w:lineRule="auto"/>
                                            <w:jc w:val="center"/>
                                            <w:rPr>
                                              <w:b/>
                                              <w:sz w:val="18"/>
                                              <w:szCs w:val="18"/>
                                            </w:rPr>
                                          </w:pPr>
                                          <w:r w:rsidRPr="00A204D2">
                                            <w:rPr>
                                              <w:b/>
                                              <w:sz w:val="18"/>
                                              <w:szCs w:val="18"/>
                                            </w:rPr>
                                            <w:t>DVI to HDMI Converter</w:t>
                                          </w:r>
                                        </w:p>
                                      </w:txbxContent>
                                    </v:textbox>
                                  </v:rect>
                                  <v:rect id="Rectangle 297" o:spid="_x0000_s1087" style="position:absolute;left:23966;top:37501;width:4823;height:2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eDsUA&#10;AADcAAAADwAAAGRycy9kb3ducmV2LnhtbESPzWrDMBCE74W8g9hCbo1cH9LajRKCITSkpzrOIbfF&#10;2tom1spYqn/y9FWh0OMwM98wm91kWjFQ7xrLCp5XEQji0uqGKwXF+fD0CsJ5ZI2tZVIwk4PddvGw&#10;wVTbkT9pyH0lAoRdigpq77tUSlfWZNCtbEccvC/bG/RB9pXUPY4BbloZR9FaGmw4LNTYUVZTecu/&#10;jYKPWfqhuKyT+5A1s86v2fuJMqWWj9P+DYSnyf+H/9pHrSBOXuD3TDg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p4OxQAAANwAAAAPAAAAAAAAAAAAAAAAAJgCAABkcnMv&#10;ZG93bnJldi54bWxQSwUGAAAAAAQABAD1AAAAigMAAAAA&#10;" fillcolor="white [3201]" strokecolor="black [3200]" strokeweight="2pt">
                                    <v:textbox>
                                      <w:txbxContent>
                                        <w:p w:rsidR="003361D0" w:rsidRPr="004C2A0D" w:rsidRDefault="003361D0" w:rsidP="003361D0">
                                          <w:pPr>
                                            <w:jc w:val="center"/>
                                            <w:rPr>
                                              <w:i/>
                                              <w:sz w:val="18"/>
                                              <w:szCs w:val="18"/>
                                            </w:rPr>
                                          </w:pPr>
                                          <w:r w:rsidRPr="004C2A0D">
                                            <w:rPr>
                                              <w:i/>
                                              <w:sz w:val="18"/>
                                              <w:szCs w:val="18"/>
                                            </w:rPr>
                                            <w:t>DVI</w:t>
                                          </w:r>
                                        </w:p>
                                      </w:txbxContent>
                                    </v:textbox>
                                  </v:rect>
                                  <v:rect id="Rectangle 298" o:spid="_x0000_s1088" style="position:absolute;left:23966;top:42930;width:5109;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0KfMAA&#10;AADcAAAADwAAAGRycy9kb3ducmV2LnhtbERPTYvCMBC9C/6HMII3TfUgWo0iBXFxT1Y9eBuasS02&#10;k9Jka7u/3hwEj4/3vdl1phItNa60rGA2jUAQZ1aXnCu4Xg6TJQjnkTVWlklBTw522+Fgg7G2Lz5T&#10;m/pchBB2MSoovK9jKV1WkEE3tTVx4B62MegDbHKpG3yFcFPJeRQtpMGSQ0OBNSUFZc/0zyj47aVv&#10;r7fF6r9Nyl6n9+R4okSp8ajbr0F46vxX/HH/aAXzVVgb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0KfMAAAADcAAAADwAAAAAAAAAAAAAAAACYAgAAZHJzL2Rvd25y&#10;ZXYueG1sUEsFBgAAAAAEAAQA9QAAAIUDA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HDMI</w:t>
                                          </w:r>
                                        </w:p>
                                      </w:txbxContent>
                                    </v:textbox>
                                  </v:rect>
                                  <v:shape id="Straight Arrow Connector 299" o:spid="_x0000_s1089" type="#_x0000_t32" style="position:absolute;left:26450;top:45530;width:0;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x/8QAAADcAAAADwAAAGRycy9kb3ducmV2LnhtbESPzW7CMBCE75V4B2uReqnAaQ6IpBhU&#10;EKgc+XuAVbwkaeN1ZLv5eXtcqRLH0cx8o1ltBtOIjpyvLSt4nycgiAuray4V3K6H2RKED8gaG8uk&#10;YCQPm/XkZYW5tj2fqbuEUkQI+xwVVCG0uZS+qMign9uWOHp36wyGKF0ptcM+wk0j0yRZSIM1x4UK&#10;W9pVVPxcfo0COo7afu3b3fdbWbvT6bwd7tlWqdfp8PkBItAQnuH/9lErSLMM/s7E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H/xAAAANwAAAAPAAAAAAAAAAAA&#10;AAAAAKECAABkcnMvZG93bnJldi54bWxQSwUGAAAAAAQABAD5AAAAkgMAAAAA&#10;" strokecolor="black [3040]" strokeweight="1.5pt">
                                    <v:stroke endarrow="open"/>
                                  </v:shape>
                                </v:group>
                                <v:group id="Group 305" o:spid="_x0000_s1090" style="position:absolute;left:16203;top:47911;width:16717;height:9366" coordorigin="4330,-12554" coordsize="16720,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rect id="Rectangle 301" o:spid="_x0000_s1091" style="position:absolute;left:4330;top:-10215;width:16717;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5+8UA&#10;AADcAAAADwAAAGRycy9kb3ducmV2LnhtbESPzWrDMBCE74G+g9hCb7GcBEzqRAnBEBraU1330Nti&#10;bWwTa2Us1T99+qpQyHGYmW+Y/XEyrRiod41lBasoBkFcWt1wpaD4OC+3IJxH1thaJgUzOTgeHhZ7&#10;TLUd+Z2G3FciQNilqKD2vkuldGVNBl1kO+LgXW1v0AfZV1L3OAa4aeU6jhNpsOGwUGNHWU3lLf82&#10;Ct5m6YfiM3n+GbJm1vlX9vJKmVJPj9NpB8LT5O/h//ZFK9jEK/g7E46AP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Dn7xQAAANwAAAAPAAAAAAAAAAAAAAAAAJgCAABkcnMv&#10;ZG93bnJldi54bWxQSwUGAAAAAAQABAD1AAAAigMAAAAA&#10;" fillcolor="white [3201]" strokecolor="black [3200]" strokeweight="2pt">
                                    <v:textbox>
                                      <w:txbxContent>
                                        <w:p w:rsidR="003361D0" w:rsidRPr="00A204D2" w:rsidRDefault="003361D0" w:rsidP="003361D0">
                                          <w:pPr>
                                            <w:spacing w:line="240" w:lineRule="auto"/>
                                            <w:jc w:val="center"/>
                                            <w:rPr>
                                              <w:b/>
                                              <w:sz w:val="18"/>
                                              <w:szCs w:val="18"/>
                                            </w:rPr>
                                          </w:pPr>
                                          <w:r>
                                            <w:rPr>
                                              <w:b/>
                                              <w:sz w:val="18"/>
                                              <w:szCs w:val="18"/>
                                            </w:rPr>
                                            <w:t xml:space="preserve">Game </w:t>
                                          </w:r>
                                          <w:r w:rsidRPr="00A204D2">
                                            <w:rPr>
                                              <w:b/>
                                              <w:sz w:val="18"/>
                                              <w:szCs w:val="18"/>
                                            </w:rPr>
                                            <w:t>Recorder</w:t>
                                          </w:r>
                                        </w:p>
                                      </w:txbxContent>
                                    </v:textbox>
                                  </v:rect>
                                  <v:rect id="Rectangle 302" o:spid="_x0000_s1092" style="position:absolute;left:11785;top:-12554;width:9265;height: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6njMUA&#10;AADcAAAADwAAAGRycy9kb3ducmV2LnhtbESPQWuDQBSE74H8h+UVekvWGgipdZUihIT2FJseenu4&#10;ryp134q7Mdpf3y0Echxm5hsmzSfTiZEG11pW8LSOQBBXVrdcKzh/7Fc7EM4ja+wsk4KZHOTZcpFi&#10;ou2VTzSWvhYBwi5BBY33fSKlqxoy6Na2Jw7etx0M+iCHWuoBrwFuOhlH0VYabDksNNhT0VD1U16M&#10;gvdZ+vH8uX3+HYt21uVXcXijQqnHh+n1BYSnyd/Dt/ZRK9hEMfyf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qeMxQAAANwAAAAPAAAAAAAAAAAAAAAAAJgCAABkcnMv&#10;ZG93bnJldi54bWxQSwUGAAAAAAQABAD1AAAAigMAAAAA&#10;" fillcolor="white [3201]" strokecolor="black [3200]" strokeweight="2pt">
                                    <v:textbox>
                                      <w:txbxContent>
                                        <w:p w:rsidR="003361D0" w:rsidRPr="001C68D5" w:rsidRDefault="003361D0" w:rsidP="003361D0">
                                          <w:pPr>
                                            <w:jc w:val="center"/>
                                            <w:rPr>
                                              <w:i/>
                                              <w:sz w:val="18"/>
                                              <w:szCs w:val="18"/>
                                            </w:rPr>
                                          </w:pPr>
                                          <w:r w:rsidRPr="001C68D5">
                                            <w:rPr>
                                              <w:i/>
                                              <w:sz w:val="18"/>
                                              <w:szCs w:val="18"/>
                                            </w:rPr>
                                            <w:t>HDMI</w:t>
                                          </w:r>
                                        </w:p>
                                      </w:txbxContent>
                                    </v:textbox>
                                  </v:rect>
                                  <v:rect id="Rectangle 303" o:spid="_x0000_s1093" style="position:absolute;left:9160;top:-7618;width:5447;height:2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CF8MA&#10;AADcAAAADwAAAGRycy9kb3ducmV2LnhtbESPQYvCMBSE7wv+h/AEb2vqCrJWo0hBFD1t1YO3R/Ns&#10;i81LabK19dcbYWGPw8x8wyzXnalES40rLSuYjCMQxJnVJecKzqft5zcI55E1VpZJQU8O1qvBxxJj&#10;bR/8Q23qcxEg7GJUUHhfx1K6rCCDbmxr4uDdbGPQB9nkUjf4CHBTya8omkmDJYeFAmtKCsru6a9R&#10;cOylb8+X2fzZJmWv02uyO1Ci1GjYbRYgPHX+P/zX3msF02gK7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ICF8MAAADcAAAADwAAAAAAAAAAAAAAAACYAgAAZHJzL2Rv&#10;d25yZXYueG1sUEsFBgAAAAAEAAQA9QAAAIgDA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HDMI</w:t>
                                          </w:r>
                                        </w:p>
                                      </w:txbxContent>
                                    </v:textbox>
                                  </v:rect>
                                  <v:shape id="Straight Arrow Connector 304" o:spid="_x0000_s1094" type="#_x0000_t32" style="position:absolute;left:12095;top:-5098;width:0;height:1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XEe8UAAADcAAAADwAAAGRycy9kb3ducmV2LnhtbESP0WrCQBRE3wv9h+UW+lKajVWkTV2l&#10;hhZ9NLEfcMlek7TZu2F3NfHvXUHwcZiZM8xiNZpOnMj51rKCSZKCIK6sbrlW8Lv/eX0H4QOyxs4y&#10;KTiTh9Xy8WGBmbYDF3QqQy0ihH2GCpoQ+kxKXzVk0Ce2J47ewTqDIUpXS+1wiHDTybc0nUuDLceF&#10;BnvKG6r+y6NRQNuztpvvPv97qVu32xXr8fCxVur5afz6BBFoDPfwrb3VCqbpDK5n4hG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XEe8UAAADcAAAADwAAAAAAAAAA&#10;AAAAAAChAgAAZHJzL2Rvd25yZXYueG1sUEsFBgAAAAAEAAQA+QAAAJMDAAAAAA==&#10;" strokecolor="black [3040]" strokeweight="1.5pt">
                                    <v:stroke endarrow="open"/>
                                  </v:shape>
                                </v:group>
                              </v:group>
                              <v:group id="Group 310" o:spid="_x0000_s1095" style="position:absolute;left:18081;top:57373;width:14829;height:9619" coordorigin="-16105,-5951" coordsize="14828,9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06" o:spid="_x0000_s1096" style="position:absolute;left:-16105;top:-3566;width:14828;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Whj8UA&#10;AADcAAAADwAAAGRycy9kb3ducmV2LnhtbESPQWvCQBSE74X+h+UVvNWNFUKbugkSKIo9Ge2ht0f2&#10;mQSzb0N2jYm/3i0IPQ4z8w2zykbTioF611hWsJhHIIhLqxuuFBwPX6/vIJxH1thaJgUTOcjS56cV&#10;JtpeeU9D4SsRIOwSVFB73yVSurImg25uO+LgnWxv0AfZV1L3eA1w08q3KIqlwYbDQo0d5TWV5+Ji&#10;FHxP0g/Hn/jjNuTNpIvffLOjXKnZy7j+BOFp9P/hR3urFSyjGP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aGPxQAAANwAAAAPAAAAAAAAAAAAAAAAAJgCAABkcnMv&#10;ZG93bnJldi54bWxQSwUGAAAAAAQABAD1AAAAigMAAAAA&#10;" fillcolor="white [3201]" strokecolor="black [3200]" strokeweight="2pt">
                                  <v:textbox>
                                    <w:txbxContent>
                                      <w:p w:rsidR="003361D0" w:rsidRPr="00650FB4" w:rsidRDefault="003361D0" w:rsidP="003361D0">
                                        <w:pPr>
                                          <w:spacing w:line="240" w:lineRule="auto"/>
                                          <w:jc w:val="center"/>
                                          <w:rPr>
                                            <w:b/>
                                            <w:sz w:val="18"/>
                                            <w:szCs w:val="18"/>
                                          </w:rPr>
                                        </w:pPr>
                                        <w:r w:rsidRPr="00650FB4">
                                          <w:rPr>
                                            <w:b/>
                                            <w:sz w:val="18"/>
                                            <w:szCs w:val="18"/>
                                          </w:rPr>
                                          <w:t>HDMI to VGA Converter</w:t>
                                        </w:r>
                                      </w:p>
                                    </w:txbxContent>
                                  </v:textbox>
                                </v:rect>
                                <v:rect id="Rectangle 307" o:spid="_x0000_s1097" style="position:absolute;left:-12949;top:-5951;width:5241;height:2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EFMUA&#10;AADcAAAADwAAAGRycy9kb3ducmV2LnhtbESPT2vCQBTE74V+h+UVeqsbW0g1ukoJSIuemurB2yP7&#10;TILZtyG75o+f3hWEHoeZ+Q2zXA+mFh21rrKsYDqJQBDnVldcKNj/bd5mIJxH1lhbJgUjOVivnp+W&#10;mGjb8y91mS9EgLBLUEHpfZNI6fKSDLqJbYiDd7KtQR9kW0jdYh/gppbvURRLgxWHhRIbSkvKz9nF&#10;KNiN0nf7Qzy/dmk16uyYfm8pVer1ZfhagPA0+P/wo/2jFXxEn3A/E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aQQUxQAAANwAAAAPAAAAAAAAAAAAAAAAAJgCAABkcnMv&#10;ZG93bnJldi54bWxQSwUGAAAAAAQABAD1AAAAigMAAAAA&#10;" fillcolor="white [3201]" strokecolor="black [3200]" strokeweight="2pt">
                                  <v:textbox>
                                    <w:txbxContent>
                                      <w:p w:rsidR="003361D0" w:rsidRPr="001C68D5" w:rsidRDefault="003361D0" w:rsidP="003361D0">
                                        <w:pPr>
                                          <w:jc w:val="center"/>
                                          <w:rPr>
                                            <w:i/>
                                            <w:sz w:val="18"/>
                                            <w:szCs w:val="18"/>
                                          </w:rPr>
                                        </w:pPr>
                                        <w:r>
                                          <w:rPr>
                                            <w:i/>
                                            <w:sz w:val="18"/>
                                            <w:szCs w:val="18"/>
                                          </w:rPr>
                                          <w:t>HDMI</w:t>
                                        </w:r>
                                      </w:p>
                                    </w:txbxContent>
                                  </v:textbox>
                                </v:rect>
                                <v:rect id="Rectangle 308" o:spid="_x0000_s1098" style="position:absolute;left:-12746;top:-705;width:5036;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ZsIA&#10;AADcAAAADwAAAGRycy9kb3ducmV2LnhtbERPz2vCMBS+D/wfwhO8rakTRGujjIJsbCerO+z2aJ5t&#10;WfNSkqy2++uXg+Dx4/udH0bTiYGcby0rWCYpCOLK6pZrBZfz8XkDwgdkjZ1lUjCRh8N+9pRjpu2N&#10;TzSUoRYxhH2GCpoQ+kxKXzVk0Ce2J47c1TqDIUJXS+3wFsNNJ1/SdC0NthwbGuypaKj6KX+Ngs9J&#10;huHytd7+DUU76fK7ePugQqnFfHzdgQg0hof47n7XClZpXBvPx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9pBmwgAAANwAAAAPAAAAAAAAAAAAAAAAAJgCAABkcnMvZG93&#10;bnJldi54bWxQSwUGAAAAAAQABAD1AAAAhwM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shape id="Straight Arrow Connector 309" o:spid="_x0000_s1099" type="#_x0000_t32" style="position:absolute;left:-9707;top:1826;width:0;height:18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HnysUAAADcAAAADwAAAGRycy9kb3ducmV2LnhtbESPT2sCMRTE7wW/Q3iCt5q1Qmm3RtGC&#10;0mP9A3p8bl43SzcvaxLd3W/fCEKPw8z8hpktOluLG/lQOVYwGWcgiAunKy4VHPbr5zcQISJrrB2T&#10;gp4CLOaDpxnm2rW8pdsuliJBOOSowMTY5FKGwpDFMHYNcfJ+nLcYk/Sl1B7bBLe1fMmyV2mx4rRg&#10;sKFPQ8Xv7moVXPrJeXXuN81322+OZuVPx3Z7Umo07JYfICJ18T/8aH9pBdPsH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HnysUAAADcAAAADwAAAAAAAAAA&#10;AAAAAAChAgAAZHJzL2Rvd25yZXYueG1sUEsFBgAAAAAEAAQA+QAAAJMDAAAAAA==&#10;" strokecolor="black [3040]" strokeweight="1.5pt">
                                  <v:stroke endarrow="open"/>
                                </v:shape>
                              </v:group>
                            </v:group>
                            <v:group id="Group 317" o:spid="_x0000_s1100" style="position:absolute;left:3998;top:-298;width:23139;height:50542" coordorigin="3998,-298" coordsize="23138,50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268" o:spid="_x0000_s1101" style="position:absolute;left:3999;top:-298;width:8266;height:3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6W8IA&#10;AADcAAAADwAAAGRycy9kb3ducmV2LnhtbERPu2rDMBTdC/kHcQPZGjkeTOJGCcUQWpopTjp0u1i3&#10;tql1ZSTVj3x9NBQ6Hs57f5xMJwZyvrWsYLNOQBBXVrdcK7hdT89bED4ga+wsk4KZPBwPi6c95tqO&#10;fKGhDLWIIexzVNCE0OdS+qohg35te+LIfVtnMEToaqkdjjHcdDJNkkwabDk2NNhT0VD1U/4aBedZ&#10;huH2me3uQ9HOuvwq3j6oUGq1nF5fQASawr/4z/2uFaRZXBvPxCM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yHpbwgAAANwAAAAPAAAAAAAAAAAAAAAAAJgCAABkcnMvZG93&#10;bnJldi54bWxQSwUGAAAAAAQABAD1AAAAhwMAAAAA&#10;" fillcolor="white [3201]" strokecolor="black [3200]" strokeweight="2pt">
                                <v:textbox>
                                  <w:txbxContent>
                                    <w:p w:rsidR="003361D0" w:rsidRPr="00A65C55" w:rsidRDefault="003361D0" w:rsidP="003361D0">
                                      <w:pPr>
                                        <w:spacing w:after="0" w:line="240" w:lineRule="auto"/>
                                        <w:jc w:val="center"/>
                                        <w:rPr>
                                          <w:b/>
                                          <w:sz w:val="18"/>
                                          <w:szCs w:val="18"/>
                                        </w:rPr>
                                      </w:pPr>
                                      <w:r w:rsidRPr="00A65C55">
                                        <w:rPr>
                                          <w:b/>
                                          <w:sz w:val="18"/>
                                          <w:szCs w:val="18"/>
                                        </w:rPr>
                                        <w:t>Microphone</w:t>
                                      </w:r>
                                    </w:p>
                                  </w:txbxContent>
                                </v:textbox>
                              </v:rect>
                              <v:rect id="Rectangle 313" o:spid="_x0000_s1102" style="position:absolute;left:19422;top:47905;width:7715;height:2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UysQA&#10;AADcAAAADwAAAGRycy9kb3ducmV2LnhtbESPQYvCMBSE7wv+h/AEb2vqCrJWo0hBFD1t1YO3R/Ns&#10;i81LabK19dcbYWGPw8x8wyzXnalES40rLSuYjCMQxJnVJecKzqft5zcI55E1VpZJQU8O1qvBxxJj&#10;bR/8Q23qcxEg7GJUUHhfx1K6rCCDbmxr4uDdbGPQB9nkUjf4CHBTya8omkmDJYeFAmtKCsru6a9R&#10;cOylb8+X2fzZJmWv02uyO1Ci1GjYbRYgPHX+P/zX3msF08kU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LlMrEAAAA3AAAAA8AAAAAAAAAAAAAAAAAmAIAAGRycy9k&#10;b3ducmV2LnhtbFBLBQYAAAAABAAEAPUAAACJAwAAAAA=&#10;" fillcolor="white [3201]" strokecolor="black [3200]" strokeweight="2pt">
                                <v:textbox>
                                  <w:txbxContent>
                                    <w:p w:rsidR="003361D0" w:rsidRPr="001C68D5" w:rsidRDefault="003361D0" w:rsidP="003361D0">
                                      <w:pPr>
                                        <w:jc w:val="center"/>
                                        <w:rPr>
                                          <w:i/>
                                          <w:sz w:val="18"/>
                                          <w:szCs w:val="18"/>
                                        </w:rPr>
                                      </w:pPr>
                                      <w:r>
                                        <w:rPr>
                                          <w:i/>
                                          <w:sz w:val="18"/>
                                          <w:szCs w:val="18"/>
                                        </w:rPr>
                                        <w:t>Audio In</w:t>
                                      </w:r>
                                    </w:p>
                                  </w:txbxContent>
                                </v:textbox>
                              </v:rect>
                              <v:rect id="Rectangle 314" o:spid="_x0000_s1103" style="position:absolute;left:3998;top:2852;width:6846;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vsUA&#10;AADcAAAADwAAAGRycy9kb3ducmV2LnhtbESPQWvCQBSE74X+h+UVvNVNtEiNbkQCRbGnpnrw9sg+&#10;k2D2bchuY+Kv7xYKHoeZ+YZZbwbTiJ46V1tWEE8jEMSF1TWXCo7fH6/vIJxH1thYJgUjOdikz09r&#10;TLS98Rf1uS9FgLBLUEHlfZtI6YqKDLqpbYmDd7GdQR9kV0rd4S3ATSNnUbSQBmsOCxW2lFVUXPMf&#10;o+BzlL4/nhbLe5/Vo87P2e5AmVKTl2G7AuFp8I/wf3uvFczjN/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Ygy+xQAAANwAAAAPAAAAAAAAAAAAAAAAAJgCAABkcnMv&#10;ZG93bnJldi54bWxQSwUGAAAAAAQABAD1AAAAigMAAAAA&#10;" fillcolor="white [3201]" strokecolor="black [3200]" strokeweight="2pt">
                                <v:textbox>
                                  <w:txbxContent>
                                    <w:p w:rsidR="003361D0" w:rsidRPr="001C68D5" w:rsidRDefault="003361D0" w:rsidP="003361D0">
                                      <w:pPr>
                                        <w:jc w:val="center"/>
                                        <w:rPr>
                                          <w:i/>
                                          <w:sz w:val="18"/>
                                          <w:szCs w:val="18"/>
                                        </w:rPr>
                                      </w:pPr>
                                      <w:r>
                                        <w:rPr>
                                          <w:i/>
                                          <w:sz w:val="18"/>
                                          <w:szCs w:val="18"/>
                                        </w:rPr>
                                        <w:t>Audio Out</w:t>
                                      </w:r>
                                    </w:p>
                                  </w:txbxContent>
                                </v:textbox>
                              </v:rect>
                              <v:line id="Straight Connector 315" o:spid="_x0000_s1104" style="position:absolute;visibility:visible;mso-wrap-style:square" from="6886,5189" to="6886,4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Kj8IAAADcAAAADwAAAGRycy9kb3ducmV2LnhtbESPQWvCQBSE74X+h+UVvNVNKpWQuopY&#10;pL0aBT0+sq/ZYPZtyL5q/PduoeBxmJlvmMVq9J260BDbwAbyaQaKuA625cbAYb99LUBFQbbYBSYD&#10;N4qwWj4/LbC04co7ulTSqAThWKIBJ9KXWsfakcc4DT1x8n7C4FGSHBptB7wmuO/0W5bNtceW04LD&#10;njaO6nP16w34Y9vVOcn+U/jUbIvKbYqvnTGTl3H9AUpolEf4v/1tDczyd/g7k46AXt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Kj8IAAADcAAAADwAAAAAAAAAAAAAA&#10;AAChAgAAZHJzL2Rvd25yZXYueG1sUEsFBgAAAAAEAAQA+QAAAJADAAAAAA==&#10;" strokecolor="black [3040]" strokeweight="1.5pt"/>
                              <v:shape id="Straight Arrow Connector 316" o:spid="_x0000_s1105" type="#_x0000_t32" style="position:absolute;left:6886;top:49238;width:12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JpSsUAAADcAAAADwAAAGRycy9kb3ducmV2LnhtbESPwWrDMBBE74X+g9hCLqWRnUJoXMsm&#10;CQn1MUnzAYu1sd1aKyMpif33VaHQ4zAzb5i8HE0vbuR8Z1lBOk9AENdWd9woOH/uX95A+ICssbdM&#10;CibyUBaPDzlm2t75SLdTaESEsM9QQRvCkEnp65YM+rkdiKN3sc5giNI1Uju8R7jp5SJJltJgx3Gh&#10;xYG2LdXfp6tRQNWk7cdu2H49N507HI6b8bLaKDV7GtfvIAKN4T/81660gtd0Cb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JpSsUAAADcAAAADwAAAAAAAAAA&#10;AAAAAAChAgAAZHJzL2Rvd25yZXYueG1sUEsFBgAAAAAEAAQA+QAAAJMDAAAAAA==&#10;" strokecolor="black [3040]" strokeweight="1.5pt">
                                <v:stroke endarrow="open"/>
                              </v:shape>
                            </v:group>
                          </v:group>
                          <v:shape id="Straight Arrow Connector 14" o:spid="_x0000_s1106" type="#_x0000_t32" style="position:absolute;left:34667;top:26000;width:0;height:1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uBlcEAAADbAAAADwAAAGRycy9kb3ducmV2LnhtbERP22oCMRB9L/gPYYS+FDdrEbGrUVRa&#10;9NFLP2DYzF7azWRJUnf37xtB8G0O5zqrTW8acSPna8sKpkkKgji3uuZSwff1a7IA4QOyxsYyKRjI&#10;w2Y9ellhpm3HZ7pdQiliCPsMFVQhtJmUPq/IoE9sSxy5wjqDIUJXSu2wi+Gmke9pOpcGa44NFba0&#10;ryj/vfwZBXQctD18tvuft7J2p9N51xcfO6Vex/12CSJQH57ih/uo4/wZ3H+JB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m4GVwQAAANsAAAAPAAAAAAAAAAAAAAAA&#10;AKECAABkcnMvZG93bnJldi54bWxQSwUGAAAAAAQABAD5AAAAjwMAAAAA&#10;" strokecolor="black [3040]" strokeweight="1.5pt">
                            <v:stroke endarrow="open"/>
                          </v:shape>
                        </v:group>
                        <v:shape id="Straight Arrow Connector 23" o:spid="_x0000_s1107" type="#_x0000_t32" style="position:absolute;left:21548;top:74980;width:0;height:2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7TXMEAAADbAAAADwAAAGRycy9kb3ducmV2LnhtbESP3YrCMBSE7wXfIRzBG9FUhUWrUVRc&#10;9NK/Bzg0x7banJQkan37jSDs5TAz3zDzZWMq8STnS8sKhoMEBHFmdcm5gsv5tz8B4QOyxsoyKXiT&#10;h+Wi3Zpjqu2Lj/Q8hVxECPsUFRQh1KmUPivIoB/Ymjh6V+sMhihdLrXDV4SbSo6S5EcaLDkuFFjT&#10;pqDsfnoYBbR/a7vb1ptbLy/d4XBcN9fpWqlup1nNQARqwn/4295rBaMxfL7EH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HtNcwQAAANsAAAAPAAAAAAAAAAAAAAAA&#10;AKECAABkcnMvZG93bnJldi54bWxQSwUGAAAAAAQABAD5AAAAjwMAAAAA&#10;" strokecolor="black [3040]" strokeweight="1.5pt">
                          <v:stroke endarrow="open"/>
                        </v:shape>
                        <v:rect id="Rectangle 24" o:spid="_x0000_s1108" style="position:absolute;left:28942;top:77048;width:14967;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3361D0" w:rsidRPr="00650FB4" w:rsidRDefault="003361D0" w:rsidP="003361D0">
                                <w:pPr>
                                  <w:spacing w:after="0" w:line="240" w:lineRule="auto"/>
                                  <w:jc w:val="center"/>
                                  <w:rPr>
                                    <w:b/>
                                    <w:sz w:val="18"/>
                                    <w:szCs w:val="18"/>
                                  </w:rPr>
                                </w:pPr>
                                <w:r>
                                  <w:rPr>
                                    <w:b/>
                                    <w:sz w:val="18"/>
                                    <w:szCs w:val="18"/>
                                  </w:rPr>
                                  <w:t>Data Time Synchroniser</w:t>
                                </w:r>
                              </w:p>
                            </w:txbxContent>
                          </v:textbox>
                        </v:rect>
                        <v:rect id="Rectangle 25" o:spid="_x0000_s1109" style="position:absolute;left:18526;top:77207;width:4839;height:2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rect id="Rectangle 26" o:spid="_x0000_s1110" style="position:absolute;left:24569;top:77048;width:4331;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shape id="Straight Arrow Connector 27" o:spid="_x0000_s1111" type="#_x0000_t32" style="position:absolute;left:26398;top:74980;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XVX8EAAADbAAAADwAAAGRycy9kb3ducmV2LnhtbESPzarCMBSE94LvEI7gRjTVhVerUVS8&#10;6NK/Bzg0x7banJQkan37G0G4y2FmvmHmy8ZU4knOl5YVDAcJCOLM6pJzBZfzb38CwgdkjZVlUvAm&#10;D8tFuzXHVNsXH+l5CrmIEPYpKihCqFMpfVaQQT+wNXH0rtYZDFG6XGqHrwg3lRwlyVgaLDkuFFjT&#10;pqDsfnoYBbR/a7vb1ptbLy/d4XBcN9fpWqlup1nNQARqwn/4295rBaMf+HyJP0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JdVfwQAAANsAAAAPAAAAAAAAAAAAAAAA&#10;AKECAABkcnMvZG93bnJldi54bWxQSwUGAAAAAAQABAD5AAAAjwMAAAAA&#10;" strokecolor="black [3040]" strokeweight="1.5pt">
                          <v:stroke endarrow="open"/>
                        </v:shape>
                      </v:group>
                    </v:group>
                  </v:group>
                </v:group>
              </v:group>
            </w:pict>
          </mc:Fallback>
        </mc:AlternateContent>
      </w: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p>
    <w:p w:rsidR="003361D0" w:rsidRDefault="003361D0" w:rsidP="003361D0">
      <w:pPr>
        <w:pStyle w:val="Caption"/>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E62DE0">
        <w:t>System design for merging and displaying anatomical and physiological data on one display screen (UARS set up)</w:t>
      </w:r>
      <w:r>
        <w:br w:type="page"/>
      </w:r>
    </w:p>
    <w:p w:rsidR="003361D0" w:rsidRDefault="003361D0" w:rsidP="003361D0">
      <w:pPr>
        <w:ind w:firstLine="720"/>
      </w:pPr>
      <w:r>
        <w:rPr>
          <w:noProof/>
          <w:lang w:eastAsia="en-GB"/>
        </w:rPr>
        <w:lastRenderedPageBreak/>
        <mc:AlternateContent>
          <mc:Choice Requires="wpg">
            <w:drawing>
              <wp:anchor distT="0" distB="0" distL="114300" distR="114300" simplePos="0" relativeHeight="251660288" behindDoc="0" locked="0" layoutInCell="1" allowOverlap="1" wp14:anchorId="260C0BA5" wp14:editId="37277FD3">
                <wp:simplePos x="0" y="0"/>
                <wp:positionH relativeFrom="column">
                  <wp:posOffset>469127</wp:posOffset>
                </wp:positionH>
                <wp:positionV relativeFrom="paragraph">
                  <wp:posOffset>302150</wp:posOffset>
                </wp:positionV>
                <wp:extent cx="4391025" cy="8001635"/>
                <wp:effectExtent l="0" t="0" r="28575" b="18415"/>
                <wp:wrapNone/>
                <wp:docPr id="476" name="Group 476"/>
                <wp:cNvGraphicFramePr/>
                <a:graphic xmlns:a="http://schemas.openxmlformats.org/drawingml/2006/main">
                  <a:graphicData uri="http://schemas.microsoft.com/office/word/2010/wordprocessingGroup">
                    <wpg:wgp>
                      <wpg:cNvGrpSpPr/>
                      <wpg:grpSpPr>
                        <a:xfrm>
                          <a:off x="0" y="0"/>
                          <a:ext cx="4391025" cy="8001635"/>
                          <a:chOff x="0" y="0"/>
                          <a:chExt cx="4391364" cy="8001635"/>
                        </a:xfrm>
                      </wpg:grpSpPr>
                      <wps:wsp>
                        <wps:cNvPr id="477" name="Straight Arrow Connector 477"/>
                        <wps:cNvCnPr/>
                        <wps:spPr>
                          <a:xfrm>
                            <a:off x="3609892" y="1534602"/>
                            <a:ext cx="0" cy="17213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478" name="Group 478"/>
                        <wpg:cNvGrpSpPr/>
                        <wpg:grpSpPr>
                          <a:xfrm>
                            <a:off x="0" y="0"/>
                            <a:ext cx="4391364" cy="8001635"/>
                            <a:chOff x="0" y="0"/>
                            <a:chExt cx="4391364" cy="8001635"/>
                          </a:xfrm>
                        </wpg:grpSpPr>
                        <wps:wsp>
                          <wps:cNvPr id="479" name="Rectangle 479"/>
                          <wps:cNvSpPr/>
                          <wps:spPr>
                            <a:xfrm>
                              <a:off x="3331597" y="1280160"/>
                              <a:ext cx="624067" cy="25444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Arrow Connector 480"/>
                          <wps:cNvCnPr/>
                          <wps:spPr>
                            <a:xfrm>
                              <a:off x="3108960" y="1534602"/>
                              <a:ext cx="0" cy="17213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481" name="Group 481"/>
                          <wpg:cNvGrpSpPr/>
                          <wpg:grpSpPr>
                            <a:xfrm>
                              <a:off x="0" y="0"/>
                              <a:ext cx="4391364" cy="8001635"/>
                              <a:chOff x="0" y="0"/>
                              <a:chExt cx="4391364" cy="8001635"/>
                            </a:xfrm>
                          </wpg:grpSpPr>
                          <wps:wsp>
                            <wps:cNvPr id="482" name="Rectangle 482"/>
                            <wps:cNvSpPr/>
                            <wps:spPr>
                              <a:xfrm>
                                <a:off x="1789044" y="1224501"/>
                                <a:ext cx="446405" cy="23241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1304014" y="1224501"/>
                                <a:ext cx="488950" cy="23241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Arrow Connector 484"/>
                            <wps:cNvCnPr/>
                            <wps:spPr>
                              <a:xfrm>
                                <a:off x="2035534" y="1455088"/>
                                <a:ext cx="0" cy="1323866"/>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grpSp>
                            <wpg:cNvPr id="485" name="Group 485"/>
                            <wpg:cNvGrpSpPr/>
                            <wpg:grpSpPr>
                              <a:xfrm>
                                <a:off x="0" y="0"/>
                                <a:ext cx="4391364" cy="8001635"/>
                                <a:chOff x="0" y="0"/>
                                <a:chExt cx="4391364" cy="8001635"/>
                              </a:xfrm>
                            </wpg:grpSpPr>
                            <wpg:grpSp>
                              <wpg:cNvPr id="486" name="Group 486"/>
                              <wpg:cNvGrpSpPr/>
                              <wpg:grpSpPr>
                                <a:xfrm>
                                  <a:off x="1924216" y="6981245"/>
                                  <a:ext cx="886294" cy="515786"/>
                                  <a:chOff x="0" y="0"/>
                                  <a:chExt cx="886294" cy="515786"/>
                                </a:xfrm>
                              </wpg:grpSpPr>
                              <wps:wsp>
                                <wps:cNvPr id="487" name="Rectangle 487"/>
                                <wps:cNvSpPr/>
                                <wps:spPr>
                                  <a:xfrm>
                                    <a:off x="0" y="0"/>
                                    <a:ext cx="886294" cy="27876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40950" w:rsidRDefault="003361D0" w:rsidP="003361D0">
                                      <w:pPr>
                                        <w:spacing w:line="240" w:lineRule="auto"/>
                                        <w:jc w:val="center"/>
                                        <w:rPr>
                                          <w:b/>
                                          <w:sz w:val="18"/>
                                          <w:szCs w:val="18"/>
                                        </w:rPr>
                                      </w:pPr>
                                      <w:r>
                                        <w:rPr>
                                          <w:b/>
                                          <w:sz w:val="18"/>
                                          <w:szCs w:val="18"/>
                                        </w:rPr>
                                        <w:t>VGA</w:t>
                                      </w:r>
                                      <w:r w:rsidRPr="00340950">
                                        <w:rPr>
                                          <w:b/>
                                          <w:sz w:val="18"/>
                                          <w:szCs w:val="18"/>
                                        </w:rPr>
                                        <w:t xml:space="preserve">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Rectangle 488"/>
                                <wps:cNvSpPr/>
                                <wps:spPr>
                                  <a:xfrm>
                                    <a:off x="0" y="278296"/>
                                    <a:ext cx="483870" cy="23749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Rectangle 489"/>
                                <wps:cNvSpPr/>
                                <wps:spPr>
                                  <a:xfrm>
                                    <a:off x="453224" y="278296"/>
                                    <a:ext cx="433070" cy="23749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0" name="Group 490"/>
                              <wpg:cNvGrpSpPr/>
                              <wpg:grpSpPr>
                                <a:xfrm>
                                  <a:off x="0" y="0"/>
                                  <a:ext cx="4391364" cy="8001635"/>
                                  <a:chOff x="0" y="0"/>
                                  <a:chExt cx="4391364" cy="8001635"/>
                                </a:xfrm>
                              </wpg:grpSpPr>
                              <wpg:grpSp>
                                <wpg:cNvPr id="491" name="Group 491"/>
                                <wpg:cNvGrpSpPr/>
                                <wpg:grpSpPr>
                                  <a:xfrm>
                                    <a:off x="0" y="0"/>
                                    <a:ext cx="4391364" cy="8001635"/>
                                    <a:chOff x="379419" y="-7951"/>
                                    <a:chExt cx="4391364" cy="8001635"/>
                                  </a:xfrm>
                                </wpg:grpSpPr>
                                <wpg:grpSp>
                                  <wpg:cNvPr id="492" name="Group 492"/>
                                  <wpg:cNvGrpSpPr/>
                                  <wpg:grpSpPr>
                                    <a:xfrm>
                                      <a:off x="379419" y="-7951"/>
                                      <a:ext cx="4391364" cy="8001635"/>
                                      <a:chOff x="399895" y="-29896"/>
                                      <a:chExt cx="4391462" cy="8001994"/>
                                    </a:xfrm>
                                  </wpg:grpSpPr>
                                  <wpg:grpSp>
                                    <wpg:cNvPr id="493" name="Group 493"/>
                                    <wpg:cNvGrpSpPr/>
                                    <wpg:grpSpPr>
                                      <a:xfrm>
                                        <a:off x="1222245" y="-4"/>
                                        <a:ext cx="3569112" cy="7972102"/>
                                        <a:chOff x="897691" y="-4"/>
                                        <a:chExt cx="3569405" cy="7972780"/>
                                      </a:xfrm>
                                    </wpg:grpSpPr>
                                    <wpg:grpSp>
                                      <wpg:cNvPr id="494" name="Group 494"/>
                                      <wpg:cNvGrpSpPr/>
                                      <wpg:grpSpPr>
                                        <a:xfrm>
                                          <a:off x="897691" y="-4"/>
                                          <a:ext cx="3569405" cy="7972780"/>
                                          <a:chOff x="897691" y="-4"/>
                                          <a:chExt cx="3569405" cy="7972780"/>
                                        </a:xfrm>
                                      </wpg:grpSpPr>
                                      <wpg:grpSp>
                                        <wpg:cNvPr id="495" name="Group 495"/>
                                        <wpg:cNvGrpSpPr/>
                                        <wpg:grpSpPr>
                                          <a:xfrm>
                                            <a:off x="897691" y="-4"/>
                                            <a:ext cx="3569405" cy="7972780"/>
                                            <a:chOff x="897700" y="-4"/>
                                            <a:chExt cx="3569438" cy="7972873"/>
                                          </a:xfrm>
                                        </wpg:grpSpPr>
                                        <wpg:grpSp>
                                          <wpg:cNvPr id="496" name="Group 496"/>
                                          <wpg:cNvGrpSpPr/>
                                          <wpg:grpSpPr>
                                            <a:xfrm>
                                              <a:off x="897700" y="-4"/>
                                              <a:ext cx="3569438" cy="7972873"/>
                                              <a:chOff x="897700" y="-4"/>
                                              <a:chExt cx="3569438" cy="7972873"/>
                                            </a:xfrm>
                                          </wpg:grpSpPr>
                                          <wpg:grpSp>
                                            <wpg:cNvPr id="497" name="Group 497"/>
                                            <wpg:cNvGrpSpPr/>
                                            <wpg:grpSpPr>
                                              <a:xfrm>
                                                <a:off x="897700" y="-4"/>
                                                <a:ext cx="3569438" cy="7972873"/>
                                                <a:chOff x="-36020" y="-4"/>
                                                <a:chExt cx="3569495" cy="7973483"/>
                                              </a:xfrm>
                                            </wpg:grpSpPr>
                                            <wpg:grpSp>
                                              <wpg:cNvPr id="498" name="Group 498"/>
                                              <wpg:cNvGrpSpPr/>
                                              <wpg:grpSpPr>
                                                <a:xfrm>
                                                  <a:off x="-36020" y="-4"/>
                                                  <a:ext cx="3569495" cy="7973483"/>
                                                  <a:chOff x="-165674" y="-4"/>
                                                  <a:chExt cx="3569495" cy="7973483"/>
                                                </a:xfrm>
                                              </wpg:grpSpPr>
                                              <wpg:grpSp>
                                                <wpg:cNvPr id="499" name="Group 499"/>
                                                <wpg:cNvGrpSpPr/>
                                                <wpg:grpSpPr>
                                                  <a:xfrm>
                                                    <a:off x="-165674" y="-4"/>
                                                    <a:ext cx="3126575" cy="7973483"/>
                                                    <a:chOff x="-165688" y="-4"/>
                                                    <a:chExt cx="3126851" cy="7973483"/>
                                                  </a:xfrm>
                                                </wpg:grpSpPr>
                                                <wpg:grpSp>
                                                  <wpg:cNvPr id="500" name="Group 500"/>
                                                  <wpg:cNvGrpSpPr/>
                                                  <wpg:grpSpPr>
                                                    <a:xfrm>
                                                      <a:off x="-165688" y="-4"/>
                                                      <a:ext cx="3126851" cy="7973483"/>
                                                      <a:chOff x="-165759" y="-4"/>
                                                      <a:chExt cx="3127031" cy="7973816"/>
                                                    </a:xfrm>
                                                  </wpg:grpSpPr>
                                                  <wpg:grpSp>
                                                    <wpg:cNvPr id="501" name="Group 501"/>
                                                    <wpg:cNvGrpSpPr/>
                                                    <wpg:grpSpPr>
                                                      <a:xfrm>
                                                        <a:off x="827409" y="2736122"/>
                                                        <a:ext cx="1573620" cy="766291"/>
                                                        <a:chOff x="759170" y="293365"/>
                                                        <a:chExt cx="1573621" cy="766805"/>
                                                      </a:xfrm>
                                                    </wpg:grpSpPr>
                                                    <wpg:grpSp>
                                                      <wpg:cNvPr id="502" name="Group 502"/>
                                                      <wpg:cNvGrpSpPr/>
                                                      <wpg:grpSpPr>
                                                        <a:xfrm>
                                                          <a:off x="759170" y="293365"/>
                                                          <a:ext cx="1573621" cy="511108"/>
                                                          <a:chOff x="759170" y="300260"/>
                                                          <a:chExt cx="1573621" cy="511230"/>
                                                        </a:xfrm>
                                                      </wpg:grpSpPr>
                                                      <wps:wsp>
                                                        <wps:cNvPr id="503" name="Rectangle 503"/>
                                                        <wps:cNvSpPr/>
                                                        <wps:spPr>
                                                          <a:xfrm>
                                                            <a:off x="759170" y="542724"/>
                                                            <a:ext cx="1573621" cy="268766"/>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204D2" w:rsidRDefault="003361D0" w:rsidP="003361D0">
                                                              <w:pPr>
                                                                <w:spacing w:after="0"/>
                                                                <w:jc w:val="center"/>
                                                                <w:rPr>
                                                                  <w:b/>
                                                                  <w:sz w:val="18"/>
                                                                  <w:szCs w:val="18"/>
                                                                </w:rPr>
                                                              </w:pPr>
                                                              <w:r w:rsidRPr="00A204D2">
                                                                <w:rPr>
                                                                  <w:b/>
                                                                  <w:sz w:val="18"/>
                                                                  <w:szCs w:val="18"/>
                                                                </w:rPr>
                                                                <w:t xml:space="preserve">Picture in Picture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ectangle 504"/>
                                                        <wps:cNvSpPr/>
                                                        <wps:spPr>
                                                          <a:xfrm>
                                                            <a:off x="759183" y="313925"/>
                                                            <a:ext cx="482328" cy="22879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Rectangle 505"/>
                                                        <wps:cNvSpPr/>
                                                        <wps:spPr>
                                                          <a:xfrm>
                                                            <a:off x="1835110" y="300260"/>
                                                            <a:ext cx="453353" cy="24246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6" name="Rectangle 506"/>
                                                      <wps:cNvSpPr/>
                                                      <wps:spPr>
                                                        <a:xfrm>
                                                          <a:off x="1316563" y="804473"/>
                                                          <a:ext cx="411050" cy="25569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sidRPr="004C2A0D">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7" name="Group 507"/>
                                                    <wpg:cNvGrpSpPr/>
                                                    <wpg:grpSpPr>
                                                      <a:xfrm>
                                                        <a:off x="212437" y="-4"/>
                                                        <a:ext cx="2748835" cy="2575154"/>
                                                        <a:chOff x="212437" y="-4"/>
                                                        <a:chExt cx="2748835" cy="2575154"/>
                                                      </a:xfrm>
                                                    </wpg:grpSpPr>
                                                    <wpg:grpSp>
                                                      <wpg:cNvPr id="508" name="Group 508"/>
                                                      <wpg:cNvGrpSpPr/>
                                                      <wpg:grpSpPr>
                                                        <a:xfrm>
                                                          <a:off x="212437" y="-4"/>
                                                          <a:ext cx="1272328" cy="566603"/>
                                                          <a:chOff x="212437" y="-5"/>
                                                          <a:chExt cx="1272328" cy="567224"/>
                                                        </a:xfrm>
                                                      </wpg:grpSpPr>
                                                      <wps:wsp>
                                                        <wps:cNvPr id="509" name="Rectangle 509"/>
                                                        <wps:cNvSpPr/>
                                                        <wps:spPr>
                                                          <a:xfrm>
                                                            <a:off x="212437" y="-5"/>
                                                            <a:ext cx="1272328" cy="28565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65C55" w:rsidRDefault="003361D0" w:rsidP="003361D0">
                                                              <w:pPr>
                                                                <w:spacing w:after="0" w:line="240" w:lineRule="auto"/>
                                                                <w:jc w:val="center"/>
                                                                <w:rPr>
                                                                  <w:b/>
                                                                  <w:sz w:val="18"/>
                                                                  <w:szCs w:val="18"/>
                                                                </w:rPr>
                                                              </w:pPr>
                                                              <w:r w:rsidRPr="00A65C55">
                                                                <w:rPr>
                                                                  <w:b/>
                                                                  <w:sz w:val="18"/>
                                                                  <w:szCs w:val="18"/>
                                                                </w:rPr>
                                                                <w:t>Monitoring System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212439" y="306020"/>
                                                            <a:ext cx="493636" cy="261199"/>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1" name="Group 511"/>
                                                      <wpg:cNvGrpSpPr/>
                                                      <wpg:grpSpPr>
                                                        <a:xfrm>
                                                          <a:off x="1396390" y="-3"/>
                                                          <a:ext cx="1564882" cy="2575153"/>
                                                          <a:chOff x="-77568" y="-3"/>
                                                          <a:chExt cx="1564882" cy="2575153"/>
                                                        </a:xfrm>
                                                      </wpg:grpSpPr>
                                                      <wps:wsp>
                                                        <wps:cNvPr id="512" name="Straight Arrow Connector 512"/>
                                                        <wps:cNvCnPr/>
                                                        <wps:spPr>
                                                          <a:xfrm>
                                                            <a:off x="628883" y="519052"/>
                                                            <a:ext cx="0" cy="20447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513" name="Group 513"/>
                                                        <wpg:cNvGrpSpPr/>
                                                        <wpg:grpSpPr>
                                                          <a:xfrm>
                                                            <a:off x="230124" y="-3"/>
                                                            <a:ext cx="1257190" cy="566603"/>
                                                            <a:chOff x="32232" y="-3"/>
                                                            <a:chExt cx="1257190" cy="567223"/>
                                                          </a:xfrm>
                                                        </wpg:grpSpPr>
                                                        <wps:wsp>
                                                          <wps:cNvPr id="514" name="Rectangle 514"/>
                                                          <wps:cNvSpPr/>
                                                          <wps:spPr>
                                                            <a:xfrm>
                                                              <a:off x="34021" y="-3"/>
                                                              <a:ext cx="1255401" cy="285656"/>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40950" w:rsidRDefault="003361D0" w:rsidP="003361D0">
                                                                <w:pPr>
                                                                  <w:spacing w:after="0" w:line="240" w:lineRule="auto"/>
                                                                  <w:jc w:val="center"/>
                                                                  <w:rPr>
                                                                    <w:b/>
                                                                    <w:sz w:val="18"/>
                                                                    <w:szCs w:val="18"/>
                                                                  </w:rPr>
                                                                </w:pPr>
                                                                <w:r w:rsidRPr="00340950">
                                                                  <w:rPr>
                                                                    <w:b/>
                                                                    <w:sz w:val="18"/>
                                                                    <w:szCs w:val="18"/>
                                                                  </w:rPr>
                                                                  <w:t>Monitoring System 2</w:t>
                                                                </w:r>
                                                              </w:p>
                                                              <w:p w:rsidR="003361D0" w:rsidRDefault="003361D0" w:rsidP="003361D0">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Rectangle 515"/>
                                                          <wps:cNvSpPr/>
                                                          <wps:spPr>
                                                            <a:xfrm>
                                                              <a:off x="32232" y="306022"/>
                                                              <a:ext cx="655205" cy="26119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6" name="Group 516"/>
                                                        <wpg:cNvGrpSpPr/>
                                                        <wpg:grpSpPr>
                                                          <a:xfrm>
                                                            <a:off x="-77568" y="1680134"/>
                                                            <a:ext cx="1004741" cy="895016"/>
                                                            <a:chOff x="-77580" y="704668"/>
                                                            <a:chExt cx="1004900" cy="895219"/>
                                                          </a:xfrm>
                                                        </wpg:grpSpPr>
                                                        <wps:wsp>
                                                          <wps:cNvPr id="517" name="Rectangle 517"/>
                                                          <wps:cNvSpPr/>
                                                          <wps:spPr>
                                                            <a:xfrm>
                                                              <a:off x="-77580" y="925403"/>
                                                              <a:ext cx="1004900" cy="40616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540FC1" w:rsidRDefault="003361D0" w:rsidP="003361D0">
                                                                <w:pPr>
                                                                  <w:spacing w:line="240" w:lineRule="auto"/>
                                                                  <w:jc w:val="center"/>
                                                                  <w:rPr>
                                                                    <w:b/>
                                                                    <w:sz w:val="18"/>
                                                                    <w:szCs w:val="18"/>
                                                                  </w:rPr>
                                                                </w:pPr>
                                                                <w:r>
                                                                  <w:rPr>
                                                                    <w:b/>
                                                                    <w:sz w:val="18"/>
                                                                    <w:szCs w:val="18"/>
                                                                  </w:rPr>
                                                                  <w:t>DVI</w:t>
                                                                </w:r>
                                                                <w:r w:rsidRPr="00540FC1">
                                                                  <w:rPr>
                                                                    <w:b/>
                                                                    <w:sz w:val="18"/>
                                                                    <w:szCs w:val="18"/>
                                                                  </w:rPr>
                                                                  <w:t xml:space="preserve"> to VGA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Rectangle 518"/>
                                                          <wps:cNvSpPr/>
                                                          <wps:spPr>
                                                            <a:xfrm>
                                                              <a:off x="263803" y="704668"/>
                                                              <a:ext cx="655309" cy="21699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 name="Rectangle 519"/>
                                                          <wps:cNvSpPr/>
                                                          <wps:spPr>
                                                            <a:xfrm>
                                                              <a:off x="368409" y="1332005"/>
                                                              <a:ext cx="558910" cy="26788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20" name="Group 520"/>
                                                    <wpg:cNvGrpSpPr/>
                                                    <wpg:grpSpPr>
                                                      <a:xfrm>
                                                        <a:off x="-165759" y="3502413"/>
                                                        <a:ext cx="1750510" cy="4471399"/>
                                                        <a:chOff x="-684374" y="35882"/>
                                                        <a:chExt cx="1750510" cy="4471399"/>
                                                      </a:xfrm>
                                                    </wpg:grpSpPr>
                                                    <wps:wsp>
                                                      <wps:cNvPr id="521" name="Straight Arrow Connector 521"/>
                                                      <wps:cNvCnPr/>
                                                      <wps:spPr>
                                                        <a:xfrm>
                                                          <a:off x="1047965" y="35882"/>
                                                          <a:ext cx="0" cy="248212"/>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22" name="Rectangle 522"/>
                                                      <wps:cNvSpPr/>
                                                      <wps:spPr>
                                                        <a:xfrm>
                                                          <a:off x="581562" y="3233663"/>
                                                          <a:ext cx="484574" cy="254379"/>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684374" y="4226289"/>
                                                          <a:ext cx="1046209" cy="28099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650FB4" w:rsidRDefault="003361D0" w:rsidP="003361D0">
                                                            <w:pPr>
                                                              <w:spacing w:after="0" w:line="240" w:lineRule="auto"/>
                                                              <w:jc w:val="center"/>
                                                              <w:rPr>
                                                                <w:b/>
                                                                <w:sz w:val="18"/>
                                                                <w:szCs w:val="18"/>
                                                              </w:rPr>
                                                            </w:pPr>
                                                            <w:r w:rsidRPr="00650FB4">
                                                              <w:rPr>
                                                                <w:b/>
                                                                <w:sz w:val="18"/>
                                                                <w:szCs w:val="18"/>
                                                              </w:rPr>
                                                              <w:t>Display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4" name="Rectangle 524"/>
                                                  <wps:cNvSpPr/>
                                                  <wps:spPr>
                                                    <a:xfrm>
                                                      <a:off x="1731975" y="968851"/>
                                                      <a:ext cx="1222553" cy="27940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40950" w:rsidRDefault="003361D0" w:rsidP="003361D0">
                                                        <w:pPr>
                                                          <w:spacing w:line="240" w:lineRule="auto"/>
                                                          <w:jc w:val="center"/>
                                                          <w:rPr>
                                                            <w:b/>
                                                            <w:sz w:val="18"/>
                                                            <w:szCs w:val="18"/>
                                                          </w:rPr>
                                                        </w:pPr>
                                                        <w:r>
                                                          <w:rPr>
                                                            <w:b/>
                                                            <w:sz w:val="18"/>
                                                            <w:szCs w:val="18"/>
                                                          </w:rPr>
                                                          <w:t>DVI</w:t>
                                                        </w:r>
                                                        <w:r w:rsidRPr="00340950">
                                                          <w:rPr>
                                                            <w:b/>
                                                            <w:sz w:val="18"/>
                                                            <w:szCs w:val="18"/>
                                                          </w:rPr>
                                                          <w:t xml:space="preserve">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Rectangle 525"/>
                                                  <wps:cNvSpPr/>
                                                  <wps:spPr>
                                                    <a:xfrm>
                                                      <a:off x="1737680" y="713195"/>
                                                      <a:ext cx="655168" cy="25844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Rectangle 526"/>
                                                  <wps:cNvSpPr/>
                                                  <wps:spPr>
                                                    <a:xfrm>
                                                      <a:off x="1731974" y="1248521"/>
                                                      <a:ext cx="621044" cy="25955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7" name="Rectangle 527"/>
                                                <wps:cNvSpPr/>
                                                <wps:spPr>
                                                  <a:xfrm>
                                                    <a:off x="2470792" y="1660804"/>
                                                    <a:ext cx="620990" cy="23615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spacing w:after="0" w:line="240" w:lineRule="auto"/>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Rectangle 528"/>
                                                <wps:cNvSpPr/>
                                                <wps:spPr>
                                                  <a:xfrm>
                                                    <a:off x="2469545" y="1875386"/>
                                                    <a:ext cx="934276" cy="45720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9" name="Group 529"/>
                                              <wpg:cNvGrpSpPr/>
                                              <wpg:grpSpPr>
                                                <a:xfrm>
                                                  <a:off x="431803" y="566576"/>
                                                  <a:ext cx="932325" cy="633454"/>
                                                  <a:chOff x="431803" y="-204523"/>
                                                  <a:chExt cx="932325" cy="633454"/>
                                                </a:xfrm>
                                              </wpg:grpSpPr>
                                              <wps:wsp>
                                                <wps:cNvPr id="530" name="Straight Arrow Connector 530"/>
                                                <wps:cNvCnPr>
                                                  <a:stCxn id="510" idx="2"/>
                                                </wps:cNvCnPr>
                                                <wps:spPr>
                                                  <a:xfrm flipH="1">
                                                    <a:off x="588865" y="-204523"/>
                                                    <a:ext cx="40" cy="13182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31" name="Rectangle 531"/>
                                                <wps:cNvSpPr/>
                                                <wps:spPr>
                                                  <a:xfrm>
                                                    <a:off x="431803" y="149531"/>
                                                    <a:ext cx="932325" cy="27940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40950" w:rsidRDefault="003361D0" w:rsidP="003361D0">
                                                      <w:pPr>
                                                        <w:spacing w:line="240" w:lineRule="auto"/>
                                                        <w:jc w:val="center"/>
                                                        <w:rPr>
                                                          <w:b/>
                                                          <w:sz w:val="18"/>
                                                          <w:szCs w:val="18"/>
                                                        </w:rPr>
                                                      </w:pPr>
                                                      <w:r>
                                                        <w:rPr>
                                                          <w:b/>
                                                          <w:sz w:val="18"/>
                                                          <w:szCs w:val="18"/>
                                                        </w:rPr>
                                                        <w:t>DVI</w:t>
                                                      </w:r>
                                                      <w:r w:rsidRPr="00340950">
                                                        <w:rPr>
                                                          <w:b/>
                                                          <w:sz w:val="18"/>
                                                          <w:szCs w:val="18"/>
                                                        </w:rPr>
                                                        <w:t xml:space="preserve">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431803" y="-74365"/>
                                                    <a:ext cx="489687" cy="22389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EB210F" w:rsidRDefault="003361D0" w:rsidP="003361D0">
                                                      <w:pPr>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33" name="Straight Arrow Connector 533"/>
                                            <wps:cNvCnPr/>
                                            <wps:spPr>
                                              <a:xfrm>
                                                <a:off x="1625078" y="1427218"/>
                                                <a:ext cx="2578" cy="181083"/>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34" name="Rectangle 534"/>
                                            <wps:cNvSpPr/>
                                            <wps:spPr>
                                              <a:xfrm>
                                                <a:off x="1275837" y="1608301"/>
                                                <a:ext cx="607330" cy="25345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3677DA" w:rsidRDefault="003361D0" w:rsidP="003361D0">
                                                  <w:pPr>
                                                    <w:spacing w:after="0" w:line="240" w:lineRule="auto"/>
                                                    <w:jc w:val="center"/>
                                                    <w:rPr>
                                                      <w:i/>
                                                      <w:sz w:val="18"/>
                                                      <w:szCs w:val="18"/>
                                                    </w:rPr>
                                                  </w:pPr>
                                                  <w:r>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902006" y="1861759"/>
                                                <a:ext cx="981148" cy="44486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6" name="Rectangle 536"/>
                                          <wps:cNvSpPr/>
                                          <wps:spPr>
                                            <a:xfrm>
                                              <a:off x="1919906" y="3974193"/>
                                              <a:ext cx="1487463" cy="31887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204D2" w:rsidRDefault="003361D0" w:rsidP="003361D0">
                                                <w:pPr>
                                                  <w:spacing w:line="240" w:lineRule="auto"/>
                                                  <w:jc w:val="center"/>
                                                  <w:rPr>
                                                    <w:b/>
                                                    <w:sz w:val="18"/>
                                                    <w:szCs w:val="18"/>
                                                  </w:rPr>
                                                </w:pPr>
                                                <w:r w:rsidRPr="00A204D2">
                                                  <w:rPr>
                                                    <w:b/>
                                                    <w:sz w:val="18"/>
                                                    <w:szCs w:val="18"/>
                                                  </w:rPr>
                                                  <w:t>DVI to HDMI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Rectangle 537"/>
                                          <wps:cNvSpPr/>
                                          <wps:spPr>
                                            <a:xfrm>
                                              <a:off x="2396686" y="3750181"/>
                                              <a:ext cx="482250" cy="22401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4C2A0D" w:rsidRDefault="003361D0" w:rsidP="003361D0">
                                                <w:pPr>
                                                  <w:jc w:val="center"/>
                                                  <w:rPr>
                                                    <w:i/>
                                                    <w:sz w:val="18"/>
                                                    <w:szCs w:val="18"/>
                                                  </w:rPr>
                                                </w:pPr>
                                                <w:r w:rsidRPr="004C2A0D">
                                                  <w:rPr>
                                                    <w:i/>
                                                    <w:sz w:val="18"/>
                                                    <w:szCs w:val="18"/>
                                                  </w:rPr>
                                                  <w:t>DVI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Rectangle 538"/>
                                          <wps:cNvSpPr/>
                                          <wps:spPr>
                                            <a:xfrm>
                                              <a:off x="2396686" y="4293063"/>
                                              <a:ext cx="510892" cy="26001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Straight Arrow Connector 539"/>
                                          <wps:cNvCnPr/>
                                          <wps:spPr>
                                            <a:xfrm>
                                              <a:off x="2645094" y="4553081"/>
                                              <a:ext cx="0" cy="2381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cNvPr id="540" name="Group 540"/>
                                        <wpg:cNvGrpSpPr/>
                                        <wpg:grpSpPr>
                                          <a:xfrm>
                                            <a:off x="1620305" y="4791149"/>
                                            <a:ext cx="1671712" cy="936584"/>
                                            <a:chOff x="433029" y="-1255403"/>
                                            <a:chExt cx="1672016" cy="937027"/>
                                          </a:xfrm>
                                        </wpg:grpSpPr>
                                        <wps:wsp>
                                          <wps:cNvPr id="541" name="Rectangle 541"/>
                                          <wps:cNvSpPr/>
                                          <wps:spPr>
                                            <a:xfrm>
                                              <a:off x="433029" y="-1021562"/>
                                              <a:ext cx="1671769" cy="259676"/>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204D2" w:rsidRDefault="003361D0" w:rsidP="003361D0">
                                                <w:pPr>
                                                  <w:spacing w:line="240" w:lineRule="auto"/>
                                                  <w:jc w:val="center"/>
                                                  <w:rPr>
                                                    <w:b/>
                                                    <w:sz w:val="18"/>
                                                    <w:szCs w:val="18"/>
                                                  </w:rPr>
                                                </w:pPr>
                                                <w:r>
                                                  <w:rPr>
                                                    <w:b/>
                                                    <w:sz w:val="18"/>
                                                    <w:szCs w:val="18"/>
                                                  </w:rPr>
                                                  <w:t xml:space="preserve">Game </w:t>
                                                </w:r>
                                                <w:r w:rsidRPr="00A204D2">
                                                  <w:rPr>
                                                    <w:b/>
                                                    <w:sz w:val="18"/>
                                                    <w:szCs w:val="18"/>
                                                  </w:rPr>
                                                  <w:t>Recorder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Rectangle 542"/>
                                          <wps:cNvSpPr/>
                                          <wps:spPr>
                                            <a:xfrm>
                                              <a:off x="1178580" y="-1255403"/>
                                              <a:ext cx="926465" cy="23405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sidRPr="001C68D5">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Rectangle 543"/>
                                          <wps:cNvSpPr/>
                                          <wps:spPr>
                                            <a:xfrm>
                                              <a:off x="916046" y="-761859"/>
                                              <a:ext cx="544744" cy="25194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Straight Arrow Connector 544"/>
                                          <wps:cNvCnPr/>
                                          <wps:spPr>
                                            <a:xfrm>
                                              <a:off x="1209540" y="-509890"/>
                                              <a:ext cx="0" cy="19151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grpSp>
                                      <wpg:cNvPr id="545" name="Group 545"/>
                                      <wpg:cNvGrpSpPr/>
                                      <wpg:grpSpPr>
                                        <a:xfrm>
                                          <a:off x="1808192" y="5737388"/>
                                          <a:ext cx="1482832" cy="961909"/>
                                          <a:chOff x="-1610572" y="-595173"/>
                                          <a:chExt cx="1482832" cy="961909"/>
                                        </a:xfrm>
                                      </wpg:grpSpPr>
                                      <wps:wsp>
                                        <wps:cNvPr id="546" name="Rectangle 546"/>
                                        <wps:cNvSpPr/>
                                        <wps:spPr>
                                          <a:xfrm>
                                            <a:off x="-1610572" y="-356658"/>
                                            <a:ext cx="1482832" cy="28635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650FB4" w:rsidRDefault="003361D0" w:rsidP="003361D0">
                                              <w:pPr>
                                                <w:spacing w:line="240" w:lineRule="auto"/>
                                                <w:jc w:val="center"/>
                                                <w:rPr>
                                                  <w:b/>
                                                  <w:sz w:val="18"/>
                                                  <w:szCs w:val="18"/>
                                                </w:rPr>
                                              </w:pPr>
                                              <w:r w:rsidRPr="00650FB4">
                                                <w:rPr>
                                                  <w:b/>
                                                  <w:sz w:val="18"/>
                                                  <w:szCs w:val="18"/>
                                                </w:rPr>
                                                <w:t>HDMI to VGA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Rectangle 547"/>
                                        <wps:cNvSpPr/>
                                        <wps:spPr>
                                          <a:xfrm>
                                            <a:off x="-1294920" y="-595173"/>
                                            <a:ext cx="524046" cy="23924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Pr>
                                                  <w:i/>
                                                  <w:sz w:val="18"/>
                                                  <w:szCs w:val="18"/>
                                                </w:rPr>
                                                <w:t>HDMI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Rectangle 548"/>
                                        <wps:cNvSpPr/>
                                        <wps:spPr>
                                          <a:xfrm>
                                            <a:off x="-1274608" y="-70538"/>
                                            <a:ext cx="503573" cy="252859"/>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Straight Arrow Connector 549"/>
                                        <wps:cNvCnPr/>
                                        <wps:spPr>
                                          <a:xfrm flipH="1">
                                            <a:off x="-970771" y="182610"/>
                                            <a:ext cx="1" cy="18412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grpSp>
                                    <wpg:cNvPr id="550" name="Group 550"/>
                                    <wpg:cNvGrpSpPr/>
                                    <wpg:grpSpPr>
                                      <a:xfrm>
                                        <a:off x="399895" y="-29896"/>
                                        <a:ext cx="2313853" cy="5054349"/>
                                        <a:chOff x="399895" y="-29896"/>
                                        <a:chExt cx="2313853" cy="5054349"/>
                                      </a:xfrm>
                                    </wpg:grpSpPr>
                                    <wps:wsp>
                                      <wps:cNvPr id="551" name="Rectangle 551"/>
                                      <wps:cNvSpPr/>
                                      <wps:spPr>
                                        <a:xfrm>
                                          <a:off x="399907" y="-29896"/>
                                          <a:ext cx="826596" cy="30723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A65C55" w:rsidRDefault="003361D0" w:rsidP="003361D0">
                                            <w:pPr>
                                              <w:spacing w:after="0" w:line="240" w:lineRule="auto"/>
                                              <w:jc w:val="center"/>
                                              <w:rPr>
                                                <w:b/>
                                                <w:sz w:val="18"/>
                                                <w:szCs w:val="18"/>
                                              </w:rPr>
                                            </w:pPr>
                                            <w:r w:rsidRPr="00A65C55">
                                              <w:rPr>
                                                <w:b/>
                                                <w:sz w:val="18"/>
                                                <w:szCs w:val="18"/>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1942223" y="4790540"/>
                                          <a:ext cx="771525" cy="233913"/>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Pr>
                                                <w:i/>
                                                <w:sz w:val="18"/>
                                                <w:szCs w:val="18"/>
                                              </w:rPr>
                                              <w:t>Audio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ectangle 553"/>
                                      <wps:cNvSpPr/>
                                      <wps:spPr>
                                        <a:xfrm>
                                          <a:off x="399895" y="285261"/>
                                          <a:ext cx="684523" cy="23368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jc w:val="center"/>
                                              <w:rPr>
                                                <w:i/>
                                                <w:sz w:val="18"/>
                                                <w:szCs w:val="18"/>
                                              </w:rPr>
                                            </w:pPr>
                                            <w:r>
                                              <w:rPr>
                                                <w:i/>
                                                <w:sz w:val="18"/>
                                                <w:szCs w:val="18"/>
                                              </w:rPr>
                                              <w:t>Audio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Straight Connector 554"/>
                                      <wps:cNvCnPr/>
                                      <wps:spPr>
                                        <a:xfrm>
                                          <a:off x="688688" y="518928"/>
                                          <a:ext cx="0" cy="440506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55" name="Straight Arrow Connector 555"/>
                                      <wps:cNvCnPr/>
                                      <wps:spPr>
                                        <a:xfrm>
                                          <a:off x="688680" y="4923806"/>
                                          <a:ext cx="1263426"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s:wsp>
                                  <wps:cNvPr id="556" name="Straight Arrow Connector 556"/>
                                  <wps:cNvCnPr/>
                                  <wps:spPr>
                                    <a:xfrm>
                                      <a:off x="3466769" y="2600077"/>
                                      <a:ext cx="0" cy="16093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s:wsp>
                                <wps:cNvPr id="557" name="Straight Arrow Connector 557"/>
                                <wps:cNvCnPr/>
                                <wps:spPr>
                                  <a:xfrm>
                                    <a:off x="2154804" y="7498080"/>
                                    <a:ext cx="0" cy="21003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58" name="Rectangle 558"/>
                                <wps:cNvSpPr/>
                                <wps:spPr>
                                  <a:xfrm>
                                    <a:off x="2894275" y="7704814"/>
                                    <a:ext cx="1496695" cy="29337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650FB4" w:rsidRDefault="003361D0" w:rsidP="003361D0">
                                      <w:pPr>
                                        <w:spacing w:after="0" w:line="240" w:lineRule="auto"/>
                                        <w:jc w:val="center"/>
                                        <w:rPr>
                                          <w:b/>
                                          <w:sz w:val="18"/>
                                          <w:szCs w:val="18"/>
                                        </w:rPr>
                                      </w:pPr>
                                      <w:r>
                                        <w:rPr>
                                          <w:b/>
                                          <w:sz w:val="18"/>
                                          <w:szCs w:val="18"/>
                                        </w:rPr>
                                        <w:t>Data Time Synchroniser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Rectangle 559"/>
                                <wps:cNvSpPr/>
                                <wps:spPr>
                                  <a:xfrm>
                                    <a:off x="1852654" y="7720716"/>
                                    <a:ext cx="483870" cy="277468"/>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Rectangle 560"/>
                                <wps:cNvSpPr/>
                                <wps:spPr>
                                  <a:xfrm>
                                    <a:off x="2456953" y="7704814"/>
                                    <a:ext cx="433070" cy="293370"/>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Pr="001C68D5" w:rsidRDefault="003361D0" w:rsidP="003361D0">
                                      <w:pPr>
                                        <w:spacing w:after="0" w:line="240" w:lineRule="auto"/>
                                        <w:jc w:val="center"/>
                                        <w:rPr>
                                          <w:i/>
                                          <w:sz w:val="18"/>
                                          <w:szCs w:val="18"/>
                                        </w:rPr>
                                      </w:pPr>
                                      <w:r w:rsidRPr="001C68D5">
                                        <w:rPr>
                                          <w:i/>
                                          <w:sz w:val="18"/>
                                          <w:szCs w:val="18"/>
                                        </w:rPr>
                                        <w:t>VGA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Straight Arrow Connector 561"/>
                                <wps:cNvCnPr/>
                                <wps:spPr>
                                  <a:xfrm>
                                    <a:off x="2639833" y="7498080"/>
                                    <a:ext cx="0" cy="2095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id="Group 476" o:spid="_x0000_s1112" style="position:absolute;left:0;text-align:left;margin-left:36.95pt;margin-top:23.8pt;width:345.75pt;height:630.05pt;z-index:251660288" coordsize="43913,8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">
                <v:shape id="Straight Arrow Connector 477" o:spid="_x0000_s1113" type="#_x0000_t32" style="position:absolute;left:36098;top:15346;width:0;height:1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vkFMQAAADcAAAADwAAAGRycy9kb3ducmV2LnhtbESP3WoCMRSE7wXfIZxCb8TNtpSq60ZR&#10;adFLtT7AYXP2x25OliRd17dvhEIvh5n5hsnXg2lFT843lhW8JCkI4sLqhisFl6/P6RyED8gaW8uk&#10;4E4e1qvxKMdM2xufqD+HSkQI+wwV1CF0mZS+qMmgT2xHHL3SOoMhSldJ7fAW4aaVr2n6Lg02HBdq&#10;7GhXU/F9/jEK6HDXdv/R7a6TqnHH42k7lIutUs9Pw2YJItAQ/sN/7YNW8Dabwe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QUxAAAANwAAAAPAAAAAAAAAAAA&#10;AAAAAKECAABkcnMvZG93bnJldi54bWxQSwUGAAAAAAQABAD5AAAAkgMAAAAA&#10;" strokecolor="black [3040]" strokeweight="1.5pt">
                  <v:stroke endarrow="open"/>
                </v:shape>
                <v:group id="Group 478" o:spid="_x0000_s1114" style="position:absolute;width:43913;height:80016" coordsize="43913,80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rect id="Rectangle 479" o:spid="_x0000_s1115" style="position:absolute;left:33315;top:12801;width:6241;height:2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L5cUA&#10;AADcAAAADwAAAGRycy9kb3ducmV2LnhtbESPQWvCQBSE70L/w/IKvenGUmyN2UgJSEt7ahoP3h7Z&#10;ZxLMvg3ZNSb99V1B8DjMzDdMsh1NKwbqXWNZwXIRgSAurW64UlD87uZvIJxH1thaJgUTOdimD7ME&#10;Y20v/END7isRIOxiVFB738VSurImg25hO+LgHW1v0AfZV1L3eAlw08rnKFpJgw2HhRo7ymoqT/nZ&#10;KPiepB+K/Wr9N2TNpPND9vFFmVJPj+P7BoSn0d/Dt/anVvDyuobrmXAE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ovlxQAAANwAAAAPAAAAAAAAAAAAAAAAAJgCAABkcnMv&#10;ZG93bnJldi54bWxQSwUGAAAAAAQABAD1AAAAigMAAAAA&#10;" fillcolor="white [3201]" strokecolor="black [3200]" strokeweight="2pt">
                    <v:textbox>
                      <w:txbxContent>
                        <w:p w:rsidR="003361D0" w:rsidRPr="004C2A0D" w:rsidRDefault="003361D0" w:rsidP="003361D0">
                          <w:pPr>
                            <w:spacing w:after="0" w:line="240" w:lineRule="auto"/>
                            <w:jc w:val="center"/>
                            <w:rPr>
                              <w:i/>
                              <w:sz w:val="18"/>
                              <w:szCs w:val="18"/>
                            </w:rPr>
                          </w:pPr>
                          <w:r>
                            <w:rPr>
                              <w:i/>
                              <w:sz w:val="18"/>
                              <w:szCs w:val="18"/>
                            </w:rPr>
                            <w:t>DVI</w:t>
                          </w:r>
                        </w:p>
                      </w:txbxContent>
                    </v:textbox>
                  </v:rect>
                  <v:shape id="Straight Arrow Connector 480" o:spid="_x0000_s1116" type="#_x0000_t32" style="position:absolute;left:31089;top:15346;width:0;height:1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cMR8EAAADcAAAADwAAAGRycy9kb3ducmV2LnhtbERP3WrCMBS+F/YO4Qi7kZk6RFxnLKts&#10;6KV1e4BDc2w7m5OSRNu+vbkQvPz4/jfZYFpxI+cbywoW8wQEcWl1w5WCv9+ftzUIH5A1tpZJwUge&#10;su3LZIOptj0XdDuFSsQQ9ikqqEPoUil9WZNBP7cdceTO1hkMEbpKaod9DDetfE+SlTTYcGyosaNd&#10;TeXldDUK6DBqu//udv+zqnHHY5EP549cqdfp8PUJItAQnuKH+6AVLNdxfjwTj4Dc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BwxHwQAAANwAAAAPAAAAAAAAAAAAAAAA&#10;AKECAABkcnMvZG93bnJldi54bWxQSwUGAAAAAAQABAD5AAAAjwMAAAAA&#10;" strokecolor="black [3040]" strokeweight="1.5pt">
                    <v:stroke endarrow="open"/>
                  </v:shape>
                  <v:group id="Group 481" o:spid="_x0000_s1117" style="position:absolute;width:43913;height:80016" coordsize="43913,80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rect id="Rectangle 482" o:spid="_x0000_s1118" style="position:absolute;left:17890;top:12245;width:44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dps8QA&#10;AADcAAAADwAAAGRycy9kb3ducmV2LnhtbESPQYvCMBSE78L+h/AWvGmqiLhdo0hhUfRkdQ97ezTP&#10;tti8lCZbW3+9EQSPw8x8wyzXnalES40rLSuYjCMQxJnVJecKzqef0QKE88gaK8ukoCcH69XHYImx&#10;tjc+Upv6XAQIuxgVFN7XsZQuK8igG9uaOHgX2xj0QTa51A3eAtxUchpFc2mw5LBQYE1JQdk1/TcK&#10;Dr307fl3/nVvk7LX6V+y3VOi1PCz23yD8NT5d/jV3mkFs8UU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nabPEAAAA3AAAAA8AAAAAAAAAAAAAAAAAmAIAAGRycy9k&#10;b3ducmV2LnhtbFBLBQYAAAAABAAEAPUAAACJAwAAAAA=&#10;" fillcolor="white [3201]" strokecolor="black [3200]" strokeweight="2pt">
                      <v:textbox>
                        <w:txbxContent>
                          <w:p w:rsidR="003361D0" w:rsidRPr="004C2A0D" w:rsidRDefault="003361D0" w:rsidP="003361D0">
                            <w:pPr>
                              <w:spacing w:after="0" w:line="240" w:lineRule="auto"/>
                              <w:jc w:val="center"/>
                              <w:rPr>
                                <w:i/>
                                <w:sz w:val="18"/>
                                <w:szCs w:val="18"/>
                              </w:rPr>
                            </w:pPr>
                            <w:r>
                              <w:rPr>
                                <w:i/>
                                <w:sz w:val="18"/>
                                <w:szCs w:val="18"/>
                              </w:rPr>
                              <w:t>DVI</w:t>
                            </w:r>
                          </w:p>
                        </w:txbxContent>
                      </v:textbox>
                    </v:rect>
                    <v:rect id="Rectangle 483" o:spid="_x0000_s1119" style="position:absolute;left:13040;top:12245;width:488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MKMUA&#10;AADcAAAADwAAAGRycy9kb3ducmV2LnhtbESPT2vCQBTE7wW/w/KE3urGP4hGV5GAWNpTox68PbLP&#10;JJh9G7JrTPrp3ULB4zAzv2HW285UoqXGlZYVjEcRCOLM6pJzBafj/mMBwnlkjZVlUtCTg+1m8LbG&#10;WNsH/1Cb+lwECLsYFRTe17GULivIoBvZmjh4V9sY9EE2udQNPgLcVHISRXNpsOSwUGBNSUHZLb0b&#10;Bd+99O3pPF/+tknZ6/SSHL4oUep92O1WIDx1/hX+b39qBbPFFP7Oh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8woxQAAANwAAAAPAAAAAAAAAAAAAAAAAJgCAABkcnMv&#10;ZG93bnJldi54bWxQSwUGAAAAAAQABAD1AAAAigMAAAAA&#10;" fillcolor="white [3201]" strokecolor="black [3200]" strokeweight="2pt">
                      <v:textbox>
                        <w:txbxContent>
                          <w:p w:rsidR="003361D0" w:rsidRPr="004C2A0D" w:rsidRDefault="003361D0" w:rsidP="003361D0">
                            <w:pPr>
                              <w:spacing w:after="0" w:line="240" w:lineRule="auto"/>
                              <w:jc w:val="center"/>
                              <w:rPr>
                                <w:i/>
                                <w:sz w:val="18"/>
                                <w:szCs w:val="18"/>
                              </w:rPr>
                            </w:pPr>
                            <w:r>
                              <w:rPr>
                                <w:i/>
                                <w:sz w:val="18"/>
                                <w:szCs w:val="18"/>
                              </w:rPr>
                              <w:t>DVI</w:t>
                            </w:r>
                          </w:p>
                        </w:txbxContent>
                      </v:textbox>
                    </v:rect>
                    <v:shape id="Straight Arrow Connector 484" o:spid="_x0000_s1120" type="#_x0000_t32" style="position:absolute;left:20355;top:14550;width:0;height:1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8PJMgAAADcAAAADwAAAGRycy9kb3ducmV2LnhtbESPQUvDQBSE7wX/w/IEL6XdqEFi2k0Q&#10;o9IeJJh66PE1+5oEs29Ddm2jv94VBI/DzHzDrPPJ9OJEo+ssK7heRiCIa6s7bhS8754XCQjnkTX2&#10;lknBFznIs4vZGlNtz/xGp8o3IkDYpaig9X5IpXR1Swbd0g7EwTva0aAPcmykHvEc4KaXN1F0Jw12&#10;HBZaHOixpfqj+jQKnjZ7Ku+3ZVyV0/z25fBdvPZFodTV5fSwAuFp8v/hv/ZGK4iTGH7PhCMgs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R8PJMgAAADcAAAADwAAAAAA&#10;AAAAAAAAAAChAgAAZHJzL2Rvd25yZXYueG1sUEsFBgAAAAAEAAQA+QAAAJYDAAAAAA==&#10;" strokecolor="black [3040]" strokeweight="1pt">
                      <v:stroke endarrow="open"/>
                    </v:shape>
                    <v:group id="Group 485" o:spid="_x0000_s1121" style="position:absolute;width:43913;height:80016" coordsize="43913,80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group id="Group 486" o:spid="_x0000_s1122" style="position:absolute;left:19242;top:69812;width:8863;height:5158" coordsize="8862,5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rect id="Rectangle 487" o:spid="_x0000_s1123" style="position:absolute;width:8862;height: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KK8UA&#10;AADcAAAADwAAAGRycy9kb3ducmV2LnhtbESPQWvCQBSE70L/w/IKvenGUmyM2UgJSEt7amoP3h7Z&#10;ZxLMvg3ZNSb99V1B8DjMzDdMuh1NKwbqXWNZwXIRgSAurW64UrD/2c1jEM4ja2wtk4KJHGyzh1mK&#10;ibYX/qah8JUIEHYJKqi97xIpXVmTQbewHXHwjrY36IPsK6l7vAS4aeVzFK2kwYbDQo0d5TWVp+Js&#10;FHxN0g/739X6b8ibSReH/P2TcqWeHse3DQhPo7+Hb+0PreAlfoX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MorxQAAANwAAAAPAAAAAAAAAAAAAAAAAJgCAABkcnMv&#10;ZG93bnJldi54bWxQSwUGAAAAAAQABAD1AAAAigMAAAAA&#10;" fillcolor="white [3201]" strokecolor="black [3200]" strokeweight="2pt">
                          <v:textbox>
                            <w:txbxContent>
                              <w:p w:rsidR="003361D0" w:rsidRPr="00340950" w:rsidRDefault="003361D0" w:rsidP="003361D0">
                                <w:pPr>
                                  <w:spacing w:line="240" w:lineRule="auto"/>
                                  <w:jc w:val="center"/>
                                  <w:rPr>
                                    <w:b/>
                                    <w:sz w:val="18"/>
                                    <w:szCs w:val="18"/>
                                  </w:rPr>
                                </w:pPr>
                                <w:r>
                                  <w:rPr>
                                    <w:b/>
                                    <w:sz w:val="18"/>
                                    <w:szCs w:val="18"/>
                                  </w:rPr>
                                  <w:t>VGA</w:t>
                                </w:r>
                                <w:r w:rsidRPr="00340950">
                                  <w:rPr>
                                    <w:b/>
                                    <w:sz w:val="18"/>
                                    <w:szCs w:val="18"/>
                                  </w:rPr>
                                  <w:t xml:space="preserve"> Splitter</w:t>
                                </w:r>
                              </w:p>
                            </w:txbxContent>
                          </v:textbox>
                        </v:rect>
                        <v:rect id="Rectangle 488" o:spid="_x0000_s1124" style="position:absolute;top:2782;width:4838;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9eWcAA&#10;AADcAAAADwAAAGRycy9kb3ducmV2LnhtbERPTYvCMBC9C/6HMII3TRUR7RpFCqLoaase9jY0s23Z&#10;ZlKaWFt/vTkIe3y8782uM5VoqXGlZQWzaQSCOLO65FzB7XqYrEA4j6yxskwKenKw2w4HG4y1ffI3&#10;tanPRQhhF6OCwvs6ltJlBRl0U1sTB+7XNgZ9gE0udYPPEG4qOY+ipTRYcmgosKakoOwvfRgFl176&#10;9nZfrl9tUvY6/UmOZ0qUGo+6/RcIT53/F3/cJ61gsQprw5lwBO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9eWcAAAADcAAAADwAAAAAAAAAAAAAAAACYAgAAZHJzL2Rvd25y&#10;ZXYueG1sUEsFBgAAAAAEAAQA9QAAAIUDA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rect id="Rectangle 489" o:spid="_x0000_s1125" style="position:absolute;left:4532;top:2782;width:4330;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P7wsUA&#10;AADcAAAADwAAAGRycy9kb3ducmV2LnhtbESPzWrDMBCE74W8g9hCb43cUkzsRgnBEBLSUx3nkNti&#10;bW0Ta2Us1T95+qpQ6HGYmW+Y9XYyrRiod41lBS/LCARxaXXDlYLivH9egXAeWWNrmRTM5GC7WTys&#10;MdV25E8acl+JAGGXooLa+y6V0pU1GXRL2xEH78v2Bn2QfSV1j2OAm1a+RlEsDTYcFmrsKKupvOXf&#10;RsHHLP1QXOLkPmTNrPNrdjhRptTT47R7B+Fp8v/hv/ZRK3hbJ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CxQAAANwAAAAPAAAAAAAAAAAAAAAAAJgCAABkcnMv&#10;ZG93bnJldi54bWxQSwUGAAAAAAQABAD1AAAAigM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group>
                      <v:group id="Group 490" o:spid="_x0000_s1126" style="position:absolute;width:43913;height:80016" coordsize="43913,80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group id="Group 491" o:spid="_x0000_s1127" style="position:absolute;width:43913;height:80016" coordorigin="3794,-79" coordsize="43913,80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group id="Group 492" o:spid="_x0000_s1128" style="position:absolute;left:3794;top:-79;width:43913;height:80015" coordorigin="3998,-298" coordsize="43914,80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 493" o:spid="_x0000_s1129" style="position:absolute;left:12222;width:35691;height:79720" coordorigin="8976" coordsize="35694,79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group id="Group 494" o:spid="_x0000_s1130" style="position:absolute;left:8976;width:35694;height:79727" coordorigin="8976" coordsize="35694,79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group id="Group 495" o:spid="_x0000_s1131" style="position:absolute;left:8976;width:35694;height:79727" coordorigin="8977" coordsize="35694,79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group id="Group 496" o:spid="_x0000_s1132" style="position:absolute;left:8977;width:35694;height:79728" coordorigin="8977" coordsize="35694,79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497" o:spid="_x0000_s1133" style="position:absolute;left:8977;width:35694;height:79728" coordorigin="-360" coordsize="35694,79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group id="Group 498" o:spid="_x0000_s1134" style="position:absolute;left:-360;width:35694;height:79734" coordorigin="-1656" coordsize="35694,79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group id="Group 499" o:spid="_x0000_s1135" style="position:absolute;left:-1656;width:31265;height:79734" coordorigin="-1656" coordsize="31268,79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group id="Group 500" o:spid="_x0000_s1136" style="position:absolute;left:-1656;width:31267;height:79734" coordorigin="-1657" coordsize="31270,79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group id="Group 501" o:spid="_x0000_s1137" style="position:absolute;left:8274;top:27361;width:15736;height:7663" coordorigin="7591,2933" coordsize="15736,7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group id="Group 502" o:spid="_x0000_s1138" style="position:absolute;left:7591;top:2933;width:15736;height:5111" coordorigin="7591,3002" coordsize="15736,5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angle 503" o:spid="_x0000_s1139" style="position:absolute;left:7591;top:5427;width:15736;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A78UA&#10;AADcAAAADwAAAGRycy9kb3ducmV2LnhtbESPT2vCQBTE70K/w/IKvenGlgaNrlIC0mJPpnrw9sg+&#10;k2D2bciu+eOn7xaEHoeZ+Q2z3g6mFh21rrKsYD6LQBDnVldcKDj+7KYLEM4ja6wtk4KRHGw3T5M1&#10;Jtr2fKAu84UIEHYJKii9bxIpXV6SQTezDXHwLrY16INsC6lb7APc1PI1imJpsOKwUGJDaUn5NbsZ&#10;Bd+j9N3xFC/vXVqNOjunn3tKlXp5Hj5WIDwN/j/8aH9pBe/RG/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cDvxQAAANwAAAAPAAAAAAAAAAAAAAAAAJgCAABkcnMv&#10;ZG93bnJldi54bWxQSwUGAAAAAAQABAD1AAAAigMAAAAA&#10;" fillcolor="white [3201]" strokecolor="black [3200]" strokeweight="2pt">
                                                  <v:textbox>
                                                    <w:txbxContent>
                                                      <w:p w:rsidR="003361D0" w:rsidRPr="00A204D2" w:rsidRDefault="003361D0" w:rsidP="003361D0">
                                                        <w:pPr>
                                                          <w:spacing w:after="0"/>
                                                          <w:jc w:val="center"/>
                                                          <w:rPr>
                                                            <w:b/>
                                                            <w:sz w:val="18"/>
                                                            <w:szCs w:val="18"/>
                                                          </w:rPr>
                                                        </w:pPr>
                                                        <w:r w:rsidRPr="00A204D2">
                                                          <w:rPr>
                                                            <w:b/>
                                                            <w:sz w:val="18"/>
                                                            <w:szCs w:val="18"/>
                                                          </w:rPr>
                                                          <w:t xml:space="preserve">Picture in Picture System </w:t>
                                                        </w:r>
                                                      </w:p>
                                                    </w:txbxContent>
                                                  </v:textbox>
                                                </v:rect>
                                                <v:rect id="Rectangle 504" o:spid="_x0000_s1140" style="position:absolute;left:7591;top:3139;width:4824;height:2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Ym8UA&#10;AADcAAAADwAAAGRycy9kb3ducmV2LnhtbESPT2vCQBTE70K/w/IKvenG0gaNrlIC0mJPpnrw9sg+&#10;k2D2bciu+eOn7xaEHoeZ+Q2z3g6mFh21rrKsYD6LQBDnVldcKDj+7KYLEM4ja6wtk4KRHGw3T5M1&#10;Jtr2fKAu84UIEHYJKii9bxIpXV6SQTezDXHwLrY16INsC6lb7APc1PI1imJpsOKwUGJDaUn5NbsZ&#10;Bd+j9N3xFC/vXVqNOjunn3tKlXp5Hj5WIDwN/j/8aH9pBe/RG/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FibxQAAANwAAAAPAAAAAAAAAAAAAAAAAJgCAABkcnMv&#10;ZG93bnJldi54bWxQSwUGAAAAAAQABAD1AAAAigMAAAAA&#10;" fillcolor="white [3201]" strokecolor="black [3200]" strokeweight="2pt">
                                                  <v:textbox>
                                                    <w:txbxContent>
                                                      <w:p w:rsidR="003361D0" w:rsidRPr="004C2A0D" w:rsidRDefault="003361D0" w:rsidP="003361D0">
                                                        <w:pPr>
                                                          <w:jc w:val="center"/>
                                                          <w:rPr>
                                                            <w:i/>
                                                            <w:sz w:val="18"/>
                                                            <w:szCs w:val="18"/>
                                                          </w:rPr>
                                                        </w:pPr>
                                                        <w:r>
                                                          <w:rPr>
                                                            <w:i/>
                                                            <w:sz w:val="18"/>
                                                            <w:szCs w:val="18"/>
                                                          </w:rPr>
                                                          <w:t>DVI</w:t>
                                                        </w:r>
                                                      </w:p>
                                                    </w:txbxContent>
                                                  </v:textbox>
                                                </v:rect>
                                                <v:rect id="Rectangle 505" o:spid="_x0000_s1141" style="position:absolute;left:18351;top:3002;width:4533;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9AMMA&#10;AADcAAAADwAAAGRycy9kb3ducmV2LnhtbESPQYvCMBSE7wv+h/AEb2vqgrJWo0hBFD1t1YO3R/Ns&#10;i81LabK19dcbYWGPw8x8wyzXnalES40rLSuYjCMQxJnVJecKzqft5zcI55E1VpZJQU8O1qvBxxJj&#10;bR/8Q23qcxEg7GJUUHhfx1K6rCCDbmxr4uDdbGPQB9nkUjf4CHBTya8omkmDJYeFAmtKCsru6a9R&#10;cOylb8+X2fzZJmWv02uyO1Ci1GjYbRYgPHX+P/zX3msF02gK7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z9AMMAAADcAAAADwAAAAAAAAAAAAAAAACYAgAAZHJzL2Rv&#10;d25yZXYueG1sUEsFBgAAAAAEAAQA9QAAAIgDAAAAAA==&#10;" fillcolor="white [3201]" strokecolor="black [3200]" strokeweight="2pt">
                                                  <v:textbox>
                                                    <w:txbxContent>
                                                      <w:p w:rsidR="003361D0" w:rsidRPr="004C2A0D" w:rsidRDefault="003361D0" w:rsidP="003361D0">
                                                        <w:pPr>
                                                          <w:jc w:val="center"/>
                                                          <w:rPr>
                                                            <w:i/>
                                                            <w:sz w:val="18"/>
                                                            <w:szCs w:val="18"/>
                                                          </w:rPr>
                                                        </w:pPr>
                                                        <w:r>
                                                          <w:rPr>
                                                            <w:i/>
                                                            <w:sz w:val="18"/>
                                                            <w:szCs w:val="18"/>
                                                          </w:rPr>
                                                          <w:t>VGA</w:t>
                                                        </w:r>
                                                      </w:p>
                                                    </w:txbxContent>
                                                  </v:textbox>
                                                </v:rect>
                                              </v:group>
                                              <v:rect id="Rectangle 506" o:spid="_x0000_s1142" style="position:absolute;left:13165;top:8044;width:4111;height:2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jd8UA&#10;AADcAAAADwAAAGRycy9kb3ducmV2LnhtbESPQWvCQBSE74X+h+UVvNWNBUObugkSKIo9Ge2ht0f2&#10;mQSzb0N2jYm/3i0IPQ4z8w2zykbTioF611hWsJhHIIhLqxuuFBwPX6/vIJxH1thaJgUTOcjS56cV&#10;JtpeeU9D4SsRIOwSVFB73yVSurImg25uO+LgnWxv0AfZV1L3eA1w08q3KIqlwYbDQo0d5TWV5+Ji&#10;FHxP0g/Hn/jjNuTNpIvffLOjXKnZy7j+BOFp9P/hR3urFSyjGP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mN3xQAAANwAAAAPAAAAAAAAAAAAAAAAAJgCAABkcnMv&#10;ZG93bnJldi54bWxQSwUGAAAAAAQABAD1AAAAigMAAAAA&#10;" fillcolor="white [3201]" strokecolor="black [3200]" strokeweight="2pt">
                                                <v:textbox>
                                                  <w:txbxContent>
                                                    <w:p w:rsidR="003361D0" w:rsidRPr="004C2A0D" w:rsidRDefault="003361D0" w:rsidP="003361D0">
                                                      <w:pPr>
                                                        <w:jc w:val="center"/>
                                                        <w:rPr>
                                                          <w:i/>
                                                          <w:sz w:val="18"/>
                                                          <w:szCs w:val="18"/>
                                                        </w:rPr>
                                                      </w:pPr>
                                                      <w:r w:rsidRPr="004C2A0D">
                                                        <w:rPr>
                                                          <w:i/>
                                                          <w:sz w:val="18"/>
                                                          <w:szCs w:val="18"/>
                                                        </w:rPr>
                                                        <w:t>DVI</w:t>
                                                      </w:r>
                                                    </w:p>
                                                  </w:txbxContent>
                                                </v:textbox>
                                              </v:rect>
                                            </v:group>
                                            <v:group id="Group 507" o:spid="_x0000_s1143" style="position:absolute;left:2124;width:27488;height:25751" coordorigin="2124" coordsize="27488,25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group id="Group 508" o:spid="_x0000_s1144" style="position:absolute;left:2124;width:12723;height:5665" coordorigin="2124" coordsize="12723,5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rect id="Rectangle 509" o:spid="_x0000_s1145" style="position:absolute;left:2124;width:12723;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3BcUA&#10;AADcAAAADwAAAGRycy9kb3ducmV2LnhtbESPzWrDMBCE74G8g9hAb4ncQE3sRAnFEFraU133kNti&#10;bWwTa2Us1T99+qpQyHGYmW+Yw2kyrRiod41lBY+bCARxaXXDlYLi87zegXAeWWNrmRTM5OB0XC4O&#10;mGo78gcNua9EgLBLUUHtfZdK6cqaDLqN7YiDd7W9QR9kX0nd4xjgppXbKIqlwYbDQo0dZTWVt/zb&#10;KHifpR+Krzj5GbJm1vkle3mjTKmH1fS8B+Fp8vfwf/tVK3iKEvg7E46AP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cFxQAAANwAAAAPAAAAAAAAAAAAAAAAAJgCAABkcnMv&#10;ZG93bnJldi54bWxQSwUGAAAAAAQABAD1AAAAigMAAAAA&#10;" fillcolor="white [3201]" strokecolor="black [3200]" strokeweight="2pt">
                                                  <v:textbox>
                                                    <w:txbxContent>
                                                      <w:p w:rsidR="003361D0" w:rsidRPr="00A65C55" w:rsidRDefault="003361D0" w:rsidP="003361D0">
                                                        <w:pPr>
                                                          <w:spacing w:after="0" w:line="240" w:lineRule="auto"/>
                                                          <w:jc w:val="center"/>
                                                          <w:rPr>
                                                            <w:b/>
                                                            <w:sz w:val="18"/>
                                                            <w:szCs w:val="18"/>
                                                          </w:rPr>
                                                        </w:pPr>
                                                        <w:r w:rsidRPr="00A65C55">
                                                          <w:rPr>
                                                            <w:b/>
                                                            <w:sz w:val="18"/>
                                                            <w:szCs w:val="18"/>
                                                          </w:rPr>
                                                          <w:t>Monitoring System 1</w:t>
                                                        </w:r>
                                                      </w:p>
                                                    </w:txbxContent>
                                                  </v:textbox>
                                                </v:rect>
                                                <v:rect id="Rectangle 510" o:spid="_x0000_s1146" style="position:absolute;left:2124;top:3060;width:4936;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IRcIA&#10;AADcAAAADwAAAGRycy9kb3ducmV2LnhtbERPu2rDMBTdC/kHcQPdGtmBhtSNbIIhtLRTHHfodrFu&#10;bVPryliKH/36aghkPJz3IZtNJ0YaXGtZQbyJQBBXVrdcKygvp6c9COeRNXaWScFCDrJ09XDARNuJ&#10;zzQWvhYhhF2CChrv+0RKVzVk0G1sTxy4HzsY9AEOtdQDTiHcdHIbRTtpsOXQ0GBPeUPVb3E1Cj4X&#10;6cfya/fyN+btoovv/O2DcqUe1/PxFYSn2d/FN/e7VvAch/n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EshFwgAAANwAAAAPAAAAAAAAAAAAAAAAAJgCAABkcnMvZG93&#10;bnJldi54bWxQSwUGAAAAAAQABAD1AAAAhwMAAAAA&#10;" fillcolor="white [3201]" strokecolor="black [3200]" strokeweight="2pt">
                                                  <v:textbox>
                                                    <w:txbxContent>
                                                      <w:p w:rsidR="003361D0" w:rsidRPr="00EB210F" w:rsidRDefault="003361D0" w:rsidP="003361D0">
                                                        <w:pPr>
                                                          <w:jc w:val="center"/>
                                                          <w:rPr>
                                                            <w:i/>
                                                            <w:sz w:val="18"/>
                                                            <w:szCs w:val="18"/>
                                                          </w:rPr>
                                                        </w:pPr>
                                                        <w:r>
                                                          <w:rPr>
                                                            <w:i/>
                                                            <w:sz w:val="18"/>
                                                            <w:szCs w:val="18"/>
                                                          </w:rPr>
                                                          <w:t>DVI</w:t>
                                                        </w:r>
                                                      </w:p>
                                                    </w:txbxContent>
                                                  </v:textbox>
                                                </v:rect>
                                              </v:group>
                                              <v:group id="Group 511" o:spid="_x0000_s1147" style="position:absolute;left:13963;width:15649;height:25751" coordorigin="-775" coordsize="15648,25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shape id="Straight Arrow Connector 512" o:spid="_x0000_s1148" type="#_x0000_t32" style="position:absolute;left:6288;top:5190;width:0;height:2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tscMAAADcAAAADwAAAGRycy9kb3ducmV2LnhtbESP3YrCMBSE7wXfIRzBG1lTBcXtNhUV&#10;F730Zx/g0Bzb7jYnJYla334jCF4OM/MNky0704gbOV9bVjAZJyCIC6trLhX8nL8/FiB8QNbYWCYF&#10;D/KwzPu9DFNt73yk2ymUIkLYp6igCqFNpfRFRQb92LbE0btYZzBE6UqpHd4j3DRymiRzabDmuFBh&#10;S5uKir/T1Sig/UPb3bbd/I7K2h0Ox3V3+VwrNRx0qy8QgbrwDr/ae61gNpnC80w8Aj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yrbHDAAAA3AAAAA8AAAAAAAAAAAAA&#10;AAAAoQIAAGRycy9kb3ducmV2LnhtbFBLBQYAAAAABAAEAPkAAACRAwAAAAA=&#10;" strokecolor="black [3040]" strokeweight="1.5pt">
                                                  <v:stroke endarrow="open"/>
                                                </v:shape>
                                                <v:group id="Group 513" o:spid="_x0000_s1149" style="position:absolute;left:2301;width:12572;height:5666" coordorigin="322" coordsize="12571,5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rect id="Rectangle 514" o:spid="_x0000_s1150" style="position:absolute;left:340;width:12554;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ORsUA&#10;AADcAAAADwAAAGRycy9kb3ducmV2LnhtbESPQWvCQBSE74X+h+UVvNVNxEqNbkQCRbGnpnrw9sg+&#10;k2D2bchuY+Kv7xYKHoeZ+YZZbwbTiJ46V1tWEE8jEMSF1TWXCo7fH6/vIJxH1thYJgUjOdikz09r&#10;TLS98Rf1uS9FgLBLUEHlfZtI6YqKDLqpbYmDd7GdQR9kV0rd4S3ATSNnUbSQBmsOCxW2lFVUXPMf&#10;o+BzlL4/nhbLe5/Vo87P2e5AmVKTl2G7AuFp8I/wf3uvFbzF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c5GxQAAANwAAAAPAAAAAAAAAAAAAAAAAJgCAABkcnMv&#10;ZG93bnJldi54bWxQSwUGAAAAAAQABAD1AAAAigMAAAAA&#10;" fillcolor="white [3201]" strokecolor="black [3200]" strokeweight="2pt">
                                                    <v:textbox>
                                                      <w:txbxContent>
                                                        <w:p w:rsidR="003361D0" w:rsidRPr="00340950" w:rsidRDefault="003361D0" w:rsidP="003361D0">
                                                          <w:pPr>
                                                            <w:spacing w:after="0" w:line="240" w:lineRule="auto"/>
                                                            <w:jc w:val="center"/>
                                                            <w:rPr>
                                                              <w:b/>
                                                              <w:sz w:val="18"/>
                                                              <w:szCs w:val="18"/>
                                                            </w:rPr>
                                                          </w:pPr>
                                                          <w:r w:rsidRPr="00340950">
                                                            <w:rPr>
                                                              <w:b/>
                                                              <w:sz w:val="18"/>
                                                              <w:szCs w:val="18"/>
                                                            </w:rPr>
                                                            <w:t>Monitoring System 2</w:t>
                                                          </w:r>
                                                        </w:p>
                                                        <w:p w:rsidR="003361D0" w:rsidRDefault="003361D0" w:rsidP="003361D0">
                                                          <w:pPr>
                                                            <w:spacing w:after="0"/>
                                                            <w:jc w:val="center"/>
                                                          </w:pPr>
                                                        </w:p>
                                                      </w:txbxContent>
                                                    </v:textbox>
                                                  </v:rect>
                                                  <v:rect id="Rectangle 515" o:spid="_x0000_s1151" style="position:absolute;left:322;top:3060;width:6552;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Vr3cQA&#10;AADcAAAADwAAAGRycy9kb3ducmV2LnhtbESPQYvCMBSE7wv+h/AEb2vqgrJWo0hBFD1t1YO3R/Ns&#10;i81LabK19dcbYWGPw8x8wyzXnalES40rLSuYjCMQxJnVJecKzqft5zcI55E1VpZJQU8O1qvBxxJj&#10;bR/8Q23qcxEg7GJUUHhfx1K6rCCDbmxr4uDdbGPQB9nkUjf4CHBTya8omkmDJYeFAmtKCsru6a9R&#10;cOylb8+X2fzZJmWv02uyO1Ci1GjYbRYgPHX+P/zX3msF08kU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la93EAAAA3AAAAA8AAAAAAAAAAAAAAAAAmAIAAGRycy9k&#10;b3ducmV2LnhtbFBLBQYAAAAABAAEAPUAAACJAwAAAAA=&#10;" fillcolor="white [3201]" strokecolor="black [3200]" strokeweight="2pt">
                                                    <v:textbox>
                                                      <w:txbxContent>
                                                        <w:p w:rsidR="003361D0" w:rsidRPr="00EB210F" w:rsidRDefault="003361D0" w:rsidP="003361D0">
                                                          <w:pPr>
                                                            <w:jc w:val="center"/>
                                                            <w:rPr>
                                                              <w:i/>
                                                              <w:sz w:val="18"/>
                                                              <w:szCs w:val="18"/>
                                                            </w:rPr>
                                                          </w:pPr>
                                                          <w:r>
                                                            <w:rPr>
                                                              <w:i/>
                                                              <w:sz w:val="18"/>
                                                              <w:szCs w:val="18"/>
                                                            </w:rPr>
                                                            <w:t>DVI</w:t>
                                                          </w:r>
                                                        </w:p>
                                                      </w:txbxContent>
                                                    </v:textbox>
                                                  </v:rect>
                                                </v:group>
                                                <v:group id="Group 516" o:spid="_x0000_s1152" style="position:absolute;left:-775;top:16801;width:10046;height:8950" coordorigin="-775,7046" coordsize="10049,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rect id="Rectangle 517" o:spid="_x0000_s1153" style="position:absolute;left:-775;top:9254;width:10048;height:4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McQA&#10;AADcAAAADwAAAGRycy9kb3ducmV2LnhtbESPQWvCQBSE74X+h+UVvNWNglqjq0igKHoy1YO3R/aZ&#10;BLNvQ3YbE3+9Wyh4HGbmG2a57kwlWmpcaVnBaBiBIM6sLjlXcPr5/vwC4TyyxsoyKejJwXr1/rbE&#10;WNs7H6lNfS4ChF2MCgrv61hKlxVk0A1tTRy8q20M+iCbXOoG7wFuKjmOoqk0WHJYKLCmpKDslv4a&#10;BYde+vZ0ns4fbVL2Or0k2z0lSg0+us0ChKfOv8L/7Z1WMBnN4O9MO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DHEAAAA3AAAAA8AAAAAAAAAAAAAAAAAmAIAAGRycy9k&#10;b3ducmV2LnhtbFBLBQYAAAAABAAEAPUAAACJAwAAAAA=&#10;" fillcolor="white [3201]" strokecolor="black [3200]" strokeweight="2pt">
                                                    <v:textbox>
                                                      <w:txbxContent>
                                                        <w:p w:rsidR="003361D0" w:rsidRPr="00540FC1" w:rsidRDefault="003361D0" w:rsidP="003361D0">
                                                          <w:pPr>
                                                            <w:spacing w:line="240" w:lineRule="auto"/>
                                                            <w:jc w:val="center"/>
                                                            <w:rPr>
                                                              <w:b/>
                                                              <w:sz w:val="18"/>
                                                              <w:szCs w:val="18"/>
                                                            </w:rPr>
                                                          </w:pPr>
                                                          <w:r>
                                                            <w:rPr>
                                                              <w:b/>
                                                              <w:sz w:val="18"/>
                                                              <w:szCs w:val="18"/>
                                                            </w:rPr>
                                                            <w:t>DVI</w:t>
                                                          </w:r>
                                                          <w:r w:rsidRPr="00540FC1">
                                                            <w:rPr>
                                                              <w:b/>
                                                              <w:sz w:val="18"/>
                                                              <w:szCs w:val="18"/>
                                                            </w:rPr>
                                                            <w:t xml:space="preserve"> to VGA Converter</w:t>
                                                          </w:r>
                                                        </w:p>
                                                      </w:txbxContent>
                                                    </v:textbox>
                                                  </v:rect>
                                                  <v:rect id="Rectangle 518" o:spid="_x0000_s1154" style="position:absolute;left:2638;top:7046;width:6553;height:2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EQ8IA&#10;AADcAAAADwAAAGRycy9kb3ducmV2LnhtbERPu2rDMBTdC/kHcQPdGtmBhtSNbIIhtLRTHHfodrFu&#10;bVPryliKH/36aghkPJz3IZtNJ0YaXGtZQbyJQBBXVrdcKygvp6c9COeRNXaWScFCDrJ09XDARNuJ&#10;zzQWvhYhhF2CChrv+0RKVzVk0G1sTxy4HzsY9AEOtdQDTiHcdHIbRTtpsOXQ0GBPeUPVb3E1Cj4X&#10;6cfya/fyN+btoovv/O2DcqUe1/PxFYSn2d/FN/e7VvAch7X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ZMRDwgAAANwAAAAPAAAAAAAAAAAAAAAAAJgCAABkcnMvZG93&#10;bnJldi54bWxQSwUGAAAAAAQABAD1AAAAhwMAAAAA&#10;" fillcolor="white [3201]" strokecolor="black [3200]" strokeweight="2pt">
                                                    <v:textbox>
                                                      <w:txbxContent>
                                                        <w:p w:rsidR="003361D0" w:rsidRPr="004C2A0D" w:rsidRDefault="003361D0" w:rsidP="003361D0">
                                                          <w:pPr>
                                                            <w:jc w:val="center"/>
                                                            <w:rPr>
                                                              <w:i/>
                                                              <w:sz w:val="18"/>
                                                              <w:szCs w:val="18"/>
                                                            </w:rPr>
                                                          </w:pPr>
                                                          <w:r>
                                                            <w:rPr>
                                                              <w:i/>
                                                              <w:sz w:val="18"/>
                                                              <w:szCs w:val="18"/>
                                                            </w:rPr>
                                                            <w:t>DVI</w:t>
                                                          </w:r>
                                                        </w:p>
                                                      </w:txbxContent>
                                                    </v:textbox>
                                                  </v:rect>
                                                  <v:rect id="Rectangle 519" o:spid="_x0000_s1155" style="position:absolute;left:3684;top:13320;width:5589;height:2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h2MQA&#10;AADcAAAADwAAAGRycy9kb3ducmV2LnhtbESPQYvCMBSE78L+h/AWvGnqgqJdo0hhUfRkdQ97ezRv&#10;22LzUppYW3+9EQSPw8x8wyzXnalES40rLSuYjCMQxJnVJecKzqef0RyE88gaK8ukoCcH69XHYImx&#10;tjc+Upv6XAQIuxgVFN7XsZQuK8igG9uaOHj/tjHog2xyqRu8Bbip5FcUzaTBksNCgTUlBWWX9GoU&#10;HHrp2/PvbHFvk7LX6V+y3VOi1PCz23yD8NT5d/jV3mkF08k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oYdjEAAAA3AAAAA8AAAAAAAAAAAAAAAAAmAIAAGRycy9k&#10;b3ducmV2LnhtbFBLBQYAAAAABAAEAPUAAACJAwAAAAA=&#10;" fillcolor="white [3201]" strokecolor="black [3200]" strokeweight="2pt">
                                                    <v:textbox>
                                                      <w:txbxContent>
                                                        <w:p w:rsidR="003361D0" w:rsidRPr="004C2A0D" w:rsidRDefault="003361D0" w:rsidP="003361D0">
                                                          <w:pPr>
                                                            <w:spacing w:after="0" w:line="240" w:lineRule="auto"/>
                                                            <w:jc w:val="center"/>
                                                            <w:rPr>
                                                              <w:i/>
                                                              <w:sz w:val="18"/>
                                                              <w:szCs w:val="18"/>
                                                            </w:rPr>
                                                          </w:pPr>
                                                          <w:r>
                                                            <w:rPr>
                                                              <w:i/>
                                                              <w:sz w:val="18"/>
                                                              <w:szCs w:val="18"/>
                                                            </w:rPr>
                                                            <w:t>VGA</w:t>
                                                          </w:r>
                                                        </w:p>
                                                      </w:txbxContent>
                                                    </v:textbox>
                                                  </v:rect>
                                                </v:group>
                                              </v:group>
                                            </v:group>
                                            <v:group id="Group 520" o:spid="_x0000_s1156" style="position:absolute;left:-1657;top:35024;width:17504;height:44714" coordorigin="-6843,358" coordsize="17505,44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Straight Arrow Connector 521" o:spid="_x0000_s1157" type="#_x0000_t32" style="position:absolute;left:10479;top:358;width:0;height:2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5e8MAAADcAAAADwAAAGRycy9kb3ducmV2LnhtbESP3YrCMBSE7wXfIRzBG1lTBcXtNhUV&#10;F730Zx/g0Bzb7jYnJYla334jCF4OM/MNky0704gbOV9bVjAZJyCIC6trLhX8nL8/FiB8QNbYWCYF&#10;D/KwzPu9DFNt73yk2ymUIkLYp6igCqFNpfRFRQb92LbE0btYZzBE6UqpHd4j3DRymiRzabDmuFBh&#10;S5uKir/T1Sig/UPb3bbd/I7K2h0Ox3V3+VwrNRx0qy8QgbrwDr/ae61gNp3A80w8Aj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M+XvDAAAA3AAAAA8AAAAAAAAAAAAA&#10;AAAAoQIAAGRycy9kb3ducmV2LnhtbFBLBQYAAAAABAAEAPkAAACRAwAAAAA=&#10;" strokecolor="black [3040]" strokeweight="1.5pt">
                                                <v:stroke endarrow="open"/>
                                              </v:shape>
                                              <v:rect id="Rectangle 522" o:spid="_x0000_s1158" style="position:absolute;left:5815;top:32336;width:4846;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A5FMQA&#10;AADcAAAADwAAAGRycy9kb3ducmV2LnhtbESPQWvCQBSE7wX/w/IEb3VjQKnRVSQgFXtq1IO3R/aZ&#10;BLNvQ3YbE3+9Wyj0OMzMN8x625tadNS6yrKC2TQCQZxbXXGh4Hzav3+AcB5ZY22ZFAzkYLsZva0x&#10;0fbB39RlvhABwi5BBaX3TSKly0sy6Ka2IQ7ezbYGfZBtIXWLjwA3tYyjaCENVhwWSmwoLSm/Zz9G&#10;wdcgfXe+LJbPLq0GnV3TzyOlSk3G/W4FwlPv/8N/7YNWMI9j+D0Tjo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gORTEAAAA3AAAAA8AAAAAAAAAAAAAAAAAmAIAAGRycy9k&#10;b3ducmV2LnhtbFBLBQYAAAAABAAEAPUAAACJAw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rect id="Rectangle 523" o:spid="_x0000_s1159" style="position:absolute;left:-6843;top:42262;width:104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cj8UA&#10;AADcAAAADwAAAGRycy9kb3ducmV2LnhtbESPQWvCQBSE70L/w/IK3nRTS6WNbkIJSMWeTNODt0f2&#10;NQnNvg3ZNSb++m5B8DjMzDfMNh1NKwbqXWNZwdMyAkFcWt1wpaD42i1eQTiPrLG1TAomcpAmD7Mt&#10;xtpe+EhD7isRIOxiVFB738VSurImg25pO+Lg/djeoA+yr6Tu8RLgppWrKFpLgw2HhRo7ymoqf/Oz&#10;UfA5ST8U3+u365A1k85P2ceBMqXmj+P7BoSn0d/Dt/ZeK3hZPcP/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JyPxQAAANwAAAAPAAAAAAAAAAAAAAAAAJgCAABkcnMv&#10;ZG93bnJldi54bWxQSwUGAAAAAAQABAD1AAAAigMAAAAA&#10;" fillcolor="white [3201]" strokecolor="black [3200]" strokeweight="2pt">
                                                <v:textbox>
                                                  <w:txbxContent>
                                                    <w:p w:rsidR="003361D0" w:rsidRPr="00650FB4" w:rsidRDefault="003361D0" w:rsidP="003361D0">
                                                      <w:pPr>
                                                        <w:spacing w:after="0" w:line="240" w:lineRule="auto"/>
                                                        <w:jc w:val="center"/>
                                                        <w:rPr>
                                                          <w:b/>
                                                          <w:sz w:val="18"/>
                                                          <w:szCs w:val="18"/>
                                                        </w:rPr>
                                                      </w:pPr>
                                                      <w:r w:rsidRPr="00650FB4">
                                                        <w:rPr>
                                                          <w:b/>
                                                          <w:sz w:val="18"/>
                                                          <w:szCs w:val="18"/>
                                                        </w:rPr>
                                                        <w:t>Display Monitor</w:t>
                                                      </w:r>
                                                    </w:p>
                                                  </w:txbxContent>
                                                </v:textbox>
                                              </v:rect>
                                            </v:group>
                                          </v:group>
                                          <v:rect id="Rectangle 524" o:spid="_x0000_s1160" style="position:absolute;left:17319;top:9688;width:12226;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E+8UA&#10;AADcAAAADwAAAGRycy9kb3ducmV2LnhtbESPQWvCQBSE70L/w/IK3nRTaaWNbkIJSMWeTNODt0f2&#10;NQnNvg3ZNSb++m5B8DjMzDfMNh1NKwbqXWNZwdMyAkFcWt1wpaD42i1eQTiPrLG1TAomcpAmD7Mt&#10;xtpe+EhD7isRIOxiVFB738VSurImg25pO+Lg/djeoA+yr6Tu8RLgppWrKFpLgw2HhRo7ymoqf/Oz&#10;UfA5ST8U3+u365A1k85P2ceBMqXmj+P7BoSn0d/Dt/ZeK3hZPcP/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QT7xQAAANwAAAAPAAAAAAAAAAAAAAAAAJgCAABkcnMv&#10;ZG93bnJldi54bWxQSwUGAAAAAAQABAD1AAAAigMAAAAA&#10;" fillcolor="white [3201]" strokecolor="black [3200]" strokeweight="2pt">
                                            <v:textbox>
                                              <w:txbxContent>
                                                <w:p w:rsidR="003361D0" w:rsidRPr="00340950" w:rsidRDefault="003361D0" w:rsidP="003361D0">
                                                  <w:pPr>
                                                    <w:spacing w:line="240" w:lineRule="auto"/>
                                                    <w:jc w:val="center"/>
                                                    <w:rPr>
                                                      <w:b/>
                                                      <w:sz w:val="18"/>
                                                      <w:szCs w:val="18"/>
                                                    </w:rPr>
                                                  </w:pPr>
                                                  <w:r>
                                                    <w:rPr>
                                                      <w:b/>
                                                      <w:sz w:val="18"/>
                                                      <w:szCs w:val="18"/>
                                                    </w:rPr>
                                                    <w:t>DVI</w:t>
                                                  </w:r>
                                                  <w:r w:rsidRPr="00340950">
                                                    <w:rPr>
                                                      <w:b/>
                                                      <w:sz w:val="18"/>
                                                      <w:szCs w:val="18"/>
                                                    </w:rPr>
                                                    <w:t xml:space="preserve"> Splitter</w:t>
                                                  </w:r>
                                                </w:p>
                                              </w:txbxContent>
                                            </v:textbox>
                                          </v:rect>
                                          <v:rect id="Rectangle 525" o:spid="_x0000_s1161" style="position:absolute;left:17376;top:7131;width:6552;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hYMQA&#10;AADcAAAADwAAAGRycy9kb3ducmV2LnhtbESPQYvCMBSE7wv+h/AEb2uqoKzVKFIQxT1t1YO3R/Ns&#10;i81LaWJt/fVmYWGPw8x8w6w2nalES40rLSuYjCMQxJnVJecKzqfd5xcI55E1VpZJQU8ONuvBxwpj&#10;bZ/8Q23qcxEg7GJUUHhfx1K6rCCDbmxr4uDdbGPQB9nkUjf4DHBTyWkUzaXBksNCgTUlBWX39GEU&#10;fPfSt+fLfPFqk7LX6TXZHylRajTstksQnjr/H/5rH7SC2XQGv2fC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JoWDEAAAA3AAAAA8AAAAAAAAAAAAAAAAAmAIAAGRycy9k&#10;b3ducmV2LnhtbFBLBQYAAAAABAAEAPUAAACJAwAAAAA=&#10;" fillcolor="white [3201]" strokecolor="black [3200]" strokeweight="2pt">
                                            <v:textbox>
                                              <w:txbxContent>
                                                <w:p w:rsidR="003361D0" w:rsidRPr="00EB210F" w:rsidRDefault="003361D0" w:rsidP="003361D0">
                                                  <w:pPr>
                                                    <w:jc w:val="center"/>
                                                    <w:rPr>
                                                      <w:i/>
                                                      <w:sz w:val="18"/>
                                                      <w:szCs w:val="18"/>
                                                    </w:rPr>
                                                  </w:pPr>
                                                  <w:r>
                                                    <w:rPr>
                                                      <w:i/>
                                                      <w:sz w:val="18"/>
                                                      <w:szCs w:val="18"/>
                                                    </w:rPr>
                                                    <w:t>DVI</w:t>
                                                  </w:r>
                                                </w:p>
                                              </w:txbxContent>
                                            </v:textbox>
                                          </v:rect>
                                          <v:rect id="Rectangle 526" o:spid="_x0000_s1162" style="position:absolute;left:17319;top:12485;width:6211;height:2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s/F8QA&#10;AADcAAAADwAAAGRycy9kb3ducmV2LnhtbESPQWvCQBSE74L/YXmCN90oNLTRVSQgLXpqqgdvj+wz&#10;CWbfhuw2Jv56Vyj0OMzMN8x625tadNS6yrKCxTwCQZxbXXGh4PSzn72DcB5ZY22ZFAzkYLsZj9aY&#10;aHvnb+oyX4gAYZeggtL7JpHS5SUZdHPbEAfvaluDPsi2kLrFe4CbWi6jKJYGKw4LJTaUlpTfsl+j&#10;4DhI353O8cejS6tBZ5f080CpUtNJv1uB8NT7//Bf+0sreFvG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PxfEAAAA3AAAAA8AAAAAAAAAAAAAAAAAmAIAAGRycy9k&#10;b3ducmV2LnhtbFBLBQYAAAAABAAEAPUAAACJAwAAAAA=&#10;" fillcolor="white [3201]" strokecolor="black [3200]" strokeweight="2pt">
                                            <v:textbox>
                                              <w:txbxContent>
                                                <w:p w:rsidR="003361D0" w:rsidRPr="004C2A0D" w:rsidRDefault="003361D0" w:rsidP="003361D0">
                                                  <w:pPr>
                                                    <w:spacing w:after="0" w:line="240" w:lineRule="auto"/>
                                                    <w:jc w:val="center"/>
                                                    <w:rPr>
                                                      <w:i/>
                                                      <w:sz w:val="18"/>
                                                      <w:szCs w:val="18"/>
                                                    </w:rPr>
                                                  </w:pPr>
                                                  <w:r>
                                                    <w:rPr>
                                                      <w:i/>
                                                      <w:sz w:val="18"/>
                                                      <w:szCs w:val="18"/>
                                                    </w:rPr>
                                                    <w:t>DVI</w:t>
                                                  </w:r>
                                                </w:p>
                                              </w:txbxContent>
                                            </v:textbox>
                                          </v:rect>
                                        </v:group>
                                        <v:rect id="Rectangle 527" o:spid="_x0000_s1163" style="position:absolute;left:24707;top:16608;width:6210;height:2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ajMUA&#10;AADcAAAADwAAAGRycy9kb3ducmV2LnhtbESPT2vCQBTE70K/w/IKvemmgv+iq5SAWNqTMR68PbLP&#10;JJh9G7JrTPrpu4WCx2FmfsNsdr2pRUetqywreJ9EIIhzqysuFGSn/XgJwnlkjbVlUjCQg932ZbTB&#10;WNsHH6lLfSEChF2MCkrvm1hKl5dk0E1sQxy8q20N+iDbQuoWHwFuajmNork0WHFYKLGhpKT8lt6N&#10;gu9B+i47z1c/XVINOr0khy9KlHp77T/WIDz1/hn+b39qBbPpAv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5qMxQAAANwAAAAPAAAAAAAAAAAAAAAAAJgCAABkcnMv&#10;ZG93bnJldi54bWxQSwUGAAAAAAQABAD1AAAAigMAAAAA&#10;" fillcolor="white [3201]" strokecolor="black [3200]" strokeweight="2pt">
                                          <v:textbox>
                                            <w:txbxContent>
                                              <w:p w:rsidR="003361D0" w:rsidRPr="004C2A0D" w:rsidRDefault="003361D0" w:rsidP="003361D0">
                                                <w:pPr>
                                                  <w:spacing w:after="0" w:line="240" w:lineRule="auto"/>
                                                  <w:jc w:val="center"/>
                                                  <w:rPr>
                                                    <w:i/>
                                                    <w:sz w:val="18"/>
                                                    <w:szCs w:val="18"/>
                                                  </w:rPr>
                                                </w:pPr>
                                                <w:r>
                                                  <w:rPr>
                                                    <w:i/>
                                                    <w:sz w:val="18"/>
                                                    <w:szCs w:val="18"/>
                                                  </w:rPr>
                                                  <w:t>DVI</w:t>
                                                </w:r>
                                              </w:p>
                                            </w:txbxContent>
                                          </v:textbox>
                                        </v:rect>
                                        <v:rect id="Rectangle 528" o:spid="_x0000_s1164" style="position:absolute;left:24695;top:18753;width:93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O/sIA&#10;AADcAAAADwAAAGRycy9kb3ducmV2LnhtbERPPWvDMBDdA/kP4gLdYrmBhsS1EoqhtDRTHWfodlhX&#10;29Q6GUl17P76aChkfLzv/DiZXozkfGdZwWOSgiCure64UVCdX9c7ED4ga+wtk4KZPBwPy0WOmbZX&#10;/qSxDI2IIewzVNCGMGRS+rolgz6xA3Hkvq0zGCJ0jdQOrzHc9HKTpltpsOPY0OJARUv1T/lrFJxm&#10;Gcbqst3/jUU36/KrePugQqmH1fTyDCLQFO7if/e7VvC0iWvjmXgE5O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CA7+wgAAANwAAAAPAAAAAAAAAAAAAAAAAJgCAABkcnMvZG93&#10;bnJldi54bWxQSwUGAAAAAAQABAD1AAAAhwMAAAAA&#10;" fillcolor="white [3201]" strokecolor="black [3200]" strokeweight="2pt">
                                          <v:textbo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v:textbox>
                                        </v:rect>
                                      </v:group>
                                      <v:group id="Group 529" o:spid="_x0000_s1165" style="position:absolute;left:4318;top:5665;width:9323;height:6335" coordorigin="4318,-2045" coordsize="9323,6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shape id="Straight Arrow Connector 530" o:spid="_x0000_s1166" type="#_x0000_t32" style="position:absolute;left:5888;top:-2045;width:1;height:13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GEsEAAADcAAAADwAAAGRycy9kb3ducmV2LnhtbERPz2vCMBS+C/4P4Qm7aapjMjqjTEHZ&#10;cepAj8/mrSlrXmqS2fa/NwfB48f3e7HqbC1u5EPlWMF0koEgLpyuuFTwc9yO30GEiKyxdkwKegqw&#10;Wg4HC8y1a3lPt0MsRQrhkKMCE2OTSxkKQxbDxDXEift13mJM0JdSe2xTuK3lLMvm0mLFqcFgQxtD&#10;xd/h3yq49tPL+tLvmu+2353M2p9P7f6s1Muo+/wAEamLT/HD/aUVvL2m+elMOgJ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fEYSwQAAANwAAAAPAAAAAAAAAAAAAAAA&#10;AKECAABkcnMvZG93bnJldi54bWxQSwUGAAAAAAQABAD5AAAAjwMAAAAA&#10;" strokecolor="black [3040]" strokeweight="1.5pt">
                                          <v:stroke endarrow="open"/>
                                        </v:shape>
                                        <v:rect id="Rectangle 531" o:spid="_x0000_s1167" style="position:absolute;left:4318;top:1495;width:9323;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xvsUA&#10;AADcAAAADwAAAGRycy9kb3ducmV2LnhtbESPQWvCQBSE74X+h+UVvNVNlEqNbkQCRbGnpnrw9sg+&#10;k2D2bchuY+Kv7xYKHoeZ+YZZbwbTiJ46V1tWEE8jEMSF1TWXCo7fH6/vIJxH1thYJgUjOdikz09r&#10;TLS98Rf1uS9FgLBLUEHlfZtI6YqKDLqpbYmDd7GdQR9kV0rd4S3ATSNnUbSQBmsOCxW2lFVUXPMf&#10;o+BzlL4/nhbLe5/Vo87P2e5AmVKTl2G7AuFp8I/wf3uvFbzNY/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zG+xQAAANwAAAAPAAAAAAAAAAAAAAAAAJgCAABkcnMv&#10;ZG93bnJldi54bWxQSwUGAAAAAAQABAD1AAAAigMAAAAA&#10;" fillcolor="white [3201]" strokecolor="black [3200]" strokeweight="2pt">
                                          <v:textbox>
                                            <w:txbxContent>
                                              <w:p w:rsidR="003361D0" w:rsidRPr="00340950" w:rsidRDefault="003361D0" w:rsidP="003361D0">
                                                <w:pPr>
                                                  <w:spacing w:line="240" w:lineRule="auto"/>
                                                  <w:jc w:val="center"/>
                                                  <w:rPr>
                                                    <w:b/>
                                                    <w:sz w:val="18"/>
                                                    <w:szCs w:val="18"/>
                                                  </w:rPr>
                                                </w:pPr>
                                                <w:r>
                                                  <w:rPr>
                                                    <w:b/>
                                                    <w:sz w:val="18"/>
                                                    <w:szCs w:val="18"/>
                                                  </w:rPr>
                                                  <w:t>DVI</w:t>
                                                </w:r>
                                                <w:r w:rsidRPr="00340950">
                                                  <w:rPr>
                                                    <w:b/>
                                                    <w:sz w:val="18"/>
                                                    <w:szCs w:val="18"/>
                                                  </w:rPr>
                                                  <w:t xml:space="preserve"> Splitter</w:t>
                                                </w:r>
                                              </w:p>
                                            </w:txbxContent>
                                          </v:textbox>
                                        </v:rect>
                                        <v:rect id="Rectangle 532" o:spid="_x0000_s1168" style="position:absolute;left:4318;top:-743;width:4896;height:2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vycUA&#10;AADcAAAADwAAAGRycy9kb3ducmV2LnhtbESPQWvCQBSE70L/w/IK3nRTS6WNbkIJSMWeTNODt0f2&#10;NQnNvg3ZNSb++m5B8DjMzDfMNh1NKwbqXWNZwdMyAkFcWt1wpaD42i1eQTiPrLG1TAomcpAmD7Mt&#10;xtpe+EhD7isRIOxiVFB738VSurImg25pO+Lg/djeoA+yr6Tu8RLgppWrKFpLgw2HhRo7ymoqf/Oz&#10;UfA5ST8U3+u365A1k85P2ceBMqXmj+P7BoSn0d/Dt/ZeK3h5XsH/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JxQAAANwAAAAPAAAAAAAAAAAAAAAAAJgCAABkcnMv&#10;ZG93bnJldi54bWxQSwUGAAAAAAQABAD1AAAAigMAAAAA&#10;" fillcolor="white [3201]" strokecolor="black [3200]" strokeweight="2pt">
                                          <v:textbox>
                                            <w:txbxContent>
                                              <w:p w:rsidR="003361D0" w:rsidRPr="00EB210F" w:rsidRDefault="003361D0" w:rsidP="003361D0">
                                                <w:pPr>
                                                  <w:jc w:val="center"/>
                                                  <w:rPr>
                                                    <w:i/>
                                                    <w:sz w:val="18"/>
                                                    <w:szCs w:val="18"/>
                                                  </w:rPr>
                                                </w:pPr>
                                                <w:r>
                                                  <w:rPr>
                                                    <w:i/>
                                                    <w:sz w:val="18"/>
                                                    <w:szCs w:val="18"/>
                                                  </w:rPr>
                                                  <w:t>DVI</w:t>
                                                </w:r>
                                              </w:p>
                                            </w:txbxContent>
                                          </v:textbox>
                                        </v:rect>
                                      </v:group>
                                    </v:group>
                                    <v:shape id="Straight Arrow Connector 533" o:spid="_x0000_s1169" type="#_x0000_t32" style="position:absolute;left:16250;top:14272;width:2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USsIAAADcAAAADwAAAGRycy9kb3ducmV2LnhtbESP3YrCMBSE7wXfIRzBG9HUlRWtRlFx&#10;0Uv/HuDQHNtqc1KSrNa33wgLXg4z8w0zXzamEg9yvrSsYDhIQBBnVpecK7icf/oTED4ga6wsk4IX&#10;eVgu2q05pto++UiPU8hFhLBPUUERQp1K6bOCDPqBrYmjd7XOYIjS5VI7fEa4qeRXkoylwZLjQoE1&#10;bQrK7qdfo4D2L21323pz6+WlOxyO6+Y6XSvV7TSrGYhATfiE/9t7reB7NIL3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tUSsIAAADcAAAADwAAAAAAAAAAAAAA&#10;AAChAgAAZHJzL2Rvd25yZXYueG1sUEsFBgAAAAAEAAQA+QAAAJADAAAAAA==&#10;" strokecolor="black [3040]" strokeweight="1.5pt">
                                      <v:stroke endarrow="open"/>
                                    </v:shape>
                                    <v:rect id="Rectangle 534" o:spid="_x0000_s1170" style="position:absolute;left:12758;top:16083;width:6073;height:2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SJsUA&#10;AADcAAAADwAAAGRycy9kb3ducmV2LnhtbESPQWvCQBSE7wX/w/IEb3XTaqWm2UgJSEs9Ge3B2yP7&#10;moRm34bsGhN/fVcoeBxm5hsm2QymET11rras4GkegSAurK65VHA8bB9fQTiPrLGxTApGcrBJJw8J&#10;xtpeeE997ksRIOxiVFB538ZSuqIig25uW+Lg/djOoA+yK6Xu8BLgppHPUbSSBmsOCxW2lFVU/OZn&#10;o2A3St8fv1fra5/Vo85P2ccXZUrNpsP7GwhPg7+H/9ufWsHLYgm3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JImxQAAANwAAAAPAAAAAAAAAAAAAAAAAJgCAABkcnMv&#10;ZG93bnJldi54bWxQSwUGAAAAAAQABAD1AAAAigMAAAAA&#10;" fillcolor="white [3201]" strokecolor="black [3200]" strokeweight="2pt">
                                      <v:textbox>
                                        <w:txbxContent>
                                          <w:p w:rsidR="003361D0" w:rsidRPr="003677DA" w:rsidRDefault="003361D0" w:rsidP="003361D0">
                                            <w:pPr>
                                              <w:spacing w:after="0" w:line="240" w:lineRule="auto"/>
                                              <w:jc w:val="center"/>
                                              <w:rPr>
                                                <w:i/>
                                                <w:sz w:val="18"/>
                                                <w:szCs w:val="18"/>
                                              </w:rPr>
                                            </w:pPr>
                                            <w:r>
                                              <w:rPr>
                                                <w:i/>
                                                <w:sz w:val="18"/>
                                                <w:szCs w:val="18"/>
                                              </w:rPr>
                                              <w:t>DVI</w:t>
                                            </w:r>
                                          </w:p>
                                        </w:txbxContent>
                                      </v:textbox>
                                    </v:rect>
                                    <v:rect id="Rectangle 535" o:spid="_x0000_s1171" style="position:absolute;left:9020;top:18617;width:9811;height:4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3vcUA&#10;AADcAAAADwAAAGRycy9kb3ducmV2LnhtbESPQWvCQBSE74L/YXmF3nTTFsVGN0ECpcWejOnB2yP7&#10;moRm34bsNib99W5B8DjMzDfMLh1NKwbqXWNZwdMyAkFcWt1wpaA4vS02IJxH1thaJgUTOUiT+WyH&#10;sbYXPtKQ+0oECLsYFdTed7GUrqzJoFvajjh437Y36IPsK6l7vAS4aeVzFK2lwYbDQo0dZTWVP/mv&#10;UfA5ST8UX+vXvyFrJp2fs/cDZUo9Poz7LQhPo7+Hb+0PrWD1soL/M+EI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De9xQAAANwAAAAPAAAAAAAAAAAAAAAAAJgCAABkcnMv&#10;ZG93bnJldi54bWxQSwUGAAAAAAQABAD1AAAAigMAAAAA&#10;" fillcolor="white [3201]" strokecolor="black [3200]" strokeweight="2pt">
                                      <v:textbox>
                                        <w:txbxContent>
                                          <w:p w:rsidR="003361D0" w:rsidRPr="00540FC1" w:rsidRDefault="003361D0" w:rsidP="003361D0">
                                            <w:pPr>
                                              <w:spacing w:after="0" w:line="240" w:lineRule="auto"/>
                                              <w:jc w:val="center"/>
                                              <w:rPr>
                                                <w:b/>
                                                <w:sz w:val="18"/>
                                                <w:szCs w:val="18"/>
                                              </w:rPr>
                                            </w:pPr>
                                            <w:r w:rsidRPr="00540FC1">
                                              <w:rPr>
                                                <w:b/>
                                                <w:sz w:val="18"/>
                                                <w:szCs w:val="18"/>
                                              </w:rPr>
                                              <w:t>Clinic Display Monitor</w:t>
                                            </w:r>
                                          </w:p>
                                        </w:txbxContent>
                                      </v:textbox>
                                    </v:rect>
                                  </v:group>
                                  <v:rect id="Rectangle 536" o:spid="_x0000_s1172" style="position:absolute;left:19199;top:39741;width:14874;height:3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pysQA&#10;AADcAAAADwAAAGRycy9kb3ducmV2LnhtbESPQWvCQBSE74L/YXmCN92oNLTRVSRQFD01tYfeHtln&#10;Esy+DdltTPz1XaHQ4zAz3zCbXW9q0VHrKssKFvMIBHFudcWFgsvn++wVhPPIGmvLpGAgB7vteLTB&#10;RNs7f1CX+UIECLsEFZTeN4mULi/JoJvbhjh4V9sa9EG2hdQt3gPc1HIZRbE0WHFYKLGhtKT8lv0Y&#10;BedB+u7yFb89urQadPadHk6UKjWd9Ps1CE+9/w//tY9awcsqhue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CqcrEAAAA3AAAAA8AAAAAAAAAAAAAAAAAmAIAAGRycy9k&#10;b3ducmV2LnhtbFBLBQYAAAAABAAEAPUAAACJAwAAAAA=&#10;" fillcolor="white [3201]" strokecolor="black [3200]" strokeweight="2pt">
                                    <v:textbox>
                                      <w:txbxContent>
                                        <w:p w:rsidR="003361D0" w:rsidRPr="00A204D2" w:rsidRDefault="003361D0" w:rsidP="003361D0">
                                          <w:pPr>
                                            <w:spacing w:line="240" w:lineRule="auto"/>
                                            <w:jc w:val="center"/>
                                            <w:rPr>
                                              <w:b/>
                                              <w:sz w:val="18"/>
                                              <w:szCs w:val="18"/>
                                            </w:rPr>
                                          </w:pPr>
                                          <w:r w:rsidRPr="00A204D2">
                                            <w:rPr>
                                              <w:b/>
                                              <w:sz w:val="18"/>
                                              <w:szCs w:val="18"/>
                                            </w:rPr>
                                            <w:t>DVI to HDMI Converter</w:t>
                                          </w:r>
                                        </w:p>
                                      </w:txbxContent>
                                    </v:textbox>
                                  </v:rect>
                                  <v:rect id="Rectangle 537" o:spid="_x0000_s1173" style="position:absolute;left:23966;top:37501;width:4823;height:2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MUcUA&#10;AADcAAAADwAAAGRycy9kb3ducmV2LnhtbESPQWvCQBSE7wX/w/IEb3XTilrTbKQEpKWejPbg7ZF9&#10;TUKzb0N2jYm/visUehxm5hsm2Q6mET11rras4GkegSAurK65VHA67h5fQDiPrLGxTApGcrBNJw8J&#10;xtpe+UB97ksRIOxiVFB538ZSuqIig25uW+LgfdvOoA+yK6Xu8BrgppHPUbSSBmsOCxW2lFVU/OQX&#10;o2A/St+fvlabW5/Vo87P2fsnZUrNpsPbKwhPg/8P/7U/tILlYg33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TgxRxQAAANwAAAAPAAAAAAAAAAAAAAAAAJgCAABkcnMv&#10;ZG93bnJldi54bWxQSwUGAAAAAAQABAD1AAAAigMAAAAA&#10;" fillcolor="white [3201]" strokecolor="black [3200]" strokeweight="2pt">
                                    <v:textbox>
                                      <w:txbxContent>
                                        <w:p w:rsidR="003361D0" w:rsidRPr="004C2A0D" w:rsidRDefault="003361D0" w:rsidP="003361D0">
                                          <w:pPr>
                                            <w:jc w:val="center"/>
                                            <w:rPr>
                                              <w:i/>
                                              <w:sz w:val="18"/>
                                              <w:szCs w:val="18"/>
                                            </w:rPr>
                                          </w:pPr>
                                          <w:r w:rsidRPr="004C2A0D">
                                            <w:rPr>
                                              <w:i/>
                                              <w:sz w:val="18"/>
                                              <w:szCs w:val="18"/>
                                            </w:rPr>
                                            <w:t>DVI</w:t>
                                          </w:r>
                                        </w:p>
                                      </w:txbxContent>
                                    </v:textbox>
                                  </v:rect>
                                  <v:rect id="Rectangle 538" o:spid="_x0000_s1174" style="position:absolute;left:23966;top:42930;width:5109;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GYI8MA&#10;AADcAAAADwAAAGRycy9kb3ducmV2LnhtbERPu2rDMBTdA/0HcQvdErkpCalr2QRDaWmmOMnQ7WLd&#10;2qbWlbFUP/r10RDIeDjvJJtMKwbqXWNZwfMqAkFcWt1wpeB8el/uQDiPrLG1TApmcpClD4sEY21H&#10;PtJQ+EqEEHYxKqi972IpXVmTQbeyHXHgfmxv0AfYV1L3OIZw08p1FG2lwYZDQ40d5TWVv8WfUXCY&#10;pR/Ol+3r/5A3sy6+848vypV6epz2byA8Tf4uvrk/tYLNS1gbzoQjI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GYI8MAAADcAAAADwAAAAAAAAAAAAAAAACYAgAAZHJzL2Rv&#10;d25yZXYueG1sUEsFBgAAAAAEAAQA9QAAAIgDA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HDMI</w:t>
                                          </w:r>
                                        </w:p>
                                      </w:txbxContent>
                                    </v:textbox>
                                  </v:rect>
                                  <v:shape id="Straight Arrow Connector 539" o:spid="_x0000_s1175" type="#_x0000_t32" style="position:absolute;left:26450;top:45530;width:0;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NjoMQAAADcAAAADwAAAGRycy9kb3ducmV2LnhtbESP3WoCMRSE7wXfIZxCb8TNtqVF142i&#10;0qKX/j3AYXP2x25OliRd17dvhEIvh5n5hslXg2lFT843lhW8JCkI4sLqhisFl/PXdAbCB2SNrWVS&#10;cCcPq+V4lGOm7Y2P1J9CJSKEfYYK6hC6TEpf1GTQJ7Yjjl5pncEQpaukdniLcNPK1zT9kAYbjgs1&#10;drStqfg+/RgFtL9ru/vsttdJ1bjD4bgZyvlGqeenYb0AEWgI/+G/9l4reH+bw+N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2OgxAAAANwAAAAPAAAAAAAAAAAA&#10;AAAAAKECAABkcnMvZG93bnJldi54bWxQSwUGAAAAAAQABAD5AAAAkgMAAAAA&#10;" strokecolor="black [3040]" strokeweight="1.5pt">
                                    <v:stroke endarrow="open"/>
                                  </v:shape>
                                </v:group>
                                <v:group id="Group 540" o:spid="_x0000_s1176" style="position:absolute;left:16203;top:47911;width:16717;height:9366" coordorigin="4330,-12554" coordsize="16720,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rect id="Rectangle 541" o:spid="_x0000_s1177" style="position:absolute;left:4330;top:-10215;width:16717;height:2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Cw8UA&#10;AADcAAAADwAAAGRycy9kb3ducmV2LnhtbESPQWvCQBSE74X+h+UVvNVNxEqNbkQCRbGnpnrw9sg+&#10;k2D2bchuY+Kv7xYKHoeZ+YZZbwbTiJ46V1tWEE8jEMSF1TWXCo7fH6/vIJxH1thYJgUjOdikz09r&#10;TLS98Rf1uS9FgLBLUEHlfZtI6YqKDLqpbYmDd7GdQR9kV0rd4S3ATSNnUbSQBmsOCxW2lFVUXPMf&#10;o+BzlL4/nhbLe5/Vo87P2e5AmVKTl2G7AuFp8I/wf3uvFbzNY/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ULDxQAAANwAAAAPAAAAAAAAAAAAAAAAAJgCAABkcnMv&#10;ZG93bnJldi54bWxQSwUGAAAAAAQABAD1AAAAigMAAAAA&#10;" fillcolor="white [3201]" strokecolor="black [3200]" strokeweight="2pt">
                                    <v:textbox>
                                      <w:txbxContent>
                                        <w:p w:rsidR="003361D0" w:rsidRPr="00A204D2" w:rsidRDefault="003361D0" w:rsidP="003361D0">
                                          <w:pPr>
                                            <w:spacing w:line="240" w:lineRule="auto"/>
                                            <w:jc w:val="center"/>
                                            <w:rPr>
                                              <w:b/>
                                              <w:sz w:val="18"/>
                                              <w:szCs w:val="18"/>
                                            </w:rPr>
                                          </w:pPr>
                                          <w:r>
                                            <w:rPr>
                                              <w:b/>
                                              <w:sz w:val="18"/>
                                              <w:szCs w:val="18"/>
                                            </w:rPr>
                                            <w:t xml:space="preserve">Game </w:t>
                                          </w:r>
                                          <w:r w:rsidRPr="00A204D2">
                                            <w:rPr>
                                              <w:b/>
                                              <w:sz w:val="18"/>
                                              <w:szCs w:val="18"/>
                                            </w:rPr>
                                            <w:t>Recorder</w:t>
                                          </w:r>
                                        </w:p>
                                      </w:txbxContent>
                                    </v:textbox>
                                  </v:rect>
                                  <v:rect id="Rectangle 542" o:spid="_x0000_s1178" style="position:absolute;left:11785;top:-12554;width:9265;height: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tMUA&#10;AADcAAAADwAAAGRycy9kb3ducmV2LnhtbESPQWvCQBSE70L/w/IK3nRTaaWNbkIJSMWeTNODt0f2&#10;NQnNvg3ZNSb++m5B8DjMzDfMNh1NKwbqXWNZwdMyAkFcWt1wpaD42i1eQTiPrLG1TAomcpAmD7Mt&#10;xtpe+EhD7isRIOxiVFB738VSurImg25pO+Lg/djeoA+yr6Tu8RLgppWrKFpLgw2HhRo7ymoqf/Oz&#10;UfA5ST8U3+u365A1k85P2ceBMqXmj+P7BoSn0d/Dt/ZeK3h5XsH/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9y0xQAAANwAAAAPAAAAAAAAAAAAAAAAAJgCAABkcnMv&#10;ZG93bnJldi54bWxQSwUGAAAAAAQABAD1AAAAigMAAAAA&#10;" fillcolor="white [3201]" strokecolor="black [3200]" strokeweight="2pt">
                                    <v:textbox>
                                      <w:txbxContent>
                                        <w:p w:rsidR="003361D0" w:rsidRPr="001C68D5" w:rsidRDefault="003361D0" w:rsidP="003361D0">
                                          <w:pPr>
                                            <w:jc w:val="center"/>
                                            <w:rPr>
                                              <w:i/>
                                              <w:sz w:val="18"/>
                                              <w:szCs w:val="18"/>
                                            </w:rPr>
                                          </w:pPr>
                                          <w:r w:rsidRPr="001C68D5">
                                            <w:rPr>
                                              <w:i/>
                                              <w:sz w:val="18"/>
                                              <w:szCs w:val="18"/>
                                            </w:rPr>
                                            <w:t>HDMI</w:t>
                                          </w:r>
                                        </w:p>
                                      </w:txbxContent>
                                    </v:textbox>
                                  </v:rect>
                                  <v:rect id="Rectangle 543" o:spid="_x0000_s1179" style="position:absolute;left:9160;top:-7618;width:5447;height:2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5L8UA&#10;AADcAAAADwAAAGRycy9kb3ducmV2LnhtbESPQWvCQBSE7wX/w/IEb3XTaqWm2UgJSEs9Ge3B2yP7&#10;moRm34bsGhN/fVcoeBxm5hsm2QymET11rras4GkegSAurK65VHA8bB9fQTiPrLGxTApGcrBJJw8J&#10;xtpeeE997ksRIOxiVFB538ZSuqIig25uW+Lg/djOoA+yK6Xu8BLgppHPUbSSBmsOCxW2lFVU/OZn&#10;o2A3St8fv1fra5/Vo85P2ccXZUrNpsP7GwhPg7+H/9ufWsHLcgG3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3kvxQAAANwAAAAPAAAAAAAAAAAAAAAAAJgCAABkcnMv&#10;ZG93bnJldi54bWxQSwUGAAAAAAQABAD1AAAAigM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HDMI</w:t>
                                          </w:r>
                                        </w:p>
                                      </w:txbxContent>
                                    </v:textbox>
                                  </v:rect>
                                  <v:shape id="Straight Arrow Connector 544" o:spid="_x0000_s1180" type="#_x0000_t32" style="position:absolute;left:12095;top:-5098;width:0;height:1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S/Q8IAAADcAAAADwAAAGRycy9kb3ducmV2LnhtbESP3YrCMBSE7wXfIRzBG9HUxRWtRlFx&#10;0Uv/HuDQHNtqc1KSrNa33wgLXg4z8w0zXzamEg9yvrSsYDhIQBBnVpecK7icf/oTED4ga6wsk4IX&#10;eVgu2q05pto++UiPU8hFhLBPUUERQp1K6bOCDPqBrYmjd7XOYIjS5VI7fEa4qeRXkoylwZLjQoE1&#10;bQrK7qdfo4D2L21323pz6+WlOxyO6+Y6XSvV7TSrGYhATfiE/9t7reB7NIL3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S/Q8IAAADcAAAADwAAAAAAAAAAAAAA&#10;AAChAgAAZHJzL2Rvd25yZXYueG1sUEsFBgAAAAAEAAQA+QAAAJADAAAAAA==&#10;" strokecolor="black [3040]" strokeweight="1.5pt">
                                    <v:stroke endarrow="open"/>
                                  </v:shape>
                                </v:group>
                              </v:group>
                              <v:group id="Group 545" o:spid="_x0000_s1181" style="position:absolute;left:18081;top:57373;width:14829;height:9619" coordorigin="-16105,-5951" coordsize="14828,9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rect id="Rectangle 546" o:spid="_x0000_s1182" style="position:absolute;left:-16105;top:-3566;width:14828;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Tat8QA&#10;AADcAAAADwAAAGRycy9kb3ducmV2LnhtbESPQWvCQBSE74L/YXmCN90oNrTRVSRQFD01tYfeHtln&#10;Esy+DdltTPz1XaHQ4zAz3zCbXW9q0VHrKssKFvMIBHFudcWFgsvn++wVhPPIGmvLpGAgB7vteLTB&#10;RNs7f1CX+UIECLsEFZTeN4mULi/JoJvbhjh4V9sa9EG2hdQt3gPc1HIZRbE0WHFYKLGhtKT8lv0Y&#10;BedB+u7yFb89urQadPadHk6UKjWd9Ps1CE+9/w//tY9awcsqhueZc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2rfEAAAA3AAAAA8AAAAAAAAAAAAAAAAAmAIAAGRycy9k&#10;b3ducmV2LnhtbFBLBQYAAAAABAAEAPUAAACJAwAAAAA=&#10;" fillcolor="white [3201]" strokecolor="black [3200]" strokeweight="2pt">
                                  <v:textbox>
                                    <w:txbxContent>
                                      <w:p w:rsidR="003361D0" w:rsidRPr="00650FB4" w:rsidRDefault="003361D0" w:rsidP="003361D0">
                                        <w:pPr>
                                          <w:spacing w:line="240" w:lineRule="auto"/>
                                          <w:jc w:val="center"/>
                                          <w:rPr>
                                            <w:b/>
                                            <w:sz w:val="18"/>
                                            <w:szCs w:val="18"/>
                                          </w:rPr>
                                        </w:pPr>
                                        <w:r w:rsidRPr="00650FB4">
                                          <w:rPr>
                                            <w:b/>
                                            <w:sz w:val="18"/>
                                            <w:szCs w:val="18"/>
                                          </w:rPr>
                                          <w:t>HDMI to VGA Converter</w:t>
                                        </w:r>
                                      </w:p>
                                    </w:txbxContent>
                                  </v:textbox>
                                </v:rect>
                                <v:rect id="Rectangle 547" o:spid="_x0000_s1183" style="position:absolute;left:-12949;top:-5951;width:5241;height:2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LMYA&#10;AADcAAAADwAAAGRycy9kb3ducmV2LnhtbESPzWrDMBCE74W8g9hAbo3ckp/GtRyKIbQ0pzjpIbfF&#10;2tqm1spYimPn6atAocdhZr5hku1gGtFT52rLCp7mEQjiwuqaSwWn4+7xBYTzyBoby6RgJAfbdPKQ&#10;YKztlQ/U574UAcIuRgWV920spSsqMujmtiUO3rftDPogu1LqDq8Bbhr5HEUrabDmsFBhS1lFxU9+&#10;MQr2o/T96Wu1ufVZPer8nL1/UqbUbDq8vYLwNPj/8F/7QytYLtZ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h/LMYAAADcAAAADwAAAAAAAAAAAAAAAACYAgAAZHJz&#10;L2Rvd25yZXYueG1sUEsFBgAAAAAEAAQA9QAAAIsDAAAAAA==&#10;" fillcolor="white [3201]" strokecolor="black [3200]" strokeweight="2pt">
                                  <v:textbox>
                                    <w:txbxContent>
                                      <w:p w:rsidR="003361D0" w:rsidRPr="001C68D5" w:rsidRDefault="003361D0" w:rsidP="003361D0">
                                        <w:pPr>
                                          <w:jc w:val="center"/>
                                          <w:rPr>
                                            <w:i/>
                                            <w:sz w:val="18"/>
                                            <w:szCs w:val="18"/>
                                          </w:rPr>
                                        </w:pPr>
                                        <w:r>
                                          <w:rPr>
                                            <w:i/>
                                            <w:sz w:val="18"/>
                                            <w:szCs w:val="18"/>
                                          </w:rPr>
                                          <w:t>HDMI</w:t>
                                        </w:r>
                                      </w:p>
                                    </w:txbxContent>
                                  </v:textbox>
                                </v:rect>
                                <v:rect id="Rectangle 548" o:spid="_x0000_s1184" style="position:absolute;left:-12746;top:-705;width:5036;height:2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rXsMA&#10;AADcAAAADwAAAGRycy9kb3ducmV2LnhtbERPu2rDMBTdA/0HcQvdErmhCalr2QRDaWmmOMnQ7WLd&#10;2qbWlbFUP/r10RDIeDjvJJtMKwbqXWNZwfMqAkFcWt1wpeB8el/uQDiPrLG1TApmcpClD4sEY21H&#10;PtJQ+EqEEHYxKqi972IpXVmTQbeyHXHgfmxv0AfYV1L3OIZw08p1FG2lwYZDQ40d5TWVv8WfUXCY&#10;pR/Ol+3r/5A3sy6+848vypV6epz2byA8Tf4uvrk/tYLNS1gbzoQjI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frXsMAAADcAAAADwAAAAAAAAAAAAAAAACYAgAAZHJzL2Rv&#10;d25yZXYueG1sUEsFBgAAAAAEAAQA9QAAAIgDA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shape id="Straight Arrow Connector 549" o:spid="_x0000_s1185" type="#_x0000_t32" style="position:absolute;left:-9707;top:1826;width:0;height:18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Cc8sUAAADcAAAADwAAAGRycy9kb3ducmV2LnhtbESPQWsCMRSE70L/Q3iF3jSrtNKuRqmF&#10;isdqC3p8bp6bpZuXNYnu7r9vCoLHYWa+YebLztbiSj5UjhWMRxkI4sLpiksFP9+fw1cQISJrrB2T&#10;gp4CLBcPgznm2rW8pesuliJBOOSowMTY5FKGwpDFMHINcfJOzluMSfpSao9tgttaTrJsKi1WnBYM&#10;NvRhqPjdXayCcz8+ro79uvlq+/XerPxh324PSj09du8zEJG6eA/f2hut4OX5Df7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Cc8sUAAADcAAAADwAAAAAAAAAA&#10;AAAAAAChAgAAZHJzL2Rvd25yZXYueG1sUEsFBgAAAAAEAAQA+QAAAJMDAAAAAA==&#10;" strokecolor="black [3040]" strokeweight="1.5pt">
                                  <v:stroke endarrow="open"/>
                                </v:shape>
                              </v:group>
                            </v:group>
                            <v:group id="Group 550" o:spid="_x0000_s1186" style="position:absolute;left:3998;top:-298;width:23139;height:50542" coordorigin="3998,-298" coordsize="23138,50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rect id="Rectangle 551" o:spid="_x0000_s1187" style="position:absolute;left:3999;top:-298;width:8266;height:3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UHsQA&#10;AADcAAAADwAAAGRycy9kb3ducmV2LnhtbESPQYvCMBSE7wv+h/AEb2vqgrJWo0hBFD1t1YO3R/Ns&#10;i81LabK19dcbYWGPw8x8wyzXnalES40rLSuYjCMQxJnVJecKzqft5zcI55E1VpZJQU8O1qvBxxJj&#10;bR/8Q23qcxEg7GJUUHhfx1K6rCCDbmxr4uDdbGPQB9nkUjf4CHBTya8omkmDJYeFAmtKCsru6a9R&#10;cOylb8+X2fzZJmWv02uyO1Ci1GjYbRYgPHX+P/zX3msF0+kE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01B7EAAAA3AAAAA8AAAAAAAAAAAAAAAAAmAIAAGRycy9k&#10;b3ducmV2LnhtbFBLBQYAAAAABAAEAPUAAACJAwAAAAA=&#10;" fillcolor="white [3201]" strokecolor="black [3200]" strokeweight="2pt">
                                <v:textbox>
                                  <w:txbxContent>
                                    <w:p w:rsidR="003361D0" w:rsidRPr="00A65C55" w:rsidRDefault="003361D0" w:rsidP="003361D0">
                                      <w:pPr>
                                        <w:spacing w:after="0" w:line="240" w:lineRule="auto"/>
                                        <w:jc w:val="center"/>
                                        <w:rPr>
                                          <w:b/>
                                          <w:sz w:val="18"/>
                                          <w:szCs w:val="18"/>
                                        </w:rPr>
                                      </w:pPr>
                                      <w:r w:rsidRPr="00A65C55">
                                        <w:rPr>
                                          <w:b/>
                                          <w:sz w:val="18"/>
                                          <w:szCs w:val="18"/>
                                        </w:rPr>
                                        <w:t>Microphone</w:t>
                                      </w:r>
                                    </w:p>
                                  </w:txbxContent>
                                </v:textbox>
                              </v:rect>
                              <v:rect id="Rectangle 552" o:spid="_x0000_s1188" style="position:absolute;left:19422;top:47905;width:7715;height:2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KacQA&#10;AADcAAAADwAAAGRycy9kb3ducmV2LnhtbESPQYvCMBSE7wv+h/AEb2uqoKzVKFIQxT1t1YO3R/Ns&#10;i81LaWJt/fVmYWGPw8x8w6w2nalES40rLSuYjCMQxJnVJecKzqfd5xcI55E1VpZJQU8ONuvBxwpj&#10;bZ/8Q23qcxEg7GJUUHhfx1K6rCCDbmxr4uDdbGPQB9nkUjf4DHBTyWkUzaXBksNCgTUlBWX39GEU&#10;fPfSt+fLfPFqk7LX6TXZHylRajTstksQnjr/H/5rH7SC2WwKv2fC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mSmnEAAAA3AAAAA8AAAAAAAAAAAAAAAAAmAIAAGRycy9k&#10;b3ducmV2LnhtbFBLBQYAAAAABAAEAPUAAACJAwAAAAA=&#10;" fillcolor="white [3201]" strokecolor="black [3200]" strokeweight="2pt">
                                <v:textbox>
                                  <w:txbxContent>
                                    <w:p w:rsidR="003361D0" w:rsidRPr="001C68D5" w:rsidRDefault="003361D0" w:rsidP="003361D0">
                                      <w:pPr>
                                        <w:jc w:val="center"/>
                                        <w:rPr>
                                          <w:i/>
                                          <w:sz w:val="18"/>
                                          <w:szCs w:val="18"/>
                                        </w:rPr>
                                      </w:pPr>
                                      <w:r>
                                        <w:rPr>
                                          <w:i/>
                                          <w:sz w:val="18"/>
                                          <w:szCs w:val="18"/>
                                        </w:rPr>
                                        <w:t>Audio In</w:t>
                                      </w:r>
                                    </w:p>
                                  </w:txbxContent>
                                </v:textbox>
                              </v:rect>
                              <v:rect id="Rectangle 553" o:spid="_x0000_s1189" style="position:absolute;left:3998;top:2852;width:6846;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rv8sUA&#10;AADcAAAADwAAAGRycy9kb3ducmV2LnhtbESPQWvCQBSE74L/YXmF3nTTFsVGN0ECpcWejOnB2yP7&#10;moRm34bsNib99W5B8DjMzDfMLh1NKwbqXWNZwdMyAkFcWt1wpaA4vS02IJxH1thaJgUTOUiT+WyH&#10;sbYXPtKQ+0oECLsYFdTed7GUrqzJoFvajjh437Y36IPsK6l7vAS4aeVzFK2lwYbDQo0dZTWVP/mv&#10;UfA5ST8UX+vXvyFrJp2fs/cDZUo9Poz7LQhPo7+Hb+0PrWC1eoH/M+EIy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u/yxQAAANwAAAAPAAAAAAAAAAAAAAAAAJgCAABkcnMv&#10;ZG93bnJldi54bWxQSwUGAAAAAAQABAD1AAAAigMAAAAA&#10;" fillcolor="white [3201]" strokecolor="black [3200]" strokeweight="2pt">
                                <v:textbox>
                                  <w:txbxContent>
                                    <w:p w:rsidR="003361D0" w:rsidRPr="001C68D5" w:rsidRDefault="003361D0" w:rsidP="003361D0">
                                      <w:pPr>
                                        <w:jc w:val="center"/>
                                        <w:rPr>
                                          <w:i/>
                                          <w:sz w:val="18"/>
                                          <w:szCs w:val="18"/>
                                        </w:rPr>
                                      </w:pPr>
                                      <w:r>
                                        <w:rPr>
                                          <w:i/>
                                          <w:sz w:val="18"/>
                                          <w:szCs w:val="18"/>
                                        </w:rPr>
                                        <w:t>Audio Out</w:t>
                                      </w:r>
                                    </w:p>
                                  </w:txbxContent>
                                </v:textbox>
                              </v:rect>
                              <v:line id="Straight Connector 554" o:spid="_x0000_s1190" style="position:absolute;visibility:visible;mso-wrap-style:square" from="6886,5189" to="6886,4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5ULMIAAADcAAAADwAAAGRycy9kb3ducmV2LnhtbESPQWvCQBSE7wX/w/IKvdWNoiVEVymK&#10;6NVYqMdH9jUbmn0bsk9N/70rCD0OM/MNs1wPvlVX6mMT2MBknIEiroJtuDbwddq956CiIFtsA5OB&#10;P4qwXo1elljYcOMjXUupVYJwLNCAE+kKrWPlyGMch444eT+h9yhJ9rW2Pd4S3Ld6mmUf2mPDacFh&#10;RxtH1W958Qb8d9NWE5LTVvhc7/LSbfL90Zi31+FzAUpokP/ws32wBubzGTzOpCO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5ULMIAAADcAAAADwAAAAAAAAAAAAAA&#10;AAChAgAAZHJzL2Rvd25yZXYueG1sUEsFBgAAAAAEAAQA+QAAAJADAAAAAA==&#10;" strokecolor="black [3040]" strokeweight="1.5pt"/>
                              <v:shape id="Straight Arrow Connector 555" o:spid="_x0000_s1191" type="#_x0000_t32" style="position:absolute;left:6886;top:49238;width:12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GMBcQAAADcAAAADwAAAGRycy9kb3ducmV2LnhtbESPzWrDMBCE74G8g9hCLyGRW3BJnCgh&#10;Ni3NMX8PsFgb26m1MpJqO29fFQo9DjPzDbPZjaYVPTnfWFbwskhAEJdWN1wpuF4+5ksQPiBrbC2T&#10;ggd52G2nkw1m2g58ov4cKhEh7DNUUIfQZVL6siaDfmE74ujdrDMYonSV1A6HCDetfE2SN2mw4bhQ&#10;Y0dFTeXX+dsooMND28/3rrjPqsYdj6d8vK1ypZ6fxv0aRKAx/If/2getIE1T+D0Tj4D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8YwFxAAAANwAAAAPAAAAAAAAAAAA&#10;AAAAAKECAABkcnMvZG93bnJldi54bWxQSwUGAAAAAAQABAD5AAAAkgMAAAAA&#10;" strokecolor="black [3040]" strokeweight="1.5pt">
                                <v:stroke endarrow="open"/>
                              </v:shape>
                            </v:group>
                          </v:group>
                          <v:shape id="Straight Arrow Connector 556" o:spid="_x0000_s1192" type="#_x0000_t32" style="position:absolute;left:34667;top:26000;width:0;height:1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ScsMAAADcAAAADwAAAGRycy9kb3ducmV2LnhtbESP3YrCMBSE7wXfIRzBG1lTBcXtNhUV&#10;F730Zx/g0Bzb7jYnJYla334jCF4OM/MNky0704gbOV9bVjAZJyCIC6trLhX8nL8/FiB8QNbYWCYF&#10;D/KwzPu9DFNt73yk2ymUIkLYp6igCqFNpfRFRQb92LbE0btYZzBE6UqpHd4j3DRymiRzabDmuFBh&#10;S5uKir/T1Sig/UPb3bbd/I7K2h0Ox3V3+VwrNRx0qy8QgbrwDr/ae61gNpvD80w8Aj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jEnLDAAAA3AAAAA8AAAAAAAAAAAAA&#10;AAAAoQIAAGRycy9kb3ducmV2LnhtbFBLBQYAAAAABAAEAPkAAACRAwAAAAA=&#10;" strokecolor="black [3040]" strokeweight="1.5pt">
                            <v:stroke endarrow="open"/>
                          </v:shape>
                        </v:group>
                        <v:shape id="Straight Arrow Connector 557" o:spid="_x0000_s1193" type="#_x0000_t32" style="position:absolute;left:21548;top:74980;width:0;height:2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36cIAAADcAAAADwAAAGRycy9kb3ducmV2LnhtbESP3YrCMBSE7wXfIRzBG9HUBVetRlFx&#10;0Uv/HuDQHNtqc1KSrNa33wgLXg4z8w0zXzamEg9yvrSsYDhIQBBnVpecK7icf/oTED4ga6wsk4IX&#10;eVgu2q05pto++UiPU8hFhLBPUUERQp1K6bOCDPqBrYmjd7XOYIjS5VI7fEa4qeRXknxLgyXHhQJr&#10;2hSU3U+/RgHtX9rutvXm1stLdzgc1811ulaq22lWMxCBmvAJ/7f3WsFoNIb3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2+36cIAAADcAAAADwAAAAAAAAAAAAAA&#10;AAChAgAAZHJzL2Rvd25yZXYueG1sUEsFBgAAAAAEAAQA+QAAAJADAAAAAA==&#10;" strokecolor="black [3040]" strokeweight="1.5pt">
                          <v:stroke endarrow="open"/>
                        </v:shape>
                        <v:rect id="Rectangle 558" o:spid="_x0000_s1194" style="position:absolute;left:28942;top:77048;width:14967;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9g8EA&#10;AADcAAAADwAAAGRycy9kb3ducmV2LnhtbERPTYvCMBC9C/6HMII3TRWUtRpFCrLinrbWg7ehGdti&#10;MylNtrb++s1hYY+P97079KYWHbWusqxgMY9AEOdWV1woyK6n2QcI55E11pZJwUAODvvxaIexti/+&#10;pi71hQgh7GJUUHrfxFK6vCSDbm4b4sA9bGvQB9gWUrf4CuGmlssoWkuDFYeGEhtKSsqf6Y9R8DVI&#10;32W39ebdJdWg03vyeaFEqemkP25BeOr9v/jPfdYKVquwNpwJR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fYPBAAAA3AAAAA8AAAAAAAAAAAAAAAAAmAIAAGRycy9kb3du&#10;cmV2LnhtbFBLBQYAAAAABAAEAPUAAACGAwAAAAA=&#10;" fillcolor="white [3201]" strokecolor="black [3200]" strokeweight="2pt">
                          <v:textbox>
                            <w:txbxContent>
                              <w:p w:rsidR="003361D0" w:rsidRPr="00650FB4" w:rsidRDefault="003361D0" w:rsidP="003361D0">
                                <w:pPr>
                                  <w:spacing w:after="0" w:line="240" w:lineRule="auto"/>
                                  <w:jc w:val="center"/>
                                  <w:rPr>
                                    <w:b/>
                                    <w:sz w:val="18"/>
                                    <w:szCs w:val="18"/>
                                  </w:rPr>
                                </w:pPr>
                                <w:r>
                                  <w:rPr>
                                    <w:b/>
                                    <w:sz w:val="18"/>
                                    <w:szCs w:val="18"/>
                                  </w:rPr>
                                  <w:t>Data Time Synchroniser</w:t>
                                </w:r>
                              </w:p>
                            </w:txbxContent>
                          </v:textbox>
                        </v:rect>
                        <v:rect id="Rectangle 559" o:spid="_x0000_s1195" style="position:absolute;left:18526;top:77207;width:4839;height:2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YGMUA&#10;AADcAAAADwAAAGRycy9kb3ducmV2LnhtbESPzWrDMBCE74G+g9hCb4ncgEPsRgnBUFraUxz30Nti&#10;bW0Ta2UsxT99+qoQyHGYmW+Y3WEyrRiod41lBc+rCARxaXXDlYLi/LrcgnAeWWNrmRTM5OCwf1js&#10;MNV25BMNua9EgLBLUUHtfZdK6cqaDLqV7YiD92N7gz7IvpK6xzHATSvXUbSRBhsOCzV2lNVUXvKr&#10;UfA5Sz8UX5vkd8iaWeff2dsHZUo9PU7HFxCeJn8P39rvWkEcJ/B/JhwBu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tgYxQAAANwAAAAPAAAAAAAAAAAAAAAAAJgCAABkcnMv&#10;ZG93bnJldi54bWxQSwUGAAAAAAQABAD1AAAAigM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rect id="Rectangle 560" o:spid="_x0000_s1196" style="position:absolute;left:24569;top:77048;width:4331;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7OMIA&#10;AADcAAAADwAAAGRycy9kb3ducmV2LnhtbERPPWvDMBDdA/kP4grdYrmFmsSNEoohJDRTHXfodlhX&#10;29Q6GUl17P76aChkfLzv7X4yvRjJ+c6ygqckBUFcW91xo6C6HFZrED4ga+wtk4KZPOx3y8UWc22v&#10;/EFjGRoRQ9jnqKANYcil9HVLBn1iB+LIfVtnMEToGqkdXmO46eVzmmbSYMexocWBipbqn/LXKDjP&#10;MozVZ7b5G4tu1uVXcXynQqnHh+ntFUSgKdzF/+6TVvCSxfnx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FLs4wgAAANwAAAAPAAAAAAAAAAAAAAAAAJgCAABkcnMvZG93&#10;bnJldi54bWxQSwUGAAAAAAQABAD1AAAAhwMAAAAA&#10;" fillcolor="white [3201]" strokecolor="black [3200]" strokeweight="2pt">
                          <v:textbox>
                            <w:txbxContent>
                              <w:p w:rsidR="003361D0" w:rsidRPr="001C68D5" w:rsidRDefault="003361D0" w:rsidP="003361D0">
                                <w:pPr>
                                  <w:spacing w:after="0" w:line="240" w:lineRule="auto"/>
                                  <w:jc w:val="center"/>
                                  <w:rPr>
                                    <w:i/>
                                    <w:sz w:val="18"/>
                                    <w:szCs w:val="18"/>
                                  </w:rPr>
                                </w:pPr>
                                <w:r w:rsidRPr="001C68D5">
                                  <w:rPr>
                                    <w:i/>
                                    <w:sz w:val="18"/>
                                    <w:szCs w:val="18"/>
                                  </w:rPr>
                                  <w:t>VGA</w:t>
                                </w:r>
                              </w:p>
                            </w:txbxContent>
                          </v:textbox>
                        </v:rect>
                        <v:shape id="Straight Arrow Connector 561" o:spid="_x0000_s1197" type="#_x0000_t32" style="position:absolute;left:26398;top:74980;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ZAu8UAAADcAAAADwAAAGRycy9kb3ducmV2LnhtbESPwWrDMBBE74X+g9hCLqWRHWhoXMsm&#10;CQn1MUnzAYu1sd1aKyMpif33VaHQ4zAzb5i8HE0vbuR8Z1lBOk9AENdWd9woOH/uX95A+ICssbdM&#10;CibyUBaPDzlm2t75SLdTaESEsM9QQRvCkEnp65YM+rkdiKN3sc5giNI1Uju8R7jp5SJJltJgx3Gh&#10;xYG2LdXfp6tRQNWk7cdu2H49N507HI6b8bLaKDV7GtfvIAKN4T/81660gtdlC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ZAu8UAAADcAAAADwAAAAAAAAAA&#10;AAAAAAChAgAAZHJzL2Rvd25yZXYueG1sUEsFBgAAAAAEAAQA+QAAAJMDAAAAAA==&#10;" strokecolor="black [3040]" strokeweight="1.5pt">
                          <v:stroke endarrow="open"/>
                        </v:shape>
                      </v:group>
                    </v:group>
                  </v:group>
                </v:group>
              </v:group>
            </w:pict>
          </mc:Fallback>
        </mc:AlternateContent>
      </w:r>
      <w:r>
        <w:t xml:space="preserve"> M</w:t>
      </w:r>
    </w:p>
    <w:p w:rsidR="003361D0" w:rsidRDefault="003361D0" w:rsidP="003361D0"/>
    <w:p w:rsidR="003361D0"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Pr="00F178C6" w:rsidRDefault="003361D0" w:rsidP="003361D0"/>
    <w:p w:rsidR="003361D0" w:rsidRDefault="003361D0" w:rsidP="003361D0">
      <w:pPr>
        <w:tabs>
          <w:tab w:val="left" w:pos="2926"/>
        </w:tabs>
      </w:pPr>
      <w:r>
        <w:tab/>
      </w:r>
    </w:p>
    <w:p w:rsidR="003361D0" w:rsidRDefault="003361D0" w:rsidP="003361D0">
      <w:pPr>
        <w:pStyle w:val="Caption"/>
      </w:pPr>
      <w:r>
        <w:t xml:space="preserve">Figure </w:t>
      </w:r>
      <w:r>
        <w:fldChar w:fldCharType="begin"/>
      </w:r>
      <w:r>
        <w:instrText xml:space="preserve"> SEQ Figure \* ARABIC </w:instrText>
      </w:r>
      <w:r>
        <w:fldChar w:fldCharType="separate"/>
      </w:r>
      <w:r>
        <w:rPr>
          <w:noProof/>
        </w:rPr>
        <w:t>14</w:t>
      </w:r>
      <w:r>
        <w:rPr>
          <w:noProof/>
        </w:rPr>
        <w:fldChar w:fldCharType="end"/>
      </w:r>
      <w:r>
        <w:t xml:space="preserve">: </w:t>
      </w:r>
      <w:r w:rsidRPr="0067651C">
        <w:t>System design for merging and displaying anatomical and physiological data on one</w:t>
      </w:r>
      <w:r>
        <w:t xml:space="preserve"> display screen (Sleep Apnoea </w:t>
      </w:r>
      <w:r w:rsidRPr="0067651C">
        <w:t>set up)</w:t>
      </w:r>
    </w:p>
    <w:p w:rsidR="003361D0" w:rsidRPr="00F178C6" w:rsidRDefault="003361D0" w:rsidP="003361D0">
      <w:pPr>
        <w:sectPr w:rsidR="003361D0" w:rsidRPr="00F178C6" w:rsidSect="007D6DC9">
          <w:pgSz w:w="11906" w:h="16838"/>
          <w:pgMar w:top="1440" w:right="1440" w:bottom="1440" w:left="1440" w:header="708" w:footer="708" w:gutter="0"/>
          <w:cols w:space="708"/>
          <w:docGrid w:linePitch="360"/>
        </w:sectPr>
      </w:pPr>
    </w:p>
    <w:p w:rsidR="003361D0" w:rsidRDefault="003361D0" w:rsidP="003361D0">
      <w:pPr>
        <w:pStyle w:val="Heading3"/>
      </w:pPr>
      <w:r>
        <w:lastRenderedPageBreak/>
        <w:t>System Architecture Overview</w:t>
      </w:r>
    </w:p>
    <w:p w:rsidR="003361D0" w:rsidRDefault="003361D0" w:rsidP="003361D0">
      <w:r>
        <w:t>This section of the report gives an overview of the system architecture for merging, displaying, recording, and synchronising anatomical, physiological and audio data during clinical studies (in real time). The system architecture will focus on sleep apnoea studies carried at Chelsea and Westminster Hospital and Upper Airways Resistance Studies at Royal Brompton Hospital</w:t>
      </w:r>
    </w:p>
    <w:p w:rsidR="003361D0" w:rsidRDefault="003361D0" w:rsidP="003361D0">
      <w:pPr>
        <w:jc w:val="left"/>
        <w:rPr>
          <w:b/>
        </w:rPr>
      </w:pPr>
      <w:r w:rsidRPr="0045243E">
        <w:rPr>
          <w:b/>
        </w:rPr>
        <w:t>Upper Airway Resistance system</w:t>
      </w:r>
    </w:p>
    <w:p w:rsidR="003361D0" w:rsidRDefault="003361D0" w:rsidP="003361D0">
      <w:pPr>
        <w:jc w:val="left"/>
        <w:rPr>
          <w:b/>
        </w:rPr>
      </w:pPr>
      <w:r>
        <w:rPr>
          <w:b/>
        </w:rPr>
        <w:t>Current System</w:t>
      </w:r>
    </w:p>
    <w:p w:rsidR="003361D0" w:rsidRPr="003B12FC" w:rsidRDefault="003361D0" w:rsidP="003361D0">
      <w:pPr>
        <w:jc w:val="left"/>
        <w:rPr>
          <w:i/>
        </w:rPr>
      </w:pPr>
      <w:r w:rsidRPr="003B12FC">
        <w:rPr>
          <w:i/>
        </w:rPr>
        <w:t>Monitoring System</w:t>
      </w:r>
      <w:r>
        <w:rPr>
          <w:i/>
        </w:rPr>
        <w:t xml:space="preserve"> 1 – Upper Airway</w:t>
      </w:r>
    </w:p>
    <w:p w:rsidR="003361D0" w:rsidRDefault="003361D0" w:rsidP="003361D0">
      <w:pPr>
        <w:jc w:val="left"/>
      </w:pPr>
      <w:r>
        <w:t xml:space="preserve">A laryngoscope is used to monitor the movement in the upper airways during continuous laryngoscopy during exercise (CLE) test. The laryngoscope is connected to a </w:t>
      </w:r>
      <w:proofErr w:type="spellStart"/>
      <w:r>
        <w:t>medicapture</w:t>
      </w:r>
      <w:proofErr w:type="spellEnd"/>
      <w:r>
        <w:t xml:space="preserve"> system for data transmission to a clinical monitoring via s-video connection. </w:t>
      </w:r>
    </w:p>
    <w:p w:rsidR="003361D0" w:rsidRDefault="003361D0" w:rsidP="003361D0">
      <w:pPr>
        <w:jc w:val="left"/>
        <w:rPr>
          <w:b/>
        </w:rPr>
      </w:pPr>
      <w:r>
        <w:rPr>
          <w:b/>
          <w:noProof/>
          <w:lang w:eastAsia="en-GB"/>
        </w:rPr>
        <mc:AlternateContent>
          <mc:Choice Requires="wpg">
            <w:drawing>
              <wp:anchor distT="0" distB="0" distL="114300" distR="114300" simplePos="0" relativeHeight="251661312" behindDoc="0" locked="0" layoutInCell="1" allowOverlap="1" wp14:anchorId="5880FDF4" wp14:editId="679B51E7">
                <wp:simplePos x="0" y="0"/>
                <wp:positionH relativeFrom="column">
                  <wp:posOffset>572135</wp:posOffset>
                </wp:positionH>
                <wp:positionV relativeFrom="paragraph">
                  <wp:posOffset>212090</wp:posOffset>
                </wp:positionV>
                <wp:extent cx="4571365" cy="325755"/>
                <wp:effectExtent l="0" t="0" r="19685" b="17145"/>
                <wp:wrapNone/>
                <wp:docPr id="654" name="Group 654"/>
                <wp:cNvGraphicFramePr/>
                <a:graphic xmlns:a="http://schemas.openxmlformats.org/drawingml/2006/main">
                  <a:graphicData uri="http://schemas.microsoft.com/office/word/2010/wordprocessingGroup">
                    <wpg:wgp>
                      <wpg:cNvGrpSpPr/>
                      <wpg:grpSpPr>
                        <a:xfrm>
                          <a:off x="0" y="0"/>
                          <a:ext cx="4571365" cy="325755"/>
                          <a:chOff x="0" y="0"/>
                          <a:chExt cx="4571807" cy="326004"/>
                        </a:xfrm>
                      </wpg:grpSpPr>
                      <wps:wsp>
                        <wps:cNvPr id="648" name="Rectangle 648"/>
                        <wps:cNvSpPr/>
                        <wps:spPr>
                          <a:xfrm>
                            <a:off x="0" y="0"/>
                            <a:ext cx="1152939" cy="326004"/>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jc w:val="center"/>
                              </w:pPr>
                              <w:r>
                                <w:t>Laryngoscope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Rectangle 649"/>
                        <wps:cNvSpPr/>
                        <wps:spPr>
                          <a:xfrm>
                            <a:off x="1622066" y="0"/>
                            <a:ext cx="1089025" cy="32575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jc w:val="center"/>
                              </w:pPr>
                              <w:proofErr w:type="spellStart"/>
                              <w:r>
                                <w:t>MediCapture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Rectangle 650"/>
                        <wps:cNvSpPr/>
                        <wps:spPr>
                          <a:xfrm>
                            <a:off x="3180522" y="0"/>
                            <a:ext cx="1391285" cy="32575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jc w:val="center"/>
                              </w:pPr>
                              <w:r>
                                <w:t>Clinical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Straight Arrow Connector 652"/>
                        <wps:cNvCnPr/>
                        <wps:spPr>
                          <a:xfrm>
                            <a:off x="1152939" y="190832"/>
                            <a:ext cx="46863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653" name="Straight Arrow Connector 653"/>
                        <wps:cNvCnPr/>
                        <wps:spPr>
                          <a:xfrm>
                            <a:off x="2711395" y="198783"/>
                            <a:ext cx="46863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54" o:spid="_x0000_s1198" style="position:absolute;margin-left:45.05pt;margin-top:16.7pt;width:359.95pt;height:25.65pt;z-index:251661312" coordsize="45718,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">
                <v:rect id="Rectangle 648" o:spid="_x0000_s1199" style="position:absolute;width:11529;height:3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KKIsIA&#10;AADcAAAADwAAAGRycy9kb3ducmV2LnhtbERPPWvDMBDdA/kP4grdYrmlmMSNEoohJDRTHXfodlhX&#10;29Q6GUl17P76aChkfLzv7X4yvRjJ+c6ygqckBUFcW91xo6C6HFZrED4ga+wtk4KZPOx3y8UWc22v&#10;/EFjGRoRQ9jnqKANYcil9HVLBn1iB+LIfVtnMEToGqkdXmO46eVzmmbSYMexocWBipbqn/LXKDjP&#10;MozVZ7b5G4tu1uVXcXynQqnHh+ntFUSgKdzF/+6TVpC9xLXx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ooiwgAAANwAAAAPAAAAAAAAAAAAAAAAAJgCAABkcnMvZG93&#10;bnJldi54bWxQSwUGAAAAAAQABAD1AAAAhwMAAAAA&#10;" fillcolor="white [3201]" strokecolor="black [3200]" strokeweight="2pt">
                  <v:textbox>
                    <w:txbxContent>
                      <w:p w:rsidR="003361D0" w:rsidRDefault="003361D0" w:rsidP="003361D0">
                        <w:pPr>
                          <w:jc w:val="center"/>
                        </w:pPr>
                        <w:r>
                          <w:t>Laryngoscope</w:t>
                        </w:r>
                      </w:p>
                    </w:txbxContent>
                  </v:textbox>
                </v:rect>
                <v:rect id="Rectangle 649" o:spid="_x0000_s1200" style="position:absolute;left:16220;width:10890;height:3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4vucUA&#10;AADcAAAADwAAAGRycy9kb3ducmV2LnhtbESPT2vCQBTE74LfYXlCb7pRStDoGiQgLe2pqT14e2Sf&#10;STD7NmS3+dNP3y0UPA4z8xvmkI6mET11rrasYL2KQBAXVtdcKrh8npdbEM4ja2wsk4KJHKTH+eyA&#10;ibYDf1Cf+1IECLsEFVTet4mUrqjIoFvZljh4N9sZ9EF2pdQdDgFuGrmJolgarDksVNhSVlFxz7+N&#10;gvdJ+v7yFe9++qyedH7NXt4oU+ppMZ72IDyN/hH+b79qBfHzDv7OhCM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vi+5xQAAANwAAAAPAAAAAAAAAAAAAAAAAJgCAABkcnMv&#10;ZG93bnJldi54bWxQSwUGAAAAAAQABAD1AAAAigMAAAAA&#10;" fillcolor="white [3201]" strokecolor="black [3200]" strokeweight="2pt">
                  <v:textbox>
                    <w:txbxContent>
                      <w:p w:rsidR="003361D0" w:rsidRDefault="003361D0" w:rsidP="003361D0">
                        <w:pPr>
                          <w:jc w:val="center"/>
                        </w:pPr>
                        <w:proofErr w:type="spellStart"/>
                        <w:r>
                          <w:t>MediCapture</w:t>
                        </w:r>
                        <w:proofErr w:type="spellEnd"/>
                      </w:p>
                    </w:txbxContent>
                  </v:textbox>
                </v:rect>
                <v:rect id="Rectangle 650" o:spid="_x0000_s1201" style="position:absolute;left:31805;width:13913;height:3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Q+cIA&#10;AADcAAAADwAAAGRycy9kb3ducmV2LnhtbERPPWvDMBDdA/kP4grdYrmFmsSNEoohJDRTHXfodlhX&#10;29Q6GUl17P76aChkfLzv7X4yvRjJ+c6ygqckBUFcW91xo6C6HFZrED4ga+wtk4KZPOx3y8UWc22v&#10;/EFjGRoRQ9jnqKANYcil9HVLBn1iB+LIfVtnMEToGqkdXmO46eVzmmbSYMexocWBipbqn/LXKDjP&#10;MozVZ7b5G4tu1uVXcXynQqnHh+ntFUSgKdzF/+6TVpC9xPnx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XRD5wgAAANwAAAAPAAAAAAAAAAAAAAAAAJgCAABkcnMvZG93&#10;bnJldi54bWxQSwUGAAAAAAQABAD1AAAAhwMAAAAA&#10;" fillcolor="white [3201]" strokecolor="black [3200]" strokeweight="2pt">
                  <v:textbox>
                    <w:txbxContent>
                      <w:p w:rsidR="003361D0" w:rsidRDefault="003361D0" w:rsidP="003361D0">
                        <w:pPr>
                          <w:jc w:val="center"/>
                        </w:pPr>
                        <w:r>
                          <w:t>Clinical Monitor</w:t>
                        </w:r>
                      </w:p>
                    </w:txbxContent>
                  </v:textbox>
                </v:rect>
                <v:shape id="Straight Arrow Connector 652" o:spid="_x0000_s1202" type="#_x0000_t32" style="position:absolute;left:11529;top:1908;width:4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11DcUAAADcAAAADwAAAGRycy9kb3ducmV2LnhtbESPwWrDMBBE74X+g9hCL6WRE2hoXMsm&#10;Din1MUnzAYu1sd1aKyMpif33VSGQ4zAzb5isGE0vLuR8Z1nBfJaAIK6t7rhRcPz+fH0H4QOyxt4y&#10;KZjIQ5E/PmSYanvlPV0OoRERwj5FBW0IQyqlr1sy6Gd2II7eyTqDIUrXSO3wGuGml4skWUqDHceF&#10;FgfatFT/Hs5GAVWTtl/bYfPz0nRut9uX42lVKvX8NK4/QAQawz18a1dawfJtAf9n4hGQ+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11DcUAAADcAAAADwAAAAAAAAAA&#10;AAAAAAChAgAAZHJzL2Rvd25yZXYueG1sUEsFBgAAAAAEAAQA+QAAAJMDAAAAAA==&#10;" strokecolor="black [3040]" strokeweight="1.5pt">
                  <v:stroke endarrow="open"/>
                </v:shape>
                <v:shape id="Straight Arrow Connector 653" o:spid="_x0000_s1203" type="#_x0000_t32" style="position:absolute;left:27113;top:1987;width:46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QlsQAAADcAAAADwAAAGRycy9kb3ducmV2LnhtbESP3WoCMRSE7wXfIZxCb8TNtqWi60ZR&#10;adFLtT7AYXP2x25OliRd17dvhEIvh5n5hsnXg2lFT843lhW8JCkI4sLqhisFl6/P6RyED8gaW8uk&#10;4E4e1qvxKMdM2xufqD+HSkQI+wwV1CF0mZS+qMmgT2xHHL3SOoMhSldJ7fAW4aaVr2k6kwYbjgs1&#10;drSrqfg+/xgFdLhru//odtdJ1bjj8bQdysVWqeenYbMEEWgI/+G/9kErmL2/we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cdCWxAAAANwAAAAPAAAAAAAAAAAA&#10;AAAAAKECAABkcnMvZG93bnJldi54bWxQSwUGAAAAAAQABAD5AAAAkgMAAAAA&#10;" strokecolor="black [3040]" strokeweight="1.5pt">
                  <v:stroke endarrow="open"/>
                </v:shape>
              </v:group>
            </w:pict>
          </mc:Fallback>
        </mc:AlternateContent>
      </w:r>
    </w:p>
    <w:p w:rsidR="003361D0" w:rsidRDefault="003361D0" w:rsidP="003361D0">
      <w:pPr>
        <w:jc w:val="left"/>
        <w:rPr>
          <w:b/>
        </w:rPr>
      </w:pPr>
    </w:p>
    <w:p w:rsidR="003361D0" w:rsidRDefault="003361D0" w:rsidP="003361D0">
      <w:pPr>
        <w:pStyle w:val="Caption"/>
        <w:jc w:val="center"/>
      </w:pPr>
      <w:r>
        <w:t xml:space="preserve">Figure </w:t>
      </w:r>
      <w:r>
        <w:fldChar w:fldCharType="begin"/>
      </w:r>
      <w:r>
        <w:instrText xml:space="preserve"> SEQ Figure \* ARABIC </w:instrText>
      </w:r>
      <w:r>
        <w:fldChar w:fldCharType="separate"/>
      </w:r>
      <w:r>
        <w:rPr>
          <w:noProof/>
        </w:rPr>
        <w:t>15</w:t>
      </w:r>
      <w:r>
        <w:rPr>
          <w:noProof/>
        </w:rPr>
        <w:fldChar w:fldCharType="end"/>
      </w:r>
      <w:r>
        <w:t>: Continuous Laryngoscope during exercise system – Upper Airway data</w:t>
      </w:r>
    </w:p>
    <w:p w:rsidR="003361D0" w:rsidRPr="00A415D3" w:rsidRDefault="003361D0" w:rsidP="003361D0"/>
    <w:p w:rsidR="003361D0" w:rsidRDefault="003361D0" w:rsidP="003361D0">
      <w:pPr>
        <w:jc w:val="left"/>
        <w:rPr>
          <w:i/>
        </w:rPr>
      </w:pPr>
      <w:r w:rsidRPr="003B12FC">
        <w:rPr>
          <w:i/>
        </w:rPr>
        <w:t>Monitoring System</w:t>
      </w:r>
      <w:r>
        <w:rPr>
          <w:i/>
        </w:rPr>
        <w:t xml:space="preserve"> 2 – Physiological and Flow Sensor Monitor </w:t>
      </w:r>
    </w:p>
    <w:p w:rsidR="003361D0" w:rsidRDefault="003361D0" w:rsidP="003361D0">
      <w:pPr>
        <w:jc w:val="left"/>
      </w:pPr>
      <w:r>
        <w:rPr>
          <w:noProof/>
          <w:lang w:eastAsia="en-GB"/>
        </w:rPr>
        <mc:AlternateContent>
          <mc:Choice Requires="wpg">
            <w:drawing>
              <wp:anchor distT="0" distB="0" distL="114300" distR="114300" simplePos="0" relativeHeight="251662336" behindDoc="0" locked="0" layoutInCell="1" allowOverlap="1" wp14:anchorId="00372761" wp14:editId="5EEE7234">
                <wp:simplePos x="0" y="0"/>
                <wp:positionH relativeFrom="column">
                  <wp:posOffset>476885</wp:posOffset>
                </wp:positionH>
                <wp:positionV relativeFrom="paragraph">
                  <wp:posOffset>1113155</wp:posOffset>
                </wp:positionV>
                <wp:extent cx="3728720" cy="1024890"/>
                <wp:effectExtent l="0" t="0" r="24130" b="22860"/>
                <wp:wrapNone/>
                <wp:docPr id="665" name="Group 665"/>
                <wp:cNvGraphicFramePr/>
                <a:graphic xmlns:a="http://schemas.openxmlformats.org/drawingml/2006/main">
                  <a:graphicData uri="http://schemas.microsoft.com/office/word/2010/wordprocessingGroup">
                    <wpg:wgp>
                      <wpg:cNvGrpSpPr/>
                      <wpg:grpSpPr>
                        <a:xfrm>
                          <a:off x="0" y="0"/>
                          <a:ext cx="3728720" cy="1024890"/>
                          <a:chOff x="0" y="0"/>
                          <a:chExt cx="3728818" cy="1025469"/>
                        </a:xfrm>
                      </wpg:grpSpPr>
                      <wpg:grpSp>
                        <wpg:cNvPr id="655" name="Group 655"/>
                        <wpg:cNvGrpSpPr/>
                        <wpg:grpSpPr>
                          <a:xfrm>
                            <a:off x="0" y="0"/>
                            <a:ext cx="3728818" cy="628152"/>
                            <a:chOff x="71458" y="-63659"/>
                            <a:chExt cx="3729178" cy="628633"/>
                          </a:xfrm>
                        </wpg:grpSpPr>
                        <wps:wsp>
                          <wps:cNvPr id="656" name="Rectangle 656"/>
                          <wps:cNvSpPr/>
                          <wps:spPr>
                            <a:xfrm>
                              <a:off x="71458" y="-63659"/>
                              <a:ext cx="1081482" cy="572932"/>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spacing w:after="0" w:line="240" w:lineRule="auto"/>
                                  <w:jc w:val="center"/>
                                </w:pPr>
                                <w:r>
                                  <w:t>Physiological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 name="Rectangle 657"/>
                          <wps:cNvSpPr/>
                          <wps:spPr>
                            <a:xfrm>
                              <a:off x="1621961" y="-41"/>
                              <a:ext cx="1089025" cy="508954"/>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spacing w:line="240" w:lineRule="auto"/>
                                  <w:jc w:val="center"/>
                                </w:pPr>
                                <w:r>
                                  <w:t>Data Capture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Rectangle 658"/>
                          <wps:cNvSpPr/>
                          <wps:spPr>
                            <a:xfrm>
                              <a:off x="2973529" y="-73"/>
                              <a:ext cx="827107" cy="565047"/>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spacing w:line="240" w:lineRule="auto"/>
                                  <w:jc w:val="center"/>
                                </w:pPr>
                                <w:r>
                                  <w:t>Clinical 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Straight Arrow Connector 659"/>
                          <wps:cNvCnPr/>
                          <wps:spPr>
                            <a:xfrm>
                              <a:off x="1152939" y="190832"/>
                              <a:ext cx="46863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660" name="Straight Arrow Connector 660"/>
                          <wps:cNvCnPr/>
                          <wps:spPr>
                            <a:xfrm>
                              <a:off x="2711217" y="198619"/>
                              <a:ext cx="262747"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s:wsp>
                        <wps:cNvPr id="662" name="Rectangle 662"/>
                        <wps:cNvSpPr/>
                        <wps:spPr>
                          <a:xfrm>
                            <a:off x="0" y="699714"/>
                            <a:ext cx="1081304" cy="325755"/>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jc w:val="center"/>
                              </w:pPr>
                              <w:r>
                                <w:t>Flow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Straight Connector 663"/>
                        <wps:cNvCnPr/>
                        <wps:spPr>
                          <a:xfrm>
                            <a:off x="1304014" y="254441"/>
                            <a:ext cx="0" cy="67564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64" name="Straight Connector 664"/>
                        <wps:cNvCnPr/>
                        <wps:spPr>
                          <a:xfrm flipH="1">
                            <a:off x="1081378" y="930302"/>
                            <a:ext cx="22271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65" o:spid="_x0000_s1204" style="position:absolute;margin-left:37.55pt;margin-top:87.65pt;width:293.6pt;height:80.7pt;z-index:251662336;mso-width-relative:margin" coordsize="37288,10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">
                <v:group id="Group 655" o:spid="_x0000_s1205" style="position:absolute;width:37288;height:6281" coordorigin="714,-636" coordsize="37291,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rbvMUAAADcAAAADwAAAGRycy9kb3ducmV2LnhtbESPT4vCMBTE74LfITzB&#10;m6ZdqUjXKCKreJAF/4Ds7dE822LzUprY1m+/WVjwOMzMb5jlujeVaKlxpWUF8TQCQZxZXXKu4HrZ&#10;TRYgnEfWWFkmBS9ysF4NB0tMte34RO3Z5yJA2KWooPC+TqV0WUEG3dTWxMG728agD7LJpW6wC3BT&#10;yY8omkuDJYeFAmvaFpQ9zk+jYN9ht5nFX+3xcd++fi7J9+0Yk1LjUb/5BOGp9+/wf/ugFcyT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q27zFAAAA3AAA&#10;AA8AAAAAAAAAAAAAAAAAqgIAAGRycy9kb3ducmV2LnhtbFBLBQYAAAAABAAEAPoAAACcAwAAAAA=&#10;">
                  <v:rect id="Rectangle 656" o:spid="_x0000_s1206" style="position:absolute;left:714;top:-636;width:10815;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tFsQA&#10;AADcAAAADwAAAGRycy9kb3ducmV2LnhtbESPQWvCQBSE74L/YXlCb7qp0KDRVUpAWuqpMR68PbLP&#10;JJh9G7LbmPTXd4WCx2FmvmG2+8E0oqfO1ZYVvC4iEMSF1TWXCvLTYb4C4TyyxsYyKRjJwX43nWwx&#10;0fbO39RnvhQBwi5BBZX3bSKlKyoy6Ba2JQ7e1XYGfZBdKXWH9wA3jVxGUSwN1hwWKmwprai4ZT9G&#10;wXGUvs/P8fq3T+tRZ5f044tSpV5mw/sGhKfBP8P/7U+tIH6L4XE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4LRbEAAAA3AAAAA8AAAAAAAAAAAAAAAAAmAIAAGRycy9k&#10;b3ducmV2LnhtbFBLBQYAAAAABAAEAPUAAACJAwAAAAA=&#10;" fillcolor="white [3201]" strokecolor="black [3200]" strokeweight="2pt">
                    <v:textbox>
                      <w:txbxContent>
                        <w:p w:rsidR="003361D0" w:rsidRDefault="003361D0" w:rsidP="003361D0">
                          <w:pPr>
                            <w:spacing w:after="0" w:line="240" w:lineRule="auto"/>
                            <w:jc w:val="center"/>
                          </w:pPr>
                          <w:r>
                            <w:t>Physiological Sensors</w:t>
                          </w:r>
                        </w:p>
                      </w:txbxContent>
                    </v:textbox>
                  </v:rect>
                  <v:rect id="Rectangle 657" o:spid="_x0000_s1207" style="position:absolute;left:16219;width:10890;height:5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SIjcQA&#10;AADcAAAADwAAAGRycy9kb3ducmV2LnhtbESPQWvCQBSE7wX/w/IEb3WjYGyjq0igKPZkag+9PbLP&#10;JJh9G7LbmPjru4LQ4zAz3zDrbW9q0VHrKssKZtMIBHFudcWFgvPXx+sbCOeRNdaWScFADrab0csa&#10;E21vfKIu84UIEHYJKii9bxIpXV6SQTe1DXHwLrY16INsC6lbvAW4qeU8imJpsOKwUGJDaUn5Nfs1&#10;Cj4H6bvzd/x+79Jq0NlPuj9SqtRk3O9WIDz1/j/8bB+0gnixhMe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0iI3EAAAA3AAAAA8AAAAAAAAAAAAAAAAAmAIAAGRycy9k&#10;b3ducmV2LnhtbFBLBQYAAAAABAAEAPUAAACJAwAAAAA=&#10;" fillcolor="white [3201]" strokecolor="black [3200]" strokeweight="2pt">
                    <v:textbox>
                      <w:txbxContent>
                        <w:p w:rsidR="003361D0" w:rsidRDefault="003361D0" w:rsidP="003361D0">
                          <w:pPr>
                            <w:spacing w:line="240" w:lineRule="auto"/>
                            <w:jc w:val="center"/>
                          </w:pPr>
                          <w:r>
                            <w:t>Data Capture System</w:t>
                          </w:r>
                        </w:p>
                      </w:txbxContent>
                    </v:textbox>
                  </v:rect>
                  <v:rect id="Rectangle 658" o:spid="_x0000_s1208" style="position:absolute;left:29735;width:8271;height:5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c/8IA&#10;AADcAAAADwAAAGRycy9kb3ducmV2LnhtbERPPWvDMBDdA/kP4grdYrmFmsSNEoohJDRTHXfodlhX&#10;29Q6GUl17P76aChkfLzv7X4yvRjJ+c6ygqckBUFcW91xo6C6HFZrED4ga+wtk4KZPOx3y8UWc22v&#10;/EFjGRoRQ9jnqKANYcil9HVLBn1iB+LIfVtnMEToGqkdXmO46eVzmmbSYMexocWBipbqn/LXKDjP&#10;MozVZ7b5G4tu1uVXcXynQqnHh+ntFUSgKdzF/+6TVpC9xLXx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xz/wgAAANwAAAAPAAAAAAAAAAAAAAAAAJgCAABkcnMvZG93&#10;bnJldi54bWxQSwUGAAAAAAQABAD1AAAAhwMAAAAA&#10;" fillcolor="white [3201]" strokecolor="black [3200]" strokeweight="2pt">
                    <v:textbox>
                      <w:txbxContent>
                        <w:p w:rsidR="003361D0" w:rsidRDefault="003361D0" w:rsidP="003361D0">
                          <w:pPr>
                            <w:spacing w:line="240" w:lineRule="auto"/>
                            <w:jc w:val="center"/>
                          </w:pPr>
                          <w:r>
                            <w:t>Clinical Desktop</w:t>
                          </w:r>
                        </w:p>
                      </w:txbxContent>
                    </v:textbox>
                  </v:rect>
                  <v:shape id="Straight Arrow Connector 659" o:spid="_x0000_s1209" type="#_x0000_t32" style="position:absolute;left:11529;top:1908;width:4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nnfMIAAADcAAAADwAAAGRycy9kb3ducmV2LnhtbESP3YrCMBSE7wXfIRxhb0RThRWtRlFx&#10;0Uv/HuDQHNtqc1KSqPXtzYLg5TAz3zCzRWMq8SDnS8sKBv0EBHFmdcm5gvPprzcG4QOyxsoyKXiR&#10;h8W83Zphqu2TD/Q4hlxECPsUFRQh1KmUPivIoO/bmjh6F+sMhihdLrXDZ4SbSg6TZCQNlhwXCqxp&#10;XVB2O96NAtq9tN1u6vW1m5duvz+smstkpdRPp1lOQQRqwjf8ae+0gtHvBP7PxCM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nnfMIAAADcAAAADwAAAAAAAAAAAAAA&#10;AAChAgAAZHJzL2Rvd25yZXYueG1sUEsFBgAAAAAEAAQA+QAAAJADAAAAAA==&#10;" strokecolor="black [3040]" strokeweight="1.5pt">
                    <v:stroke endarrow="open"/>
                  </v:shape>
                  <v:shape id="Straight Arrow Connector 660" o:spid="_x0000_s1210" type="#_x0000_t32" style="position:absolute;left:27112;top:1986;width:26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EXMEAAADcAAAADwAAAGRycy9kb3ducmV2LnhtbERPS27CMBDdI3EHayp1g4pDFxGkGFQQ&#10;VbMMgQOM4iFJG48j25Dk9vWiEsun99/uR9OJBznfWlawWiYgiCurW64VXC9fb2sQPiBr7CyTgok8&#10;7Hfz2RYzbQc+06MMtYgh7DNU0ITQZ1L6qiGDfml74sjdrDMYInS11A6HGG46+Z4kqTTYcmxosKdj&#10;Q9VveTcKKJ+0/T71x59F3bqiOB/G2+ag1OvL+PkBItAYnuJ/d64VpGmcH8/EI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z4RcwQAAANwAAAAPAAAAAAAAAAAAAAAA&#10;AKECAABkcnMvZG93bnJldi54bWxQSwUGAAAAAAQABAD5AAAAjwMAAAAA&#10;" strokecolor="black [3040]" strokeweight="1.5pt">
                    <v:stroke endarrow="open"/>
                  </v:shape>
                </v:group>
                <v:rect id="Rectangle 662" o:spid="_x0000_s1211" style="position:absolute;top:6997;width:10813;height:3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hqMUA&#10;AADcAAAADwAAAGRycy9kb3ducmV2LnhtbESPwWrDMBBE74H+g9hCb7GcHETjRgnBUFraUxzn0Nti&#10;bW1Ta2Us1bH79VEhkOMwM2+Y7X6ynRhp8K1jDaskBUFcOdNyraE8vS6fQfiAbLBzTBpm8rDfPSy2&#10;mBl34SONRahFhLDPUEMTQp9J6auGLPrE9cTR+3aDxRDlUEsz4CXCbSfXaaqkxZbjQoM95Q1VP8Wv&#10;1fA5yzCWZ7X5G/N2NsVX/vZBudZPj9PhBUSgKdzDt/a70aDUGv7PxCMgd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GoxQAAANwAAAAPAAAAAAAAAAAAAAAAAJgCAABkcnMv&#10;ZG93bnJldi54bWxQSwUGAAAAAAQABAD1AAAAigMAAAAA&#10;" fillcolor="white [3201]" strokecolor="black [3200]" strokeweight="2pt">
                  <v:textbox>
                    <w:txbxContent>
                      <w:p w:rsidR="003361D0" w:rsidRDefault="003361D0" w:rsidP="003361D0">
                        <w:pPr>
                          <w:jc w:val="center"/>
                        </w:pPr>
                        <w:r>
                          <w:t>Flow Sensors</w:t>
                        </w:r>
                      </w:p>
                    </w:txbxContent>
                  </v:textbox>
                </v:rect>
                <v:line id="Straight Connector 663" o:spid="_x0000_s1212" style="position:absolute;visibility:visible;mso-wrap-style:square" from="13040,2544" to="13040,9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nmcEAAADcAAAADwAAAGRycy9kb3ducmV2LnhtbESPQWvCQBSE74X+h+UJvdWNFUJIXUUs&#10;Uq9GwR4f2Wc2mH0bsq+a/vuuIHgcZuYbZrEafaeuNMQ2sIHZNANFXAfbcmPgeNi+F6CiIFvsApOB&#10;P4qwWr6+LLC04cZ7ulbSqAThWKIBJ9KXWsfakcc4DT1x8s5h8ChJDo22A94S3Hf6I8ty7bHltOCw&#10;p42j+lL9egP+1Hb1jOTwJfzTbIvKbYrvvTFvk3H9CUpolGf40d5ZA3k+h/uZdAT0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7meZwQAAANwAAAAPAAAAAAAAAAAAAAAA&#10;AKECAABkcnMvZG93bnJldi54bWxQSwUGAAAAAAQABAD5AAAAjwMAAAAA&#10;" strokecolor="black [3040]" strokeweight="1.5pt"/>
                <v:line id="Straight Connector 664" o:spid="_x0000_s1213" style="position:absolute;flip:x;visibility:visible;mso-wrap-style:square" from="10813,9303" to="13040,9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OTmMUAAADcAAAADwAAAGRycy9kb3ducmV2LnhtbESPQWvCQBSE7wX/w/KE3urGokGiq2hB&#10;0t7UCurtmX0m0ezbmN1q/PduodDjMDPfMJNZaypxo8aVlhX0exEI4szqknMF2+/l2wiE88gaK8uk&#10;4EEOZtPOywQTbe+8ptvG5yJA2CWooPC+TqR0WUEGXc/WxME72cagD7LJpW7wHuCmku9RFEuDJYeF&#10;Amv6KCi7bH6MgsMuPS+Gp32apXaxOl7t9uu6jpR67bbzMQhPrf8P/7U/tYI4HsDvmXA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OTmMUAAADcAAAADwAAAAAAAAAA&#10;AAAAAAChAgAAZHJzL2Rvd25yZXYueG1sUEsFBgAAAAAEAAQA+QAAAJMDAAAAAA==&#10;" strokecolor="black [3040]" strokeweight="1.5pt"/>
              </v:group>
            </w:pict>
          </mc:Fallback>
        </mc:AlternateContent>
      </w:r>
      <w:r>
        <w:rPr>
          <w:noProof/>
          <w:lang w:eastAsia="en-GB"/>
        </w:rPr>
        <mc:AlternateContent>
          <mc:Choice Requires="wps">
            <w:drawing>
              <wp:anchor distT="0" distB="0" distL="114300" distR="114300" simplePos="0" relativeHeight="251663360" behindDoc="0" locked="0" layoutInCell="1" allowOverlap="1" wp14:anchorId="7CA0170B" wp14:editId="24A10DA3">
                <wp:simplePos x="0" y="0"/>
                <wp:positionH relativeFrom="column">
                  <wp:posOffset>4467556</wp:posOffset>
                </wp:positionH>
                <wp:positionV relativeFrom="paragraph">
                  <wp:posOffset>1154430</wp:posOffset>
                </wp:positionV>
                <wp:extent cx="827005" cy="564296"/>
                <wp:effectExtent l="0" t="0" r="11430" b="26670"/>
                <wp:wrapNone/>
                <wp:docPr id="666" name="Rectangle 666"/>
                <wp:cNvGraphicFramePr/>
                <a:graphic xmlns:a="http://schemas.openxmlformats.org/drawingml/2006/main">
                  <a:graphicData uri="http://schemas.microsoft.com/office/word/2010/wordprocessingShape">
                    <wps:wsp>
                      <wps:cNvSpPr/>
                      <wps:spPr>
                        <a:xfrm>
                          <a:off x="0" y="0"/>
                          <a:ext cx="827005" cy="564296"/>
                        </a:xfrm>
                        <a:prstGeom prst="rect">
                          <a:avLst/>
                        </a:prstGeom>
                      </wps:spPr>
                      <wps:style>
                        <a:lnRef idx="2">
                          <a:schemeClr val="dk1"/>
                        </a:lnRef>
                        <a:fillRef idx="1">
                          <a:schemeClr val="lt1"/>
                        </a:fillRef>
                        <a:effectRef idx="0">
                          <a:schemeClr val="dk1"/>
                        </a:effectRef>
                        <a:fontRef idx="minor">
                          <a:schemeClr val="dk1"/>
                        </a:fontRef>
                      </wps:style>
                      <wps:txbx>
                        <w:txbxContent>
                          <w:p w:rsidR="003361D0" w:rsidRDefault="003361D0" w:rsidP="003361D0">
                            <w:pPr>
                              <w:spacing w:line="240" w:lineRule="auto"/>
                              <w:jc w:val="center"/>
                            </w:pPr>
                            <w:r>
                              <w:t>Clinical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6" o:spid="_x0000_s1214" style="position:absolute;margin-left:351.8pt;margin-top:90.9pt;width:65.1pt;height:4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" fillcolor="white [3201]" strokecolor="black [3200]" strokeweight="2pt">
                <v:textbox>
                  <w:txbxContent>
                    <w:p w:rsidR="003361D0" w:rsidRDefault="003361D0" w:rsidP="003361D0">
                      <w:pPr>
                        <w:spacing w:line="240" w:lineRule="auto"/>
                        <w:jc w:val="center"/>
                      </w:pPr>
                      <w:r>
                        <w:t>Clinical Monitor</w:t>
                      </w:r>
                    </w:p>
                  </w:txbxContent>
                </v:textbox>
              </v:rect>
            </w:pict>
          </mc:Fallback>
        </mc:AlternateContent>
      </w:r>
      <w:r>
        <w:t>A physiological monitor to capture the heart rate and oxygen level and a flow sensor is used to capture flow rate during CLE test. The sensors are connected a desktop computer via a data transmission module. The desktop computer is connected to clinical monitor via VGA connection.</w:t>
      </w:r>
    </w:p>
    <w:p w:rsidR="003361D0" w:rsidRDefault="003361D0" w:rsidP="003361D0">
      <w:pPr>
        <w:jc w:val="left"/>
      </w:pPr>
      <w:r>
        <w:rPr>
          <w:noProof/>
          <w:lang w:eastAsia="en-GB"/>
        </w:rPr>
        <mc:AlternateContent>
          <mc:Choice Requires="wps">
            <w:drawing>
              <wp:anchor distT="0" distB="0" distL="114300" distR="114300" simplePos="0" relativeHeight="251664384" behindDoc="0" locked="0" layoutInCell="1" allowOverlap="1" wp14:anchorId="5BD9AEA3" wp14:editId="490D8525">
                <wp:simplePos x="0" y="0"/>
                <wp:positionH relativeFrom="column">
                  <wp:posOffset>4206046</wp:posOffset>
                </wp:positionH>
                <wp:positionV relativeFrom="paragraph">
                  <wp:posOffset>213995</wp:posOffset>
                </wp:positionV>
                <wp:extent cx="262255" cy="0"/>
                <wp:effectExtent l="0" t="76200" r="23495" b="114300"/>
                <wp:wrapNone/>
                <wp:docPr id="667" name="Straight Arrow Connector 667"/>
                <wp:cNvGraphicFramePr/>
                <a:graphic xmlns:a="http://schemas.openxmlformats.org/drawingml/2006/main">
                  <a:graphicData uri="http://schemas.microsoft.com/office/word/2010/wordprocessingShape">
                    <wps:wsp>
                      <wps:cNvCnPr/>
                      <wps:spPr>
                        <a:xfrm>
                          <a:off x="0" y="0"/>
                          <a:ext cx="26225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67" o:spid="_x0000_s1026" type="#_x0000_t32" style="position:absolute;margin-left:331.2pt;margin-top:16.85pt;width:20.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" strokecolor="black [3040]" strokeweight="1.5pt">
                <v:stroke endarrow="open"/>
              </v:shape>
            </w:pict>
          </mc:Fallback>
        </mc:AlternateContent>
      </w:r>
    </w:p>
    <w:p w:rsidR="003361D0" w:rsidRPr="00897EB3" w:rsidRDefault="003361D0" w:rsidP="003361D0">
      <w:pPr>
        <w:jc w:val="left"/>
      </w:pPr>
    </w:p>
    <w:p w:rsidR="003361D0" w:rsidRDefault="003361D0" w:rsidP="003361D0"/>
    <w:p w:rsidR="003361D0" w:rsidRPr="00620BD4" w:rsidRDefault="003361D0" w:rsidP="003361D0">
      <w:pPr>
        <w:pStyle w:val="Caption"/>
      </w:pPr>
      <w:r>
        <w:t xml:space="preserve">Figure </w:t>
      </w:r>
      <w:r>
        <w:fldChar w:fldCharType="begin"/>
      </w:r>
      <w:r>
        <w:instrText xml:space="preserve"> SEQ Figure \* ARABIC </w:instrText>
      </w:r>
      <w:r>
        <w:fldChar w:fldCharType="separate"/>
      </w:r>
      <w:r>
        <w:rPr>
          <w:noProof/>
        </w:rPr>
        <w:t>16</w:t>
      </w:r>
      <w:r>
        <w:rPr>
          <w:noProof/>
        </w:rPr>
        <w:fldChar w:fldCharType="end"/>
      </w:r>
      <w:r>
        <w:t xml:space="preserve">: </w:t>
      </w:r>
      <w:r w:rsidRPr="008250CA">
        <w:t>Continuous Laryngoscope during exercise system</w:t>
      </w:r>
      <w:r>
        <w:t xml:space="preserve"> – Physiological and Flow data</w:t>
      </w:r>
    </w:p>
    <w:p w:rsidR="003361D0" w:rsidRPr="0045243E" w:rsidRDefault="003361D0" w:rsidP="003361D0">
      <w:pPr>
        <w:jc w:val="left"/>
        <w:rPr>
          <w:b/>
        </w:rPr>
      </w:pPr>
      <w:r w:rsidRPr="0045243E">
        <w:rPr>
          <w:b/>
        </w:rPr>
        <w:t>Sleep Apnoea Studies</w:t>
      </w:r>
    </w:p>
    <w:p w:rsidR="003361D0" w:rsidRDefault="003361D0" w:rsidP="003361D0">
      <w:pPr>
        <w:jc w:val="left"/>
      </w:pPr>
    </w:p>
    <w:p w:rsidR="003361D0" w:rsidRDefault="003361D0" w:rsidP="003361D0"/>
    <w:p w:rsidR="003361D0" w:rsidRPr="003B12FC" w:rsidRDefault="003361D0" w:rsidP="003361D0"/>
    <w:p w:rsidR="003361D0" w:rsidRDefault="003361D0" w:rsidP="003361D0">
      <w:pPr>
        <w:jc w:val="left"/>
        <w:rPr>
          <w:b/>
        </w:rPr>
      </w:pPr>
      <w:r w:rsidRPr="0045243E">
        <w:rPr>
          <w:b/>
        </w:rPr>
        <w:br w:type="page"/>
      </w:r>
    </w:p>
    <w:p w:rsidR="003361D0" w:rsidRPr="0045243E" w:rsidRDefault="003361D0" w:rsidP="003361D0">
      <w:pPr>
        <w:jc w:val="left"/>
        <w:rPr>
          <w:rFonts w:asciiTheme="majorHAnsi" w:eastAsiaTheme="majorEastAsia" w:hAnsiTheme="majorHAnsi" w:cstheme="majorBidi"/>
          <w:b/>
          <w:bCs/>
          <w:color w:val="4F81BD" w:themeColor="accent1"/>
        </w:rPr>
      </w:pPr>
    </w:p>
    <w:p w:rsidR="003361D0" w:rsidRDefault="003361D0" w:rsidP="003361D0">
      <w:pPr>
        <w:pStyle w:val="Heading3"/>
      </w:pPr>
      <w:r>
        <w:t>Graphic Display Interface Format</w:t>
      </w:r>
    </w:p>
    <w:p w:rsidR="003361D0" w:rsidRPr="00817BD5" w:rsidRDefault="003361D0" w:rsidP="003361D0">
      <w:pPr>
        <w:rPr>
          <w:b/>
        </w:rPr>
      </w:pPr>
      <w:r w:rsidRPr="00817BD5">
        <w:rPr>
          <w:b/>
        </w:rPr>
        <w:t>DVI</w:t>
      </w:r>
    </w:p>
    <w:p w:rsidR="003361D0" w:rsidRPr="00817BD5" w:rsidRDefault="003361D0" w:rsidP="003361D0">
      <w:pPr>
        <w:rPr>
          <w:b/>
        </w:rPr>
      </w:pPr>
      <w:r w:rsidRPr="00817BD5">
        <w:rPr>
          <w:b/>
        </w:rPr>
        <w:t>VGA</w:t>
      </w:r>
    </w:p>
    <w:p w:rsidR="003361D0" w:rsidRPr="00817BD5" w:rsidRDefault="003361D0" w:rsidP="003361D0">
      <w:pPr>
        <w:rPr>
          <w:b/>
        </w:rPr>
      </w:pPr>
      <w:r w:rsidRPr="00817BD5">
        <w:rPr>
          <w:b/>
        </w:rPr>
        <w:t>S-VIDEO</w:t>
      </w:r>
    </w:p>
    <w:p w:rsidR="003361D0" w:rsidRPr="00817BD5" w:rsidRDefault="003361D0" w:rsidP="003361D0">
      <w:pPr>
        <w:rPr>
          <w:b/>
        </w:rPr>
      </w:pPr>
      <w:r w:rsidRPr="00817BD5">
        <w:rPr>
          <w:b/>
        </w:rPr>
        <w:t>HDMI</w:t>
      </w:r>
    </w:p>
    <w:p w:rsidR="003361D0" w:rsidRDefault="003361D0" w:rsidP="003361D0">
      <w:pPr>
        <w:pStyle w:val="Heading3"/>
      </w:pPr>
      <w:r>
        <w:t xml:space="preserve">Audio interface Format </w:t>
      </w:r>
    </w:p>
    <w:p w:rsidR="003361D0" w:rsidRDefault="003361D0" w:rsidP="003361D0">
      <w:r>
        <w:t>Composite Video</w:t>
      </w:r>
    </w:p>
    <w:p w:rsidR="003361D0" w:rsidRDefault="003361D0" w:rsidP="003361D0">
      <w:r>
        <w:t>Mono</w:t>
      </w:r>
    </w:p>
    <w:p w:rsidR="003361D0" w:rsidRDefault="003361D0" w:rsidP="003361D0">
      <w:pPr>
        <w:jc w:val="left"/>
        <w:rPr>
          <w:rFonts w:asciiTheme="majorHAnsi" w:eastAsiaTheme="majorEastAsia" w:hAnsiTheme="majorHAnsi" w:cstheme="majorBidi"/>
          <w:b/>
          <w:bCs/>
          <w:color w:val="4F81BD" w:themeColor="accent1"/>
        </w:rPr>
      </w:pPr>
      <w:r>
        <w:br w:type="page"/>
      </w:r>
    </w:p>
    <w:p w:rsidR="003361D0" w:rsidRDefault="003361D0" w:rsidP="003361D0">
      <w:pPr>
        <w:pStyle w:val="Heading3"/>
      </w:pPr>
      <w:r>
        <w:lastRenderedPageBreak/>
        <w:t xml:space="preserve">Video Capture System - </w:t>
      </w:r>
    </w:p>
    <w:p w:rsidR="003361D0" w:rsidRDefault="003361D0" w:rsidP="003361D0">
      <w:pPr>
        <w:jc w:val="left"/>
        <w:rPr>
          <w:rFonts w:asciiTheme="majorHAnsi" w:eastAsiaTheme="majorEastAsia" w:hAnsiTheme="majorHAnsi" w:cstheme="majorBidi"/>
          <w:b/>
          <w:bCs/>
          <w:color w:val="4F81BD" w:themeColor="accent1"/>
        </w:rPr>
      </w:pPr>
      <w:r>
        <w:br w:type="page"/>
      </w:r>
    </w:p>
    <w:p w:rsidR="003361D0" w:rsidRPr="008F21C2" w:rsidRDefault="003361D0" w:rsidP="003361D0">
      <w:pPr>
        <w:pStyle w:val="Heading3"/>
      </w:pPr>
      <w:r>
        <w:lastRenderedPageBreak/>
        <w:t>Picture to Picture System</w:t>
      </w:r>
    </w:p>
    <w:p w:rsidR="00426754" w:rsidRDefault="00426754"/>
    <w:sectPr w:rsidR="00426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2936"/>
    <w:multiLevelType w:val="hybridMultilevel"/>
    <w:tmpl w:val="7082CAFE"/>
    <w:lvl w:ilvl="0" w:tplc="FD5C778C">
      <w:start w:val="1"/>
      <w:numFmt w:val="bullet"/>
      <w:lvlText w:val="•"/>
      <w:lvlJc w:val="left"/>
      <w:pPr>
        <w:tabs>
          <w:tab w:val="num" w:pos="720"/>
        </w:tabs>
        <w:ind w:left="720" w:hanging="360"/>
      </w:pPr>
      <w:rPr>
        <w:rFonts w:ascii="Arial" w:hAnsi="Arial" w:hint="default"/>
      </w:rPr>
    </w:lvl>
    <w:lvl w:ilvl="1" w:tplc="B07E69B4">
      <w:start w:val="1"/>
      <w:numFmt w:val="decimal"/>
      <w:lvlText w:val="%2."/>
      <w:lvlJc w:val="left"/>
      <w:pPr>
        <w:tabs>
          <w:tab w:val="num" w:pos="1440"/>
        </w:tabs>
        <w:ind w:left="1440" w:hanging="360"/>
      </w:pPr>
    </w:lvl>
    <w:lvl w:ilvl="2" w:tplc="79680D24" w:tentative="1">
      <w:start w:val="1"/>
      <w:numFmt w:val="bullet"/>
      <w:lvlText w:val="•"/>
      <w:lvlJc w:val="left"/>
      <w:pPr>
        <w:tabs>
          <w:tab w:val="num" w:pos="2160"/>
        </w:tabs>
        <w:ind w:left="2160" w:hanging="360"/>
      </w:pPr>
      <w:rPr>
        <w:rFonts w:ascii="Arial" w:hAnsi="Arial" w:hint="default"/>
      </w:rPr>
    </w:lvl>
    <w:lvl w:ilvl="3" w:tplc="930C9A0A" w:tentative="1">
      <w:start w:val="1"/>
      <w:numFmt w:val="bullet"/>
      <w:lvlText w:val="•"/>
      <w:lvlJc w:val="left"/>
      <w:pPr>
        <w:tabs>
          <w:tab w:val="num" w:pos="2880"/>
        </w:tabs>
        <w:ind w:left="2880" w:hanging="360"/>
      </w:pPr>
      <w:rPr>
        <w:rFonts w:ascii="Arial" w:hAnsi="Arial" w:hint="default"/>
      </w:rPr>
    </w:lvl>
    <w:lvl w:ilvl="4" w:tplc="15E09076" w:tentative="1">
      <w:start w:val="1"/>
      <w:numFmt w:val="bullet"/>
      <w:lvlText w:val="•"/>
      <w:lvlJc w:val="left"/>
      <w:pPr>
        <w:tabs>
          <w:tab w:val="num" w:pos="3600"/>
        </w:tabs>
        <w:ind w:left="3600" w:hanging="360"/>
      </w:pPr>
      <w:rPr>
        <w:rFonts w:ascii="Arial" w:hAnsi="Arial" w:hint="default"/>
      </w:rPr>
    </w:lvl>
    <w:lvl w:ilvl="5" w:tplc="9EF0DCEE" w:tentative="1">
      <w:start w:val="1"/>
      <w:numFmt w:val="bullet"/>
      <w:lvlText w:val="•"/>
      <w:lvlJc w:val="left"/>
      <w:pPr>
        <w:tabs>
          <w:tab w:val="num" w:pos="4320"/>
        </w:tabs>
        <w:ind w:left="4320" w:hanging="360"/>
      </w:pPr>
      <w:rPr>
        <w:rFonts w:ascii="Arial" w:hAnsi="Arial" w:hint="default"/>
      </w:rPr>
    </w:lvl>
    <w:lvl w:ilvl="6" w:tplc="1D8E3B2A" w:tentative="1">
      <w:start w:val="1"/>
      <w:numFmt w:val="bullet"/>
      <w:lvlText w:val="•"/>
      <w:lvlJc w:val="left"/>
      <w:pPr>
        <w:tabs>
          <w:tab w:val="num" w:pos="5040"/>
        </w:tabs>
        <w:ind w:left="5040" w:hanging="360"/>
      </w:pPr>
      <w:rPr>
        <w:rFonts w:ascii="Arial" w:hAnsi="Arial" w:hint="default"/>
      </w:rPr>
    </w:lvl>
    <w:lvl w:ilvl="7" w:tplc="068C7A0E" w:tentative="1">
      <w:start w:val="1"/>
      <w:numFmt w:val="bullet"/>
      <w:lvlText w:val="•"/>
      <w:lvlJc w:val="left"/>
      <w:pPr>
        <w:tabs>
          <w:tab w:val="num" w:pos="5760"/>
        </w:tabs>
        <w:ind w:left="5760" w:hanging="360"/>
      </w:pPr>
      <w:rPr>
        <w:rFonts w:ascii="Arial" w:hAnsi="Arial" w:hint="default"/>
      </w:rPr>
    </w:lvl>
    <w:lvl w:ilvl="8" w:tplc="CB808FB4" w:tentative="1">
      <w:start w:val="1"/>
      <w:numFmt w:val="bullet"/>
      <w:lvlText w:val="•"/>
      <w:lvlJc w:val="left"/>
      <w:pPr>
        <w:tabs>
          <w:tab w:val="num" w:pos="6480"/>
        </w:tabs>
        <w:ind w:left="6480" w:hanging="360"/>
      </w:pPr>
      <w:rPr>
        <w:rFonts w:ascii="Arial" w:hAnsi="Arial" w:hint="default"/>
      </w:rPr>
    </w:lvl>
  </w:abstractNum>
  <w:abstractNum w:abstractNumId="1">
    <w:nsid w:val="1F717A2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DD33A18"/>
    <w:multiLevelType w:val="hybridMultilevel"/>
    <w:tmpl w:val="BAD28C24"/>
    <w:lvl w:ilvl="0" w:tplc="ABBCE580">
      <w:start w:val="1"/>
      <w:numFmt w:val="bullet"/>
      <w:lvlText w:val="•"/>
      <w:lvlJc w:val="left"/>
      <w:pPr>
        <w:tabs>
          <w:tab w:val="num" w:pos="720"/>
        </w:tabs>
        <w:ind w:left="720" w:hanging="360"/>
      </w:pPr>
      <w:rPr>
        <w:rFonts w:ascii="Arial" w:hAnsi="Arial" w:hint="default"/>
      </w:rPr>
    </w:lvl>
    <w:lvl w:ilvl="1" w:tplc="22CA2C76" w:tentative="1">
      <w:start w:val="1"/>
      <w:numFmt w:val="bullet"/>
      <w:lvlText w:val="•"/>
      <w:lvlJc w:val="left"/>
      <w:pPr>
        <w:tabs>
          <w:tab w:val="num" w:pos="1440"/>
        </w:tabs>
        <w:ind w:left="1440" w:hanging="360"/>
      </w:pPr>
      <w:rPr>
        <w:rFonts w:ascii="Arial" w:hAnsi="Arial" w:hint="default"/>
      </w:rPr>
    </w:lvl>
    <w:lvl w:ilvl="2" w:tplc="04F6C4A0" w:tentative="1">
      <w:start w:val="1"/>
      <w:numFmt w:val="bullet"/>
      <w:lvlText w:val="•"/>
      <w:lvlJc w:val="left"/>
      <w:pPr>
        <w:tabs>
          <w:tab w:val="num" w:pos="2160"/>
        </w:tabs>
        <w:ind w:left="2160" w:hanging="360"/>
      </w:pPr>
      <w:rPr>
        <w:rFonts w:ascii="Arial" w:hAnsi="Arial" w:hint="default"/>
      </w:rPr>
    </w:lvl>
    <w:lvl w:ilvl="3" w:tplc="E6C2635C" w:tentative="1">
      <w:start w:val="1"/>
      <w:numFmt w:val="bullet"/>
      <w:lvlText w:val="•"/>
      <w:lvlJc w:val="left"/>
      <w:pPr>
        <w:tabs>
          <w:tab w:val="num" w:pos="2880"/>
        </w:tabs>
        <w:ind w:left="2880" w:hanging="360"/>
      </w:pPr>
      <w:rPr>
        <w:rFonts w:ascii="Arial" w:hAnsi="Arial" w:hint="default"/>
      </w:rPr>
    </w:lvl>
    <w:lvl w:ilvl="4" w:tplc="1B6C7EEA" w:tentative="1">
      <w:start w:val="1"/>
      <w:numFmt w:val="bullet"/>
      <w:lvlText w:val="•"/>
      <w:lvlJc w:val="left"/>
      <w:pPr>
        <w:tabs>
          <w:tab w:val="num" w:pos="3600"/>
        </w:tabs>
        <w:ind w:left="3600" w:hanging="360"/>
      </w:pPr>
      <w:rPr>
        <w:rFonts w:ascii="Arial" w:hAnsi="Arial" w:hint="default"/>
      </w:rPr>
    </w:lvl>
    <w:lvl w:ilvl="5" w:tplc="4B3005AC" w:tentative="1">
      <w:start w:val="1"/>
      <w:numFmt w:val="bullet"/>
      <w:lvlText w:val="•"/>
      <w:lvlJc w:val="left"/>
      <w:pPr>
        <w:tabs>
          <w:tab w:val="num" w:pos="4320"/>
        </w:tabs>
        <w:ind w:left="4320" w:hanging="360"/>
      </w:pPr>
      <w:rPr>
        <w:rFonts w:ascii="Arial" w:hAnsi="Arial" w:hint="default"/>
      </w:rPr>
    </w:lvl>
    <w:lvl w:ilvl="6" w:tplc="DE0022F4" w:tentative="1">
      <w:start w:val="1"/>
      <w:numFmt w:val="bullet"/>
      <w:lvlText w:val="•"/>
      <w:lvlJc w:val="left"/>
      <w:pPr>
        <w:tabs>
          <w:tab w:val="num" w:pos="5040"/>
        </w:tabs>
        <w:ind w:left="5040" w:hanging="360"/>
      </w:pPr>
      <w:rPr>
        <w:rFonts w:ascii="Arial" w:hAnsi="Arial" w:hint="default"/>
      </w:rPr>
    </w:lvl>
    <w:lvl w:ilvl="7" w:tplc="69D6B078" w:tentative="1">
      <w:start w:val="1"/>
      <w:numFmt w:val="bullet"/>
      <w:lvlText w:val="•"/>
      <w:lvlJc w:val="left"/>
      <w:pPr>
        <w:tabs>
          <w:tab w:val="num" w:pos="5760"/>
        </w:tabs>
        <w:ind w:left="5760" w:hanging="360"/>
      </w:pPr>
      <w:rPr>
        <w:rFonts w:ascii="Arial" w:hAnsi="Arial" w:hint="default"/>
      </w:rPr>
    </w:lvl>
    <w:lvl w:ilvl="8" w:tplc="8F58BD3C" w:tentative="1">
      <w:start w:val="1"/>
      <w:numFmt w:val="bullet"/>
      <w:lvlText w:val="•"/>
      <w:lvlJc w:val="left"/>
      <w:pPr>
        <w:tabs>
          <w:tab w:val="num" w:pos="6480"/>
        </w:tabs>
        <w:ind w:left="6480" w:hanging="360"/>
      </w:pPr>
      <w:rPr>
        <w:rFonts w:ascii="Arial" w:hAnsi="Arial" w:hint="default"/>
      </w:rPr>
    </w:lvl>
  </w:abstractNum>
  <w:abstractNum w:abstractNumId="3">
    <w:nsid w:val="5CBC6E2B"/>
    <w:multiLevelType w:val="hybridMultilevel"/>
    <w:tmpl w:val="68026FB8"/>
    <w:lvl w:ilvl="0" w:tplc="3D94AFE0">
      <w:start w:val="1"/>
      <w:numFmt w:val="bullet"/>
      <w:lvlText w:val="•"/>
      <w:lvlJc w:val="left"/>
      <w:pPr>
        <w:tabs>
          <w:tab w:val="num" w:pos="720"/>
        </w:tabs>
        <w:ind w:left="720" w:hanging="360"/>
      </w:pPr>
      <w:rPr>
        <w:rFonts w:ascii="Arial" w:hAnsi="Arial" w:hint="default"/>
      </w:rPr>
    </w:lvl>
    <w:lvl w:ilvl="1" w:tplc="971CBB3C">
      <w:start w:val="3098"/>
      <w:numFmt w:val="bullet"/>
      <w:lvlText w:val="•"/>
      <w:lvlJc w:val="left"/>
      <w:pPr>
        <w:tabs>
          <w:tab w:val="num" w:pos="1440"/>
        </w:tabs>
        <w:ind w:left="1440" w:hanging="360"/>
      </w:pPr>
      <w:rPr>
        <w:rFonts w:ascii="Arial" w:hAnsi="Arial" w:hint="default"/>
      </w:rPr>
    </w:lvl>
    <w:lvl w:ilvl="2" w:tplc="9CD663FA" w:tentative="1">
      <w:start w:val="1"/>
      <w:numFmt w:val="bullet"/>
      <w:lvlText w:val="•"/>
      <w:lvlJc w:val="left"/>
      <w:pPr>
        <w:tabs>
          <w:tab w:val="num" w:pos="2160"/>
        </w:tabs>
        <w:ind w:left="2160" w:hanging="360"/>
      </w:pPr>
      <w:rPr>
        <w:rFonts w:ascii="Arial" w:hAnsi="Arial" w:hint="default"/>
      </w:rPr>
    </w:lvl>
    <w:lvl w:ilvl="3" w:tplc="D4486912" w:tentative="1">
      <w:start w:val="1"/>
      <w:numFmt w:val="bullet"/>
      <w:lvlText w:val="•"/>
      <w:lvlJc w:val="left"/>
      <w:pPr>
        <w:tabs>
          <w:tab w:val="num" w:pos="2880"/>
        </w:tabs>
        <w:ind w:left="2880" w:hanging="360"/>
      </w:pPr>
      <w:rPr>
        <w:rFonts w:ascii="Arial" w:hAnsi="Arial" w:hint="default"/>
      </w:rPr>
    </w:lvl>
    <w:lvl w:ilvl="4" w:tplc="5EE05094" w:tentative="1">
      <w:start w:val="1"/>
      <w:numFmt w:val="bullet"/>
      <w:lvlText w:val="•"/>
      <w:lvlJc w:val="left"/>
      <w:pPr>
        <w:tabs>
          <w:tab w:val="num" w:pos="3600"/>
        </w:tabs>
        <w:ind w:left="3600" w:hanging="360"/>
      </w:pPr>
      <w:rPr>
        <w:rFonts w:ascii="Arial" w:hAnsi="Arial" w:hint="default"/>
      </w:rPr>
    </w:lvl>
    <w:lvl w:ilvl="5" w:tplc="B5C60CDE" w:tentative="1">
      <w:start w:val="1"/>
      <w:numFmt w:val="bullet"/>
      <w:lvlText w:val="•"/>
      <w:lvlJc w:val="left"/>
      <w:pPr>
        <w:tabs>
          <w:tab w:val="num" w:pos="4320"/>
        </w:tabs>
        <w:ind w:left="4320" w:hanging="360"/>
      </w:pPr>
      <w:rPr>
        <w:rFonts w:ascii="Arial" w:hAnsi="Arial" w:hint="default"/>
      </w:rPr>
    </w:lvl>
    <w:lvl w:ilvl="6" w:tplc="18C465CA" w:tentative="1">
      <w:start w:val="1"/>
      <w:numFmt w:val="bullet"/>
      <w:lvlText w:val="•"/>
      <w:lvlJc w:val="left"/>
      <w:pPr>
        <w:tabs>
          <w:tab w:val="num" w:pos="5040"/>
        </w:tabs>
        <w:ind w:left="5040" w:hanging="360"/>
      </w:pPr>
      <w:rPr>
        <w:rFonts w:ascii="Arial" w:hAnsi="Arial" w:hint="default"/>
      </w:rPr>
    </w:lvl>
    <w:lvl w:ilvl="7" w:tplc="8E6A061A" w:tentative="1">
      <w:start w:val="1"/>
      <w:numFmt w:val="bullet"/>
      <w:lvlText w:val="•"/>
      <w:lvlJc w:val="left"/>
      <w:pPr>
        <w:tabs>
          <w:tab w:val="num" w:pos="5760"/>
        </w:tabs>
        <w:ind w:left="5760" w:hanging="360"/>
      </w:pPr>
      <w:rPr>
        <w:rFonts w:ascii="Arial" w:hAnsi="Arial" w:hint="default"/>
      </w:rPr>
    </w:lvl>
    <w:lvl w:ilvl="8" w:tplc="8FFEA170" w:tentative="1">
      <w:start w:val="1"/>
      <w:numFmt w:val="bullet"/>
      <w:lvlText w:val="•"/>
      <w:lvlJc w:val="left"/>
      <w:pPr>
        <w:tabs>
          <w:tab w:val="num" w:pos="6480"/>
        </w:tabs>
        <w:ind w:left="6480" w:hanging="360"/>
      </w:pPr>
      <w:rPr>
        <w:rFonts w:ascii="Arial" w:hAnsi="Arial" w:hint="default"/>
      </w:rPr>
    </w:lvl>
  </w:abstractNum>
  <w:abstractNum w:abstractNumId="4">
    <w:nsid w:val="6A5349EC"/>
    <w:multiLevelType w:val="hybridMultilevel"/>
    <w:tmpl w:val="5546D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D0"/>
    <w:rsid w:val="003361D0"/>
    <w:rsid w:val="00426754"/>
    <w:rsid w:val="00821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D0"/>
    <w:pPr>
      <w:spacing w:line="360" w:lineRule="auto"/>
      <w:jc w:val="both"/>
    </w:pPr>
    <w:rPr>
      <w:rFonts w:ascii="Times New Roman" w:hAnsi="Times New Roman"/>
      <w:sz w:val="24"/>
    </w:rPr>
  </w:style>
  <w:style w:type="paragraph" w:styleId="Heading1">
    <w:name w:val="heading 1"/>
    <w:basedOn w:val="Normal"/>
    <w:next w:val="Normal"/>
    <w:link w:val="Heading1Char"/>
    <w:uiPriority w:val="99"/>
    <w:qFormat/>
    <w:rsid w:val="003361D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3361D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3361D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3361D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3361D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3361D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3361D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3361D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3361D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361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3361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3361D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9"/>
    <w:rsid w:val="003361D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9"/>
    <w:rsid w:val="003361D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9"/>
    <w:rsid w:val="003361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9"/>
    <w:rsid w:val="003361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9"/>
    <w:rsid w:val="003361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3361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99"/>
    <w:unhideWhenUsed/>
    <w:qFormat/>
    <w:rsid w:val="003361D0"/>
    <w:pPr>
      <w:spacing w:line="240" w:lineRule="auto"/>
    </w:pPr>
    <w:rPr>
      <w:b/>
      <w:bCs/>
      <w:color w:val="4F81BD" w:themeColor="accent1"/>
      <w:sz w:val="18"/>
      <w:szCs w:val="18"/>
    </w:rPr>
  </w:style>
  <w:style w:type="paragraph" w:styleId="ListParagraph">
    <w:name w:val="List Paragraph"/>
    <w:basedOn w:val="Normal"/>
    <w:uiPriority w:val="34"/>
    <w:qFormat/>
    <w:rsid w:val="00336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D0"/>
    <w:pPr>
      <w:spacing w:line="360" w:lineRule="auto"/>
      <w:jc w:val="both"/>
    </w:pPr>
    <w:rPr>
      <w:rFonts w:ascii="Times New Roman" w:hAnsi="Times New Roman"/>
      <w:sz w:val="24"/>
    </w:rPr>
  </w:style>
  <w:style w:type="paragraph" w:styleId="Heading1">
    <w:name w:val="heading 1"/>
    <w:basedOn w:val="Normal"/>
    <w:next w:val="Normal"/>
    <w:link w:val="Heading1Char"/>
    <w:uiPriority w:val="99"/>
    <w:qFormat/>
    <w:rsid w:val="003361D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3361D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3361D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3361D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3361D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3361D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3361D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3361D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3361D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361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3361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3361D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9"/>
    <w:rsid w:val="003361D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9"/>
    <w:rsid w:val="003361D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9"/>
    <w:rsid w:val="003361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9"/>
    <w:rsid w:val="003361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9"/>
    <w:rsid w:val="003361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3361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99"/>
    <w:unhideWhenUsed/>
    <w:qFormat/>
    <w:rsid w:val="003361D0"/>
    <w:pPr>
      <w:spacing w:line="240" w:lineRule="auto"/>
    </w:pPr>
    <w:rPr>
      <w:b/>
      <w:bCs/>
      <w:color w:val="4F81BD" w:themeColor="accent1"/>
      <w:sz w:val="18"/>
      <w:szCs w:val="18"/>
    </w:rPr>
  </w:style>
  <w:style w:type="paragraph" w:styleId="ListParagraph">
    <w:name w:val="List Paragraph"/>
    <w:basedOn w:val="Normal"/>
    <w:uiPriority w:val="34"/>
    <w:qFormat/>
    <w:rsid w:val="0033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D2CE5B31</Template>
  <TotalTime>2</TotalTime>
  <Pages>9</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1</cp:revision>
  <dcterms:created xsi:type="dcterms:W3CDTF">2015-12-14T15:01:00Z</dcterms:created>
  <dcterms:modified xsi:type="dcterms:W3CDTF">2015-12-14T15:03:00Z</dcterms:modified>
</cp:coreProperties>
</file>