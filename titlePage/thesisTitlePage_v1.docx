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1128104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z w:val="24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743C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03D500306B84D979C7E03C5BD1470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E743C9" w:rsidRDefault="00AA2AEA" w:rsidP="00E743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32"/>
                        <w:szCs w:val="32"/>
                        <w:lang w:val="en-GB"/>
                      </w:rPr>
                      <w:t>Imperial  college london</w:t>
                    </w:r>
                  </w:p>
                </w:tc>
              </w:sdtContent>
            </w:sdt>
          </w:tr>
          <w:tr w:rsidR="00E743C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E2D5285AF5C4FD2A03166BF290F0D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3C9" w:rsidRDefault="00AA2AEA" w:rsidP="00E743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Intra Oral Imaging: Sleep Apnoea and Laryngeal Dynamic Aperture</w:t>
                    </w:r>
                  </w:p>
                </w:tc>
              </w:sdtContent>
            </w:sdt>
          </w:tr>
          <w:tr w:rsidR="00E743C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743C9" w:rsidRDefault="00C8691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noProof/>
                    <w:lang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63F343A5" wp14:editId="0676EE75">
                          <wp:simplePos x="0" y="0"/>
                          <wp:positionH relativeFrom="column">
                            <wp:posOffset>4625975</wp:posOffset>
                          </wp:positionH>
                          <wp:positionV relativeFrom="paragraph">
                            <wp:posOffset>330200</wp:posOffset>
                          </wp:positionV>
                          <wp:extent cx="1167765" cy="365760"/>
                          <wp:effectExtent l="0" t="0" r="0" b="0"/>
                          <wp:wrapNone/>
                          <wp:docPr id="3" name="Rectangle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67765" cy="3657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6911" w:rsidRPr="00E743C9" w:rsidRDefault="00C86911" w:rsidP="00C86911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April 2016</w:t>
                                      </w:r>
                                      <w:r w:rsidRPr="00E743C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3" o:spid="_x0000_s1026" style="position:absolute;left:0;text-align:left;margin-left:364.25pt;margin-top:26pt;width:91.9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" fillcolor="white [3201]" stroked="f" strokeweight="2pt">
                          <v:textbox>
                            <w:txbxContent>
                              <w:p w:rsidR="00C86911" w:rsidRPr="00E743C9" w:rsidRDefault="00C86911" w:rsidP="00C86911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April 2016</w:t>
                                </w:r>
                                <w:r w:rsidRPr="00E743C9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noProof/>
                    <w:lang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1BA6A5FE" wp14:editId="633AD08C">
                          <wp:simplePos x="0" y="0"/>
                          <wp:positionH relativeFrom="column">
                            <wp:posOffset>-132715</wp:posOffset>
                          </wp:positionH>
                          <wp:positionV relativeFrom="paragraph">
                            <wp:posOffset>372110</wp:posOffset>
                          </wp:positionV>
                          <wp:extent cx="2186305" cy="365760"/>
                          <wp:effectExtent l="0" t="0" r="4445" b="0"/>
                          <wp:wrapNone/>
                          <wp:docPr id="2" name="Rectangle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186305" cy="3657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43C9" w:rsidRPr="00E743C9" w:rsidRDefault="00E743C9" w:rsidP="00C86911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E743C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Esuabom Dijemeni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2" o:spid="_x0000_s1027" style="position:absolute;left:0;text-align:left;margin-left:-10.45pt;margin-top:29.3pt;width:172.1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" fillcolor="white [3201]" stroked="f" strokeweight="2pt">
                          <v:textbox>
                            <w:txbxContent>
                              <w:p w:rsidR="00E743C9" w:rsidRPr="00E743C9" w:rsidRDefault="00E743C9" w:rsidP="00C86911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743C9">
                                  <w:rPr>
                                    <w:sz w:val="32"/>
                                    <w:szCs w:val="32"/>
                                  </w:rPr>
                                  <w:t xml:space="preserve">Esuabom Dijemeni 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  <w:tr w:rsidR="00E743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C9" w:rsidRDefault="00E743C9">
                <w:pPr>
                  <w:pStyle w:val="NoSpacing"/>
                  <w:jc w:val="center"/>
                </w:pPr>
              </w:p>
            </w:tc>
          </w:tr>
          <w:tr w:rsidR="00E743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C9" w:rsidRDefault="00E743C9" w:rsidP="00E743C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E743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C9" w:rsidRDefault="00E743C9" w:rsidP="00E743C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743C9" w:rsidRDefault="00C8691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25F6B71" wp14:editId="01A9AD10">
                    <wp:simplePos x="0" y="0"/>
                    <wp:positionH relativeFrom="column">
                      <wp:posOffset>-95416</wp:posOffset>
                    </wp:positionH>
                    <wp:positionV relativeFrom="paragraph">
                      <wp:posOffset>132963</wp:posOffset>
                    </wp:positionV>
                    <wp:extent cx="5931673" cy="739472"/>
                    <wp:effectExtent l="0" t="0" r="0" b="381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31673" cy="7394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911" w:rsidRPr="00C86911" w:rsidRDefault="00C86911" w:rsidP="00C8691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86911">
                                  <w:rPr>
                                    <w:sz w:val="28"/>
                                    <w:szCs w:val="28"/>
                                  </w:rPr>
                                  <w:t>Submitted in partial fulfilment of the requirement of the degree of Doctor of Philosophy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8" style="position:absolute;margin-left:-7.5pt;margin-top:10.45pt;width:467.05pt;height: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" fillcolor="white [3201]" stroked="f" strokeweight="2pt">
                    <v:textbox>
                      <w:txbxContent>
                        <w:p w:rsidR="00C86911" w:rsidRPr="00C86911" w:rsidRDefault="00C86911" w:rsidP="00C8691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86911">
                            <w:rPr>
                              <w:sz w:val="28"/>
                              <w:szCs w:val="28"/>
                            </w:rPr>
                            <w:t>Submitted in partial fulfilment of the requirement of the degree of Doctor of Philosophy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E743C9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60FE93" wp14:editId="55133D58">
                    <wp:simplePos x="0" y="0"/>
                    <wp:positionH relativeFrom="column">
                      <wp:posOffset>683343</wp:posOffset>
                    </wp:positionH>
                    <wp:positionV relativeFrom="paragraph">
                      <wp:posOffset>-4526004</wp:posOffset>
                    </wp:positionV>
                    <wp:extent cx="4356901" cy="357809"/>
                    <wp:effectExtent l="0" t="0" r="5715" b="444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56901" cy="3578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43C9" w:rsidRPr="00E743C9" w:rsidRDefault="00E743C9" w:rsidP="00E743C9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E743C9">
                                  <w:rPr>
                                    <w:szCs w:val="24"/>
                                  </w:rPr>
                                  <w:t>DEPARTMENT OF BIOENGINEERING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9" style="position:absolute;margin-left:53.8pt;margin-top:-356.4pt;width:343.0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" fillcolor="white [3201]" stroked="f" strokeweight="2pt">
                    <v:textbox>
                      <w:txbxContent>
                        <w:p w:rsidR="00E743C9" w:rsidRPr="00E743C9" w:rsidRDefault="00E743C9" w:rsidP="00E743C9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E743C9">
                            <w:rPr>
                              <w:szCs w:val="24"/>
                            </w:rPr>
                            <w:t>DEPARTMENT OF BIOENGINEERING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E743C9" w:rsidRDefault="00E743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E743C9">
            <w:tc>
              <w:tcPr>
                <w:tcW w:w="5000" w:type="pct"/>
              </w:tcPr>
              <w:p w:rsidR="00E743C9" w:rsidRDefault="00E743C9">
                <w:pPr>
                  <w:pStyle w:val="NoSpacing"/>
                </w:pPr>
              </w:p>
            </w:tc>
          </w:tr>
        </w:tbl>
        <w:p w:rsidR="00E743C9" w:rsidRDefault="00E743C9"/>
        <w:p w:rsidR="00E743C9" w:rsidRDefault="00C8691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E254C82" wp14:editId="57F4F483">
                    <wp:simplePos x="0" y="0"/>
                    <wp:positionH relativeFrom="column">
                      <wp:posOffset>1430738</wp:posOffset>
                    </wp:positionH>
                    <wp:positionV relativeFrom="paragraph">
                      <wp:posOffset>745186</wp:posOffset>
                    </wp:positionV>
                    <wp:extent cx="2854518" cy="930303"/>
                    <wp:effectExtent l="0" t="0" r="3175" b="317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54518" cy="93030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911" w:rsidRDefault="00C86911" w:rsidP="00C8691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Supervised by</w:t>
                                </w:r>
                              </w:p>
                              <w:p w:rsidR="00C86911" w:rsidRPr="00E743C9" w:rsidRDefault="00C86911" w:rsidP="00C8691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Dr. Robert J. Dickinson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30" style="position:absolute;margin-left:112.65pt;margin-top:58.7pt;width:224.75pt;height: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" fillcolor="white [3201]" stroked="f" strokeweight="2pt">
                    <v:textbox>
                      <w:txbxContent>
                        <w:p w:rsidR="00C86911" w:rsidRDefault="00C86911" w:rsidP="00C8691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Supervised by</w:t>
                          </w:r>
                        </w:p>
                        <w:p w:rsidR="00C86911" w:rsidRPr="00E743C9" w:rsidRDefault="00C86911" w:rsidP="00C8691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Dr. Robert J. Dickinson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E743C9">
            <w:br w:type="page"/>
          </w:r>
        </w:p>
        <w:bookmarkStart w:id="0" w:name="_GoBack" w:displacedByCustomXml="next"/>
        <w:bookmarkEnd w:id="0" w:displacedByCustomXml="next"/>
      </w:sdtContent>
    </w:sdt>
    <w:p w:rsidR="00426754" w:rsidRDefault="00426754"/>
    <w:sectPr w:rsidR="00426754" w:rsidSect="00E743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C9"/>
    <w:rsid w:val="00426754"/>
    <w:rsid w:val="00821C0D"/>
    <w:rsid w:val="00AA2AEA"/>
    <w:rsid w:val="00C86911"/>
    <w:rsid w:val="00E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3C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C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3C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C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3D500306B84D979C7E03C5BD147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E4BEB-8790-407E-94C7-4A306353F895}"/>
      </w:docPartPr>
      <w:docPartBody>
        <w:p w:rsidR="00000000" w:rsidRDefault="007973CB" w:rsidP="007973CB">
          <w:pPr>
            <w:pStyle w:val="103D500306B84D979C7E03C5BD14709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E2D5285AF5C4FD2A03166BF290F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45D28-81E9-4924-A0ED-69C2A5F829C1}"/>
      </w:docPartPr>
      <w:docPartBody>
        <w:p w:rsidR="00000000" w:rsidRDefault="007973CB" w:rsidP="007973CB">
          <w:pPr>
            <w:pStyle w:val="0E2D5285AF5C4FD2A03166BF290F0D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CB"/>
    <w:rsid w:val="007973CB"/>
    <w:rsid w:val="009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D500306B84D979C7E03C5BD147090">
    <w:name w:val="103D500306B84D979C7E03C5BD147090"/>
    <w:rsid w:val="007973CB"/>
  </w:style>
  <w:style w:type="paragraph" w:customStyle="1" w:styleId="0E2D5285AF5C4FD2A03166BF290F0D41">
    <w:name w:val="0E2D5285AF5C4FD2A03166BF290F0D41"/>
    <w:rsid w:val="007973CB"/>
  </w:style>
  <w:style w:type="paragraph" w:customStyle="1" w:styleId="FDCA12A36E7044FE863CFC9F82B145A7">
    <w:name w:val="FDCA12A36E7044FE863CFC9F82B145A7"/>
    <w:rsid w:val="007973CB"/>
  </w:style>
  <w:style w:type="paragraph" w:customStyle="1" w:styleId="7CBE765B7AED4B7D8E4085535A1B11AD">
    <w:name w:val="7CBE765B7AED4B7D8E4085535A1B11AD"/>
    <w:rsid w:val="007973CB"/>
  </w:style>
  <w:style w:type="paragraph" w:customStyle="1" w:styleId="810080F1CA9D49038F7404C0B1BCDD6D">
    <w:name w:val="810080F1CA9D49038F7404C0B1BCDD6D"/>
    <w:rsid w:val="007973CB"/>
  </w:style>
  <w:style w:type="paragraph" w:customStyle="1" w:styleId="B46CA2BEDE1C419D92B27023CCFC06B6">
    <w:name w:val="B46CA2BEDE1C419D92B27023CCFC06B6"/>
    <w:rsid w:val="007973CB"/>
  </w:style>
  <w:style w:type="paragraph" w:customStyle="1" w:styleId="616EE3711F1941949F1B789646FC8F17">
    <w:name w:val="616EE3711F1941949F1B789646FC8F17"/>
    <w:rsid w:val="007973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D500306B84D979C7E03C5BD147090">
    <w:name w:val="103D500306B84D979C7E03C5BD147090"/>
    <w:rsid w:val="007973CB"/>
  </w:style>
  <w:style w:type="paragraph" w:customStyle="1" w:styleId="0E2D5285AF5C4FD2A03166BF290F0D41">
    <w:name w:val="0E2D5285AF5C4FD2A03166BF290F0D41"/>
    <w:rsid w:val="007973CB"/>
  </w:style>
  <w:style w:type="paragraph" w:customStyle="1" w:styleId="FDCA12A36E7044FE863CFC9F82B145A7">
    <w:name w:val="FDCA12A36E7044FE863CFC9F82B145A7"/>
    <w:rsid w:val="007973CB"/>
  </w:style>
  <w:style w:type="paragraph" w:customStyle="1" w:styleId="7CBE765B7AED4B7D8E4085535A1B11AD">
    <w:name w:val="7CBE765B7AED4B7D8E4085535A1B11AD"/>
    <w:rsid w:val="007973CB"/>
  </w:style>
  <w:style w:type="paragraph" w:customStyle="1" w:styleId="810080F1CA9D49038F7404C0B1BCDD6D">
    <w:name w:val="810080F1CA9D49038F7404C0B1BCDD6D"/>
    <w:rsid w:val="007973CB"/>
  </w:style>
  <w:style w:type="paragraph" w:customStyle="1" w:styleId="B46CA2BEDE1C419D92B27023CCFC06B6">
    <w:name w:val="B46CA2BEDE1C419D92B27023CCFC06B6"/>
    <w:rsid w:val="007973CB"/>
  </w:style>
  <w:style w:type="paragraph" w:customStyle="1" w:styleId="616EE3711F1941949F1B789646FC8F17">
    <w:name w:val="616EE3711F1941949F1B789646FC8F17"/>
    <w:rsid w:val="00797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Submitted in partial fulfilment of the requirement of the degree of Doctor of Philosophy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BB7569CE</Template>
  <TotalTime>25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Intra Oral Imaging: Sleep Apnoea and Laryngeal Dynamic Aperture  </vt:lpstr>
    </vt:vector>
  </TitlesOfParts>
  <Company>Imperial  college london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 Oral Imaging: Sleep Apnoea and Laryngeal Dynamic Aperture</dc:title>
  <dc:creator>Esuabom Dijemeni</dc:creator>
  <cp:lastModifiedBy>Dijemeni, David</cp:lastModifiedBy>
  <cp:revision>1</cp:revision>
  <dcterms:created xsi:type="dcterms:W3CDTF">2015-12-07T11:31:00Z</dcterms:created>
  <dcterms:modified xsi:type="dcterms:W3CDTF">2015-12-07T11:57:00Z</dcterms:modified>
</cp:coreProperties>
</file>