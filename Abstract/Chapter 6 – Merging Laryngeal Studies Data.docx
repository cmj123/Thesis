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54" w:rsidRDefault="00BB7F73" w:rsidP="00BB7F73">
      <w:pPr>
        <w:pStyle w:val="Title"/>
      </w:pPr>
      <w:bookmarkStart w:id="0" w:name="_GoBack"/>
      <w:r>
        <w:t>Chapter 6 – Merging Laryngeal Studies Data</w:t>
      </w:r>
    </w:p>
    <w:p w:rsidR="00BB7F73" w:rsidRDefault="00BB7F73" w:rsidP="00BB7F73">
      <w:pPr>
        <w:pStyle w:val="Heading1"/>
        <w:spacing w:line="480" w:lineRule="auto"/>
      </w:pPr>
      <w:r>
        <w:t>Problem</w:t>
      </w:r>
    </w:p>
    <w:p w:rsidR="00000000" w:rsidRPr="00BB7F73" w:rsidRDefault="00384D3F" w:rsidP="00384D3F">
      <w:pPr>
        <w:spacing w:line="480" w:lineRule="auto"/>
      </w:pPr>
      <w:r w:rsidRPr="00BB7F73">
        <w:t>A continuous laryngoscopy during exercise studies is required for studying unexplaine</w:t>
      </w:r>
      <w:r w:rsidRPr="00BB7F73">
        <w:t>d hypoxemia and diagnosing upper airway problems during exercise.</w:t>
      </w:r>
    </w:p>
    <w:p w:rsidR="00000000" w:rsidRPr="00BB7F73" w:rsidRDefault="00384D3F" w:rsidP="00384D3F">
      <w:pPr>
        <w:spacing w:line="480" w:lineRule="auto"/>
      </w:pPr>
      <w:r w:rsidRPr="00BB7F73">
        <w:t>These studies are carried out by Dr James Hull at Royal Brompton Hospital.</w:t>
      </w:r>
    </w:p>
    <w:p w:rsidR="00000000" w:rsidRPr="00BB7F73" w:rsidRDefault="00384D3F" w:rsidP="00384D3F">
      <w:pPr>
        <w:spacing w:line="480" w:lineRule="auto"/>
      </w:pPr>
      <w:r w:rsidRPr="00BB7F73">
        <w:t xml:space="preserve">During the studies, there are </w:t>
      </w:r>
    </w:p>
    <w:p w:rsidR="00000000" w:rsidRPr="00BB7F73" w:rsidRDefault="00384D3F" w:rsidP="00384D3F">
      <w:pPr>
        <w:pStyle w:val="ListParagraph"/>
        <w:numPr>
          <w:ilvl w:val="0"/>
          <w:numId w:val="3"/>
        </w:numPr>
        <w:spacing w:line="480" w:lineRule="auto"/>
      </w:pPr>
      <w:r w:rsidRPr="00BB7F73">
        <w:t>One video display from the laryngoscope</w:t>
      </w:r>
    </w:p>
    <w:p w:rsidR="00000000" w:rsidRPr="00BB7F73" w:rsidRDefault="00384D3F" w:rsidP="00384D3F">
      <w:pPr>
        <w:pStyle w:val="ListParagraph"/>
        <w:numPr>
          <w:ilvl w:val="0"/>
          <w:numId w:val="3"/>
        </w:numPr>
        <w:spacing w:line="480" w:lineRule="auto"/>
      </w:pPr>
      <w:r w:rsidRPr="00BB7F73">
        <w:t>One video display for exercise mon</w:t>
      </w:r>
      <w:r w:rsidRPr="00BB7F73">
        <w:t>itoring</w:t>
      </w:r>
    </w:p>
    <w:p w:rsidR="00000000" w:rsidRDefault="00384D3F" w:rsidP="00384D3F">
      <w:pPr>
        <w:pStyle w:val="ListParagraph"/>
        <w:numPr>
          <w:ilvl w:val="0"/>
          <w:numId w:val="3"/>
        </w:numPr>
        <w:spacing w:line="480" w:lineRule="auto"/>
      </w:pPr>
      <w:r w:rsidRPr="00BB7F73">
        <w:t>One audio input from a microphone</w:t>
      </w:r>
    </w:p>
    <w:p w:rsidR="00000000" w:rsidRPr="00384D3F" w:rsidRDefault="00384D3F" w:rsidP="00384D3F">
      <w:pPr>
        <w:spacing w:line="480" w:lineRule="auto"/>
      </w:pPr>
      <w:r w:rsidRPr="00384D3F">
        <w:t xml:space="preserve">The problems with the </w:t>
      </w:r>
      <w:r w:rsidRPr="00384D3F">
        <w:t>set up are:</w:t>
      </w:r>
    </w:p>
    <w:p w:rsidR="00000000" w:rsidRPr="00384D3F" w:rsidRDefault="00384D3F" w:rsidP="00384D3F">
      <w:pPr>
        <w:spacing w:line="480" w:lineRule="auto"/>
        <w:ind w:left="720"/>
      </w:pPr>
      <w:r w:rsidRPr="00384D3F">
        <w:t>1. Data are independently displayed</w:t>
      </w:r>
    </w:p>
    <w:p w:rsidR="00000000" w:rsidRPr="00384D3F" w:rsidRDefault="00384D3F" w:rsidP="00384D3F">
      <w:pPr>
        <w:spacing w:line="480" w:lineRule="auto"/>
        <w:ind w:left="720"/>
      </w:pPr>
      <w:r w:rsidRPr="00384D3F">
        <w:t>2. Data are independently stored in different systems</w:t>
      </w:r>
    </w:p>
    <w:p w:rsidR="00000000" w:rsidRPr="00384D3F" w:rsidRDefault="00384D3F" w:rsidP="00384D3F">
      <w:pPr>
        <w:spacing w:line="480" w:lineRule="auto"/>
        <w:ind w:left="720"/>
      </w:pPr>
      <w:r w:rsidRPr="00384D3F">
        <w:t>3. Data are independently retrieved for post processing analysis</w:t>
      </w:r>
    </w:p>
    <w:p w:rsidR="00BB7F73" w:rsidRPr="00BB7F73" w:rsidRDefault="00384D3F" w:rsidP="00384D3F">
      <w:pPr>
        <w:spacing w:line="480" w:lineRule="auto"/>
        <w:ind w:left="720"/>
      </w:pPr>
      <w:r w:rsidRPr="00384D3F">
        <w:t>4. Data are don’t synchronised in time</w:t>
      </w:r>
    </w:p>
    <w:p w:rsidR="00BB7F73" w:rsidRDefault="00BB7F73" w:rsidP="00BB7F73">
      <w:pPr>
        <w:pStyle w:val="Heading1"/>
        <w:spacing w:line="480" w:lineRule="auto"/>
      </w:pPr>
      <w:r>
        <w:t>Objectives</w:t>
      </w:r>
    </w:p>
    <w:p w:rsidR="00384D3F" w:rsidRPr="006619E3" w:rsidRDefault="00384D3F" w:rsidP="00384D3F">
      <w:r w:rsidRPr="006619E3">
        <w:t>A proposed solution will be to have one system that will</w:t>
      </w:r>
    </w:p>
    <w:p w:rsidR="00384D3F" w:rsidRPr="006619E3" w:rsidRDefault="00384D3F" w:rsidP="00384D3F">
      <w:pPr>
        <w:ind w:left="720"/>
      </w:pPr>
      <w:r w:rsidRPr="006619E3">
        <w:t>1. Merge all the data</w:t>
      </w:r>
    </w:p>
    <w:p w:rsidR="00384D3F" w:rsidRPr="006619E3" w:rsidRDefault="00384D3F" w:rsidP="00384D3F">
      <w:pPr>
        <w:ind w:left="720"/>
      </w:pPr>
      <w:r w:rsidRPr="006619E3">
        <w:t>2. Display all the data on screen</w:t>
      </w:r>
    </w:p>
    <w:p w:rsidR="00384D3F" w:rsidRPr="006619E3" w:rsidRDefault="00384D3F" w:rsidP="00384D3F">
      <w:pPr>
        <w:ind w:left="720"/>
      </w:pPr>
      <w:r w:rsidRPr="006619E3">
        <w:t xml:space="preserve">3. Store all the data simultaneously </w:t>
      </w:r>
    </w:p>
    <w:p w:rsidR="00384D3F" w:rsidRDefault="00384D3F" w:rsidP="00384D3F">
      <w:r w:rsidRPr="006619E3">
        <w:lastRenderedPageBreak/>
        <w:t>4. Automatically synchronise the data in time.</w:t>
      </w:r>
    </w:p>
    <w:p w:rsidR="00384D3F" w:rsidRDefault="00384D3F" w:rsidP="00384D3F">
      <w:pPr>
        <w:pStyle w:val="Heading1"/>
        <w:spacing w:line="480" w:lineRule="auto"/>
      </w:pPr>
      <w:r>
        <w:t>Method</w:t>
      </w:r>
    </w:p>
    <w:p w:rsidR="00384D3F" w:rsidRPr="00877D02" w:rsidRDefault="00384D3F" w:rsidP="00384D3F">
      <w:r>
        <w:t xml:space="preserve">Later </w:t>
      </w:r>
      <w:r>
        <w:sym w:font="Wingdings" w:char="F04A"/>
      </w:r>
    </w:p>
    <w:p w:rsidR="00384D3F" w:rsidRDefault="00384D3F" w:rsidP="00384D3F">
      <w:pPr>
        <w:pStyle w:val="Heading1"/>
        <w:spacing w:line="480" w:lineRule="auto"/>
      </w:pPr>
      <w:r>
        <w:t>Result</w:t>
      </w:r>
    </w:p>
    <w:p w:rsidR="00384D3F" w:rsidRPr="00877D02" w:rsidRDefault="00384D3F" w:rsidP="00384D3F">
      <w:r>
        <w:t xml:space="preserve">Later </w:t>
      </w:r>
      <w:r>
        <w:sym w:font="Wingdings" w:char="F04A"/>
      </w:r>
    </w:p>
    <w:p w:rsidR="00384D3F" w:rsidRDefault="00384D3F" w:rsidP="00384D3F">
      <w:pPr>
        <w:pStyle w:val="Heading1"/>
        <w:spacing w:line="480" w:lineRule="auto"/>
      </w:pPr>
      <w:r>
        <w:t xml:space="preserve">Conclusion </w:t>
      </w:r>
    </w:p>
    <w:p w:rsidR="00384D3F" w:rsidRPr="00877D02" w:rsidRDefault="00384D3F" w:rsidP="00384D3F">
      <w:r>
        <w:t>The problems with the</w:t>
      </w:r>
      <w:r w:rsidRPr="00877D02">
        <w:t xml:space="preserve"> clinical set up are:</w:t>
      </w:r>
    </w:p>
    <w:p w:rsidR="00384D3F" w:rsidRPr="00877D02" w:rsidRDefault="00384D3F" w:rsidP="00384D3F">
      <w:pPr>
        <w:pStyle w:val="ListParagraph"/>
        <w:numPr>
          <w:ilvl w:val="0"/>
          <w:numId w:val="5"/>
        </w:numPr>
        <w:spacing w:line="480" w:lineRule="auto"/>
      </w:pPr>
      <w:r w:rsidRPr="00877D02">
        <w:t>Data are independently displayed.</w:t>
      </w:r>
    </w:p>
    <w:p w:rsidR="00384D3F" w:rsidRPr="00877D02" w:rsidRDefault="00384D3F" w:rsidP="00384D3F">
      <w:pPr>
        <w:pStyle w:val="ListParagraph"/>
        <w:numPr>
          <w:ilvl w:val="0"/>
          <w:numId w:val="5"/>
        </w:numPr>
        <w:spacing w:line="480" w:lineRule="auto"/>
      </w:pPr>
      <w:r w:rsidRPr="00877D02">
        <w:t>Data are independently stored in different systems</w:t>
      </w:r>
    </w:p>
    <w:p w:rsidR="00384D3F" w:rsidRPr="00877D02" w:rsidRDefault="00384D3F" w:rsidP="00384D3F">
      <w:pPr>
        <w:pStyle w:val="ListParagraph"/>
        <w:numPr>
          <w:ilvl w:val="0"/>
          <w:numId w:val="5"/>
        </w:numPr>
        <w:spacing w:line="480" w:lineRule="auto"/>
      </w:pPr>
      <w:r w:rsidRPr="00877D02">
        <w:t>Data are independently retrieved for post processing analysis</w:t>
      </w:r>
    </w:p>
    <w:p w:rsidR="00384D3F" w:rsidRPr="00877D02" w:rsidRDefault="00384D3F" w:rsidP="00384D3F">
      <w:pPr>
        <w:pStyle w:val="ListParagraph"/>
        <w:numPr>
          <w:ilvl w:val="0"/>
          <w:numId w:val="5"/>
        </w:numPr>
        <w:spacing w:line="480" w:lineRule="auto"/>
      </w:pPr>
      <w:r w:rsidRPr="00877D02">
        <w:t xml:space="preserve">Data are </w:t>
      </w:r>
      <w:proofErr w:type="gramStart"/>
      <w:r w:rsidRPr="00877D02">
        <w:t>don’t</w:t>
      </w:r>
      <w:proofErr w:type="gramEnd"/>
      <w:r w:rsidRPr="00877D02">
        <w:t xml:space="preserve"> synchronised in time.</w:t>
      </w:r>
    </w:p>
    <w:p w:rsidR="00384D3F" w:rsidRPr="00877D02" w:rsidRDefault="00384D3F" w:rsidP="00384D3F">
      <w:r w:rsidRPr="00877D02">
        <w:t>The proposed system design can:</w:t>
      </w:r>
    </w:p>
    <w:p w:rsidR="00384D3F" w:rsidRPr="00877D02" w:rsidRDefault="00384D3F" w:rsidP="00384D3F">
      <w:pPr>
        <w:pStyle w:val="ListParagraph"/>
        <w:numPr>
          <w:ilvl w:val="0"/>
          <w:numId w:val="6"/>
        </w:numPr>
        <w:spacing w:line="480" w:lineRule="auto"/>
      </w:pPr>
      <w:r w:rsidRPr="00877D02">
        <w:t>Data can be displayed on one screen.</w:t>
      </w:r>
    </w:p>
    <w:p w:rsidR="00384D3F" w:rsidRPr="00877D02" w:rsidRDefault="00384D3F" w:rsidP="00384D3F">
      <w:pPr>
        <w:pStyle w:val="ListParagraph"/>
        <w:numPr>
          <w:ilvl w:val="0"/>
          <w:numId w:val="6"/>
        </w:numPr>
        <w:spacing w:line="480" w:lineRule="auto"/>
      </w:pPr>
      <w:r w:rsidRPr="00877D02">
        <w:t>Data are stored on one system</w:t>
      </w:r>
    </w:p>
    <w:p w:rsidR="00384D3F" w:rsidRPr="00877D02" w:rsidRDefault="00384D3F" w:rsidP="00384D3F">
      <w:pPr>
        <w:pStyle w:val="ListParagraph"/>
        <w:numPr>
          <w:ilvl w:val="0"/>
          <w:numId w:val="6"/>
        </w:numPr>
        <w:spacing w:line="480" w:lineRule="auto"/>
      </w:pPr>
      <w:r w:rsidRPr="00877D02">
        <w:t>Data can be retrieved easily for post processing analysis.</w:t>
      </w:r>
    </w:p>
    <w:p w:rsidR="00384D3F" w:rsidRPr="00877D02" w:rsidRDefault="00384D3F" w:rsidP="00384D3F">
      <w:pPr>
        <w:pStyle w:val="ListParagraph"/>
        <w:numPr>
          <w:ilvl w:val="0"/>
          <w:numId w:val="6"/>
        </w:numPr>
        <w:spacing w:line="480" w:lineRule="auto"/>
      </w:pPr>
      <w:r w:rsidRPr="00877D02">
        <w:t>Data can be easily synchronised in time</w:t>
      </w:r>
    </w:p>
    <w:bookmarkEnd w:id="0"/>
    <w:p w:rsidR="00BB7F73" w:rsidRPr="00BB7F73" w:rsidRDefault="00BB7F73" w:rsidP="00BB7F73"/>
    <w:sectPr w:rsidR="00BB7F73" w:rsidRPr="00BB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41FFC"/>
    <w:multiLevelType w:val="hybridMultilevel"/>
    <w:tmpl w:val="82D6C524"/>
    <w:lvl w:ilvl="0" w:tplc="A07C2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C11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1A3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148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D00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A9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CF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44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67246D1"/>
    <w:multiLevelType w:val="hybridMultilevel"/>
    <w:tmpl w:val="096603C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F34C8"/>
    <w:multiLevelType w:val="hybridMultilevel"/>
    <w:tmpl w:val="55201D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A9007F"/>
    <w:multiLevelType w:val="hybridMultilevel"/>
    <w:tmpl w:val="677A4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A4585"/>
    <w:multiLevelType w:val="hybridMultilevel"/>
    <w:tmpl w:val="7708C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F4C4D"/>
    <w:multiLevelType w:val="hybridMultilevel"/>
    <w:tmpl w:val="C06EF2EE"/>
    <w:lvl w:ilvl="0" w:tplc="354CF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26E62">
      <w:start w:val="40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C1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A6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63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A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E1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E3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25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73"/>
    <w:rsid w:val="00384D3F"/>
    <w:rsid w:val="00426754"/>
    <w:rsid w:val="00821C0D"/>
    <w:rsid w:val="00BB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F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7F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F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5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90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84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0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59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8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2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07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023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211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5EAA9FE4</Template>
  <TotalTime>7</TotalTime>
  <Pages>2</Pages>
  <Words>198</Words>
  <Characters>1131</Characters>
  <Application>Microsoft Office Word</Application>
  <DocSecurity>0</DocSecurity>
  <Lines>9</Lines>
  <Paragraphs>2</Paragraphs>
  <ScaleCrop>false</ScaleCrop>
  <Company>Imperial College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Dijemeni, David</dc:creator>
  <cp:lastModifiedBy>Dijemeni, David</cp:lastModifiedBy>
  <cp:revision>2</cp:revision>
  <dcterms:created xsi:type="dcterms:W3CDTF">2015-12-20T21:21:00Z</dcterms:created>
  <dcterms:modified xsi:type="dcterms:W3CDTF">2015-12-20T21:30:00Z</dcterms:modified>
</cp:coreProperties>
</file>