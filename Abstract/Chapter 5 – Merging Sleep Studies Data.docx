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BC7A89" w:rsidP="00BC7A89">
      <w:pPr>
        <w:pStyle w:val="Title"/>
      </w:pPr>
      <w:bookmarkStart w:id="0" w:name="_GoBack"/>
      <w:r>
        <w:t>Chapter 5 – Merging Sleep Studies Data</w:t>
      </w:r>
    </w:p>
    <w:p w:rsidR="00BC7A89" w:rsidRDefault="00BC7A89" w:rsidP="00BC7A89">
      <w:pPr>
        <w:pStyle w:val="Heading1"/>
        <w:spacing w:line="480" w:lineRule="auto"/>
      </w:pPr>
      <w:r>
        <w:t>Problem</w:t>
      </w:r>
    </w:p>
    <w:p w:rsidR="00000000" w:rsidRPr="00BC7A89" w:rsidRDefault="00877D02" w:rsidP="00BC7A89">
      <w:pPr>
        <w:spacing w:line="480" w:lineRule="auto"/>
      </w:pPr>
      <w:r w:rsidRPr="00BC7A89">
        <w:t>Sleep studies is an important clinical studies required to determine diagnose the seve</w:t>
      </w:r>
      <w:r w:rsidRPr="00BC7A89">
        <w:t>rity of a patient’s sleep apnoea and recommend the most appropriate treatment which includes surgery.</w:t>
      </w:r>
    </w:p>
    <w:p w:rsidR="00000000" w:rsidRPr="00BC7A89" w:rsidRDefault="00877D02" w:rsidP="00BC7A89">
      <w:pPr>
        <w:spacing w:line="480" w:lineRule="auto"/>
      </w:pPr>
      <w:r w:rsidRPr="00BC7A89">
        <w:t>Sleep apnoea studies in Chelsea and Westminster Hospital are done by Mr Collier Jonathan</w:t>
      </w:r>
      <w:r w:rsidRPr="00BC7A89">
        <w:t xml:space="preserve"> and Dr Suveer Singh.</w:t>
      </w:r>
    </w:p>
    <w:p w:rsidR="00000000" w:rsidRPr="00BC7A89" w:rsidRDefault="00877D02" w:rsidP="00BC7A89">
      <w:pPr>
        <w:spacing w:line="480" w:lineRule="auto"/>
      </w:pPr>
      <w:r w:rsidRPr="00BC7A89">
        <w:t xml:space="preserve">During the studies, there are </w:t>
      </w:r>
    </w:p>
    <w:p w:rsidR="00000000" w:rsidRPr="00BC7A89" w:rsidRDefault="00877D02" w:rsidP="00BC7A89">
      <w:pPr>
        <w:pStyle w:val="ListParagraph"/>
        <w:numPr>
          <w:ilvl w:val="0"/>
          <w:numId w:val="2"/>
        </w:numPr>
        <w:spacing w:line="480" w:lineRule="auto"/>
      </w:pPr>
      <w:r w:rsidRPr="00BC7A89">
        <w:t>Two video displays for the sleep endoscopy</w:t>
      </w:r>
    </w:p>
    <w:p w:rsidR="00000000" w:rsidRPr="00BC7A89" w:rsidRDefault="00877D02" w:rsidP="00BC7A89">
      <w:pPr>
        <w:pStyle w:val="ListParagraph"/>
        <w:numPr>
          <w:ilvl w:val="0"/>
          <w:numId w:val="2"/>
        </w:numPr>
        <w:spacing w:line="480" w:lineRule="auto"/>
      </w:pPr>
      <w:r w:rsidRPr="00BC7A89">
        <w:t>Two video display for anaesthetic monitoring</w:t>
      </w:r>
    </w:p>
    <w:p w:rsidR="00BC7A89" w:rsidRDefault="00877D02" w:rsidP="00BC7A89">
      <w:pPr>
        <w:pStyle w:val="ListParagraph"/>
        <w:numPr>
          <w:ilvl w:val="0"/>
          <w:numId w:val="2"/>
        </w:numPr>
        <w:spacing w:line="480" w:lineRule="auto"/>
      </w:pPr>
      <w:r w:rsidRPr="00BC7A89">
        <w:t>A sleep physiological monitor system</w:t>
      </w:r>
    </w:p>
    <w:p w:rsidR="006619E3" w:rsidRPr="00384D3F" w:rsidRDefault="006619E3" w:rsidP="006619E3">
      <w:pPr>
        <w:spacing w:line="480" w:lineRule="auto"/>
      </w:pPr>
      <w:r w:rsidRPr="00384D3F">
        <w:t>The problems with the set up are:</w:t>
      </w:r>
    </w:p>
    <w:p w:rsidR="006619E3" w:rsidRPr="00384D3F" w:rsidRDefault="006619E3" w:rsidP="006619E3">
      <w:pPr>
        <w:pStyle w:val="ListParagraph"/>
        <w:numPr>
          <w:ilvl w:val="0"/>
          <w:numId w:val="3"/>
        </w:numPr>
        <w:spacing w:line="480" w:lineRule="auto"/>
      </w:pPr>
      <w:r w:rsidRPr="00384D3F">
        <w:t>Data are independently displayed</w:t>
      </w:r>
    </w:p>
    <w:p w:rsidR="006619E3" w:rsidRPr="00384D3F" w:rsidRDefault="006619E3" w:rsidP="006619E3">
      <w:pPr>
        <w:pStyle w:val="ListParagraph"/>
        <w:numPr>
          <w:ilvl w:val="0"/>
          <w:numId w:val="3"/>
        </w:numPr>
        <w:spacing w:line="480" w:lineRule="auto"/>
      </w:pPr>
      <w:r w:rsidRPr="00384D3F">
        <w:t>Data are independently stored in different systems</w:t>
      </w:r>
    </w:p>
    <w:p w:rsidR="006619E3" w:rsidRPr="00384D3F" w:rsidRDefault="006619E3" w:rsidP="006619E3">
      <w:pPr>
        <w:pStyle w:val="ListParagraph"/>
        <w:numPr>
          <w:ilvl w:val="0"/>
          <w:numId w:val="3"/>
        </w:numPr>
        <w:spacing w:line="480" w:lineRule="auto"/>
      </w:pPr>
      <w:r w:rsidRPr="00384D3F">
        <w:t>Data are independently retrieved for post processing analysis</w:t>
      </w:r>
    </w:p>
    <w:p w:rsidR="006619E3" w:rsidRPr="00BC7A89" w:rsidRDefault="006619E3" w:rsidP="006619E3">
      <w:pPr>
        <w:pStyle w:val="ListParagraph"/>
        <w:numPr>
          <w:ilvl w:val="0"/>
          <w:numId w:val="3"/>
        </w:numPr>
        <w:spacing w:line="480" w:lineRule="auto"/>
      </w:pPr>
      <w:r w:rsidRPr="00384D3F">
        <w:t>Data are don’t synchronised in time</w:t>
      </w:r>
    </w:p>
    <w:p w:rsidR="00BC7A89" w:rsidRDefault="00BC7A89" w:rsidP="00BC7A89">
      <w:pPr>
        <w:pStyle w:val="Heading1"/>
        <w:spacing w:line="480" w:lineRule="auto"/>
      </w:pPr>
      <w:r>
        <w:t>Objectives</w:t>
      </w:r>
    </w:p>
    <w:p w:rsidR="00000000" w:rsidRPr="006619E3" w:rsidRDefault="00877D02" w:rsidP="006619E3">
      <w:r w:rsidRPr="006619E3">
        <w:t>A proposed solution will be to have one system that will</w:t>
      </w:r>
    </w:p>
    <w:p w:rsidR="00000000" w:rsidRPr="006619E3" w:rsidRDefault="00877D02" w:rsidP="006619E3">
      <w:pPr>
        <w:ind w:left="720"/>
      </w:pPr>
      <w:r w:rsidRPr="006619E3">
        <w:t>1. Merge all the data</w:t>
      </w:r>
    </w:p>
    <w:p w:rsidR="00000000" w:rsidRPr="006619E3" w:rsidRDefault="00877D02" w:rsidP="006619E3">
      <w:pPr>
        <w:ind w:left="720"/>
      </w:pPr>
      <w:r w:rsidRPr="006619E3">
        <w:t>2. Display all the data on screen</w:t>
      </w:r>
    </w:p>
    <w:p w:rsidR="00000000" w:rsidRPr="006619E3" w:rsidRDefault="00877D02" w:rsidP="006619E3">
      <w:pPr>
        <w:ind w:left="720"/>
      </w:pPr>
      <w:r w:rsidRPr="006619E3">
        <w:t xml:space="preserve">3. Store all the data simultaneously </w:t>
      </w:r>
    </w:p>
    <w:p w:rsidR="00BC7A89" w:rsidRPr="00BC7A89" w:rsidRDefault="00877D02" w:rsidP="00877D02">
      <w:pPr>
        <w:ind w:left="720"/>
      </w:pPr>
      <w:r w:rsidRPr="006619E3">
        <w:lastRenderedPageBreak/>
        <w:t>4. Automatically synchronise the data in time.</w:t>
      </w:r>
    </w:p>
    <w:p w:rsidR="00BC7A89" w:rsidRDefault="00BC7A89" w:rsidP="00BC7A89">
      <w:pPr>
        <w:pStyle w:val="Heading1"/>
        <w:spacing w:line="480" w:lineRule="auto"/>
      </w:pPr>
      <w:r>
        <w:t>Method</w:t>
      </w:r>
    </w:p>
    <w:p w:rsidR="00877D02" w:rsidRPr="00877D02" w:rsidRDefault="00877D02" w:rsidP="00877D02">
      <w:r>
        <w:t xml:space="preserve">Later </w:t>
      </w:r>
      <w:r>
        <w:sym w:font="Wingdings" w:char="F04A"/>
      </w:r>
    </w:p>
    <w:p w:rsidR="00BC7A89" w:rsidRDefault="00BC7A89" w:rsidP="00BC7A89">
      <w:pPr>
        <w:pStyle w:val="Heading1"/>
        <w:spacing w:line="480" w:lineRule="auto"/>
      </w:pPr>
      <w:r>
        <w:t>Result</w:t>
      </w:r>
    </w:p>
    <w:p w:rsidR="00877D02" w:rsidRPr="00877D02" w:rsidRDefault="00877D02" w:rsidP="00877D02">
      <w:r>
        <w:t xml:space="preserve">Later </w:t>
      </w:r>
      <w:r>
        <w:sym w:font="Wingdings" w:char="F04A"/>
      </w:r>
    </w:p>
    <w:p w:rsidR="00BC7A89" w:rsidRDefault="00BC7A89" w:rsidP="00BC7A89">
      <w:pPr>
        <w:pStyle w:val="Heading1"/>
        <w:spacing w:line="480" w:lineRule="auto"/>
      </w:pPr>
      <w:r>
        <w:t xml:space="preserve">Conclusion </w:t>
      </w:r>
    </w:p>
    <w:p w:rsidR="00000000" w:rsidRPr="00877D02" w:rsidRDefault="00877D02" w:rsidP="00877D02">
      <w:r>
        <w:t>The problems with the</w:t>
      </w:r>
      <w:r w:rsidRPr="00877D02">
        <w:t xml:space="preserve"> clinical set up are:</w:t>
      </w:r>
    </w:p>
    <w:p w:rsidR="00000000" w:rsidRPr="00877D02" w:rsidRDefault="00877D02" w:rsidP="00877D02">
      <w:pPr>
        <w:pStyle w:val="ListParagraph"/>
        <w:numPr>
          <w:ilvl w:val="0"/>
          <w:numId w:val="6"/>
        </w:numPr>
        <w:spacing w:line="480" w:lineRule="auto"/>
      </w:pPr>
      <w:r w:rsidRPr="00877D02">
        <w:t>Data are independently displayed.</w:t>
      </w:r>
    </w:p>
    <w:p w:rsidR="00000000" w:rsidRPr="00877D02" w:rsidRDefault="00877D02" w:rsidP="00877D02">
      <w:pPr>
        <w:pStyle w:val="ListParagraph"/>
        <w:numPr>
          <w:ilvl w:val="0"/>
          <w:numId w:val="6"/>
        </w:numPr>
        <w:spacing w:line="480" w:lineRule="auto"/>
      </w:pPr>
      <w:r w:rsidRPr="00877D02">
        <w:t>Data are independently stored in different systems</w:t>
      </w:r>
    </w:p>
    <w:p w:rsidR="00000000" w:rsidRPr="00877D02" w:rsidRDefault="00877D02" w:rsidP="00877D02">
      <w:pPr>
        <w:pStyle w:val="ListParagraph"/>
        <w:numPr>
          <w:ilvl w:val="0"/>
          <w:numId w:val="6"/>
        </w:numPr>
        <w:spacing w:line="480" w:lineRule="auto"/>
      </w:pPr>
      <w:r w:rsidRPr="00877D02">
        <w:t>Data are independently retrieved for post processing analysis</w:t>
      </w:r>
    </w:p>
    <w:p w:rsidR="00000000" w:rsidRPr="00877D02" w:rsidRDefault="00877D02" w:rsidP="00877D02">
      <w:pPr>
        <w:pStyle w:val="ListParagraph"/>
        <w:numPr>
          <w:ilvl w:val="0"/>
          <w:numId w:val="6"/>
        </w:numPr>
        <w:spacing w:line="480" w:lineRule="auto"/>
      </w:pPr>
      <w:r w:rsidRPr="00877D02">
        <w:t xml:space="preserve">Data are </w:t>
      </w:r>
      <w:proofErr w:type="gramStart"/>
      <w:r w:rsidRPr="00877D02">
        <w:t>don’t</w:t>
      </w:r>
      <w:proofErr w:type="gramEnd"/>
      <w:r w:rsidRPr="00877D02">
        <w:t xml:space="preserve"> synchronised in time.</w:t>
      </w:r>
    </w:p>
    <w:p w:rsidR="00000000" w:rsidRPr="00877D02" w:rsidRDefault="00877D02" w:rsidP="00877D02">
      <w:r w:rsidRPr="00877D02">
        <w:t>The proposed system design can:</w:t>
      </w:r>
    </w:p>
    <w:p w:rsidR="00000000" w:rsidRPr="00877D02" w:rsidRDefault="00877D02" w:rsidP="00877D02">
      <w:pPr>
        <w:pStyle w:val="ListParagraph"/>
        <w:numPr>
          <w:ilvl w:val="0"/>
          <w:numId w:val="7"/>
        </w:numPr>
        <w:spacing w:line="480" w:lineRule="auto"/>
      </w:pPr>
      <w:r w:rsidRPr="00877D02">
        <w:t>Data can be displayed on one s</w:t>
      </w:r>
      <w:r w:rsidRPr="00877D02">
        <w:t>creen.</w:t>
      </w:r>
    </w:p>
    <w:p w:rsidR="00000000" w:rsidRPr="00877D02" w:rsidRDefault="00877D02" w:rsidP="00877D02">
      <w:pPr>
        <w:pStyle w:val="ListParagraph"/>
        <w:numPr>
          <w:ilvl w:val="0"/>
          <w:numId w:val="7"/>
        </w:numPr>
        <w:spacing w:line="480" w:lineRule="auto"/>
      </w:pPr>
      <w:r w:rsidRPr="00877D02">
        <w:t>Data are stored on one system</w:t>
      </w:r>
    </w:p>
    <w:p w:rsidR="00000000" w:rsidRPr="00877D02" w:rsidRDefault="00877D02" w:rsidP="00877D02">
      <w:pPr>
        <w:pStyle w:val="ListParagraph"/>
        <w:numPr>
          <w:ilvl w:val="0"/>
          <w:numId w:val="7"/>
        </w:numPr>
        <w:spacing w:line="480" w:lineRule="auto"/>
      </w:pPr>
      <w:r w:rsidRPr="00877D02">
        <w:t>Data can be retrieved easily for post processing analysis.</w:t>
      </w:r>
    </w:p>
    <w:p w:rsidR="00000000" w:rsidRPr="00877D02" w:rsidRDefault="00877D02" w:rsidP="00877D02">
      <w:pPr>
        <w:pStyle w:val="ListParagraph"/>
        <w:numPr>
          <w:ilvl w:val="0"/>
          <w:numId w:val="7"/>
        </w:numPr>
        <w:spacing w:line="480" w:lineRule="auto"/>
      </w:pPr>
      <w:r w:rsidRPr="00877D02">
        <w:t>Data can be easily synchronised in time</w:t>
      </w:r>
    </w:p>
    <w:bookmarkEnd w:id="0"/>
    <w:p w:rsidR="00877D02" w:rsidRPr="00877D02" w:rsidRDefault="00877D02" w:rsidP="00877D02"/>
    <w:sectPr w:rsidR="00877D02" w:rsidRPr="0087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63569"/>
    <w:multiLevelType w:val="hybridMultilevel"/>
    <w:tmpl w:val="5AD86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246D1"/>
    <w:multiLevelType w:val="hybridMultilevel"/>
    <w:tmpl w:val="096603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A9007F"/>
    <w:multiLevelType w:val="hybridMultilevel"/>
    <w:tmpl w:val="677A4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A4585"/>
    <w:multiLevelType w:val="hybridMultilevel"/>
    <w:tmpl w:val="7708C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E7AF5"/>
    <w:multiLevelType w:val="hybridMultilevel"/>
    <w:tmpl w:val="9A80BB6A"/>
    <w:lvl w:ilvl="0" w:tplc="410C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6CA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0A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24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7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49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CB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D6C19"/>
    <w:multiLevelType w:val="hybridMultilevel"/>
    <w:tmpl w:val="8AEC0816"/>
    <w:lvl w:ilvl="0" w:tplc="AB92B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40F3E">
      <w:start w:val="40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87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C6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84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6A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EA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68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6F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A25C03"/>
    <w:multiLevelType w:val="hybridMultilevel"/>
    <w:tmpl w:val="3F54E146"/>
    <w:lvl w:ilvl="0" w:tplc="EA1A7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0E666">
      <w:start w:val="16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8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80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43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2F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C8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C8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A7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89"/>
    <w:rsid w:val="00426754"/>
    <w:rsid w:val="006619E3"/>
    <w:rsid w:val="00821C0D"/>
    <w:rsid w:val="00877D02"/>
    <w:rsid w:val="00B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7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1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6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25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14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8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2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0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57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00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55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8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7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2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4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5EAA9FE4</Template>
  <TotalTime>10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2</cp:revision>
  <dcterms:created xsi:type="dcterms:W3CDTF">2015-12-20T21:13:00Z</dcterms:created>
  <dcterms:modified xsi:type="dcterms:W3CDTF">2015-12-20T21:29:00Z</dcterms:modified>
</cp:coreProperties>
</file>